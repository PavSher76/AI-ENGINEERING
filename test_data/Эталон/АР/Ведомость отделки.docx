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B63" w:rsidRDefault="004731B3" w:rsidP="004731B3">
      <w:pPr>
        <w:spacing w:before="240" w:after="120"/>
      </w:pPr>
      <w:r w:rsidRPr="003D7223">
        <w:tab/>
      </w:r>
      <w:r w:rsidRPr="003D7223">
        <w:tab/>
      </w:r>
      <w:r w:rsidR="00652B63">
        <w:t>Ревизия А от 06.12.2021</w:t>
      </w:r>
    </w:p>
    <w:p w:rsidR="00B91A62" w:rsidRPr="00F86721" w:rsidRDefault="004731B3" w:rsidP="00652B63">
      <w:pPr>
        <w:spacing w:before="240" w:after="120"/>
        <w:ind w:left="720" w:firstLine="720"/>
      </w:pPr>
      <w:r w:rsidRPr="00F86721">
        <w:t>Таблица 1 – Ведомость отделки помещений</w:t>
      </w:r>
    </w:p>
    <w:tbl>
      <w:tblPr>
        <w:tblW w:w="22255" w:type="dxa"/>
        <w:tblInd w:w="8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2693"/>
        <w:gridCol w:w="1417"/>
        <w:gridCol w:w="2694"/>
        <w:gridCol w:w="1416"/>
        <w:gridCol w:w="2836"/>
        <w:gridCol w:w="1418"/>
        <w:gridCol w:w="2977"/>
        <w:gridCol w:w="1417"/>
        <w:gridCol w:w="3371"/>
      </w:tblGrid>
      <w:tr w:rsidR="00B91A62" w:rsidRPr="00F86721" w:rsidTr="00D47454">
        <w:trPr>
          <w:cantSplit/>
          <w:trHeight w:val="124"/>
          <w:tblHeader/>
        </w:trPr>
        <w:tc>
          <w:tcPr>
            <w:tcW w:w="2016" w:type="dxa"/>
            <w:vMerge w:val="restart"/>
            <w:tcBorders>
              <w:top w:val="single" w:sz="12" w:space="0" w:color="auto"/>
              <w:left w:val="nil"/>
              <w:bottom w:val="double" w:sz="12" w:space="0" w:color="auto"/>
              <w:right w:val="single" w:sz="12" w:space="0" w:color="auto"/>
            </w:tcBorders>
            <w:hideMark/>
          </w:tcPr>
          <w:p w:rsidR="00B91A62" w:rsidRPr="00F86721" w:rsidRDefault="00B91A62">
            <w:pPr>
              <w:ind w:left="-57" w:right="-57"/>
              <w:jc w:val="center"/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 xml:space="preserve">Наименование </w:t>
            </w:r>
            <w:r w:rsidRPr="00F86721">
              <w:rPr>
                <w:sz w:val="22"/>
                <w:szCs w:val="22"/>
              </w:rPr>
              <w:br/>
              <w:t xml:space="preserve">или номер </w:t>
            </w:r>
            <w:r w:rsidRPr="00F86721">
              <w:rPr>
                <w:sz w:val="22"/>
                <w:szCs w:val="22"/>
              </w:rPr>
              <w:br/>
              <w:t>помещения</w:t>
            </w:r>
          </w:p>
        </w:tc>
        <w:tc>
          <w:tcPr>
            <w:tcW w:w="1686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B91A62" w:rsidRPr="00F86721" w:rsidRDefault="00B91A62">
            <w:pPr>
              <w:jc w:val="center"/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Вид отделки элементов интерьеров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:rsidR="00B91A62" w:rsidRPr="00F86721" w:rsidRDefault="00B91A62">
            <w:pPr>
              <w:ind w:right="-57"/>
              <w:jc w:val="center"/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Примечание</w:t>
            </w:r>
          </w:p>
        </w:tc>
      </w:tr>
      <w:tr w:rsidR="00B91A62" w:rsidRPr="00F86721" w:rsidTr="00396423">
        <w:trPr>
          <w:cantSplit/>
          <w:trHeight w:val="138"/>
          <w:tblHeader/>
        </w:trPr>
        <w:tc>
          <w:tcPr>
            <w:tcW w:w="2016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91A62" w:rsidRPr="00F86721" w:rsidRDefault="00B91A62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91A62" w:rsidRPr="00F86721" w:rsidRDefault="00B91A62">
            <w:pPr>
              <w:ind w:left="-57" w:right="-57"/>
              <w:jc w:val="center"/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Потолок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91A62" w:rsidRPr="00F86721" w:rsidRDefault="00B91A62">
            <w:pPr>
              <w:ind w:left="-57" w:right="-57"/>
              <w:jc w:val="center"/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Площадь, м</w:t>
            </w:r>
            <w:r w:rsidRPr="00F8672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91A62" w:rsidRPr="00F86721" w:rsidRDefault="00B91A62">
            <w:pPr>
              <w:ind w:left="-57" w:right="-57"/>
              <w:jc w:val="center"/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Стены и перегородки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91A62" w:rsidRPr="00F86721" w:rsidRDefault="00B91A62">
            <w:pPr>
              <w:ind w:left="-57" w:right="-57"/>
              <w:jc w:val="center"/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Площадь, м</w:t>
            </w:r>
            <w:r w:rsidRPr="00F8672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91A62" w:rsidRPr="00F86721" w:rsidRDefault="00B91A62">
            <w:pPr>
              <w:ind w:left="-57" w:right="-57"/>
              <w:jc w:val="center"/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Колонны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91A62" w:rsidRPr="00F86721" w:rsidRDefault="00B91A62">
            <w:pPr>
              <w:ind w:left="-57" w:right="-57"/>
              <w:jc w:val="center"/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Площадь, м</w:t>
            </w:r>
            <w:r w:rsidRPr="00F8672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91A62" w:rsidRPr="00F86721" w:rsidRDefault="00B91A62">
            <w:pPr>
              <w:ind w:left="-57" w:right="-57"/>
              <w:jc w:val="center"/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Низ стен и перегородок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91A62" w:rsidRPr="00F86721" w:rsidRDefault="00B91A62">
            <w:pPr>
              <w:ind w:left="-57" w:right="-57"/>
              <w:jc w:val="center"/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Площадь, м</w:t>
            </w:r>
            <w:r w:rsidRPr="00F86721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B91A62" w:rsidRPr="00F86721" w:rsidRDefault="00B91A62">
            <w:pPr>
              <w:pStyle w:val="1"/>
              <w:rPr>
                <w:sz w:val="22"/>
                <w:szCs w:val="22"/>
              </w:rPr>
            </w:pPr>
          </w:p>
        </w:tc>
      </w:tr>
      <w:tr w:rsidR="00447445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F86721" w:rsidRDefault="00447445" w:rsidP="00447445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101</w:t>
            </w:r>
          </w:p>
          <w:p w:rsidR="00447445" w:rsidRPr="00F86721" w:rsidRDefault="005C420F" w:rsidP="00447445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5C420F">
              <w:rPr>
                <w:color w:val="FF0000"/>
                <w:sz w:val="22"/>
                <w:szCs w:val="22"/>
              </w:rPr>
              <w:t>Производствен-ное</w:t>
            </w:r>
            <w:proofErr w:type="spellEnd"/>
            <w:r w:rsidRPr="005C420F">
              <w:rPr>
                <w:color w:val="FF0000"/>
                <w:sz w:val="22"/>
                <w:szCs w:val="22"/>
              </w:rPr>
              <w:t xml:space="preserve"> помещение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F86721" w:rsidRDefault="00447445" w:rsidP="00447445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447445" w:rsidRPr="00F86721" w:rsidRDefault="00447445" w:rsidP="00447445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447445" w:rsidRPr="00F86721" w:rsidRDefault="00447445" w:rsidP="00447445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447445" w:rsidRPr="00F86721" w:rsidRDefault="001F7A73" w:rsidP="00447445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  <w:r w:rsidR="005C420F">
              <w:rPr>
                <w:rFonts w:cs="Arial"/>
                <w:sz w:val="22"/>
                <w:szCs w:val="22"/>
              </w:rPr>
              <w:t>* (учтено в комплекте КЖ).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F86721" w:rsidRDefault="00447445" w:rsidP="0044744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447445" w:rsidRPr="00F86721" w:rsidRDefault="0034717E" w:rsidP="00447445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color w:val="FF0000"/>
                <w:sz w:val="22"/>
                <w:szCs w:val="22"/>
              </w:rPr>
              <w:t>1064,6</w:t>
            </w:r>
            <w:r w:rsidR="002C0F8E">
              <w:rPr>
                <w:color w:val="FF0000"/>
                <w:sz w:val="22"/>
                <w:szCs w:val="22"/>
              </w:rPr>
              <w:t>0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447445" w:rsidRPr="005C420F" w:rsidRDefault="00447445" w:rsidP="00447445">
            <w:pPr>
              <w:rPr>
                <w:rFonts w:cs="Arial"/>
                <w:color w:val="FF0000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 xml:space="preserve">Затирка </w:t>
            </w:r>
            <w:r w:rsidR="005C420F" w:rsidRPr="005C420F">
              <w:rPr>
                <w:rFonts w:cs="Arial"/>
                <w:color w:val="FF0000"/>
                <w:sz w:val="22"/>
                <w:szCs w:val="22"/>
              </w:rPr>
              <w:t>гипсовой смесью</w:t>
            </w:r>
            <w:r w:rsidRPr="005C420F">
              <w:rPr>
                <w:rFonts w:cs="Arial"/>
                <w:color w:val="FF0000"/>
                <w:sz w:val="22"/>
                <w:szCs w:val="22"/>
              </w:rPr>
              <w:t>.</w:t>
            </w:r>
          </w:p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447445" w:rsidRPr="00F86721" w:rsidRDefault="001F7A73" w:rsidP="00447445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F86721" w:rsidRDefault="00447445" w:rsidP="0044744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447445" w:rsidRPr="00C8191F" w:rsidRDefault="00C8191F" w:rsidP="00447445">
            <w:pPr>
              <w:jc w:val="center"/>
              <w:rPr>
                <w:sz w:val="22"/>
                <w:szCs w:val="22"/>
              </w:rPr>
            </w:pPr>
            <w:r w:rsidRPr="00C8191F">
              <w:rPr>
                <w:sz w:val="22"/>
                <w:szCs w:val="22"/>
              </w:rPr>
              <w:t>72,50</w:t>
            </w:r>
          </w:p>
          <w:p w:rsidR="00447445" w:rsidRPr="00F86721" w:rsidRDefault="00447445" w:rsidP="0044744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447445" w:rsidRPr="00F86721" w:rsidRDefault="00447445" w:rsidP="0044744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447445" w:rsidRPr="00F86721" w:rsidRDefault="00447445" w:rsidP="0044744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447445" w:rsidRPr="00F86721" w:rsidRDefault="00447445" w:rsidP="0044744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447445" w:rsidRPr="00F86721" w:rsidRDefault="00447445" w:rsidP="0044744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447445" w:rsidRPr="00F86721" w:rsidRDefault="00447445" w:rsidP="00447445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447445" w:rsidRPr="00F86721" w:rsidRDefault="001F7A73" w:rsidP="00447445">
            <w:pPr>
              <w:rPr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F86721" w:rsidRDefault="00447445" w:rsidP="0044744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447445" w:rsidRPr="00C8191F" w:rsidRDefault="00C8191F" w:rsidP="00447445">
            <w:pPr>
              <w:jc w:val="center"/>
              <w:rPr>
                <w:sz w:val="22"/>
                <w:szCs w:val="22"/>
              </w:rPr>
            </w:pPr>
            <w:r w:rsidRPr="00C8191F">
              <w:rPr>
                <w:sz w:val="22"/>
                <w:szCs w:val="22"/>
              </w:rPr>
              <w:t>140,00</w:t>
            </w:r>
          </w:p>
          <w:p w:rsidR="00447445" w:rsidRPr="00F86721" w:rsidRDefault="00447445" w:rsidP="00447445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447445" w:rsidRDefault="00447445" w:rsidP="00447445">
            <w:pPr>
              <w:jc w:val="center"/>
              <w:rPr>
                <w:sz w:val="22"/>
                <w:szCs w:val="22"/>
              </w:rPr>
            </w:pPr>
          </w:p>
          <w:p w:rsidR="00447445" w:rsidRPr="00447445" w:rsidRDefault="00447445" w:rsidP="00447445">
            <w:pPr>
              <w:jc w:val="center"/>
              <w:rPr>
                <w:sz w:val="22"/>
                <w:szCs w:val="22"/>
              </w:rPr>
            </w:pPr>
          </w:p>
          <w:p w:rsidR="00447445" w:rsidRPr="00447445" w:rsidRDefault="00447445" w:rsidP="00447445">
            <w:pPr>
              <w:jc w:val="center"/>
              <w:rPr>
                <w:sz w:val="22"/>
                <w:szCs w:val="22"/>
              </w:rPr>
            </w:pPr>
          </w:p>
          <w:p w:rsidR="00447445" w:rsidRPr="00447445" w:rsidRDefault="00447445" w:rsidP="00447445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447445" w:rsidRDefault="00447445" w:rsidP="00447445">
            <w:pPr>
              <w:jc w:val="center"/>
              <w:rPr>
                <w:sz w:val="22"/>
                <w:szCs w:val="22"/>
              </w:rPr>
            </w:pPr>
          </w:p>
          <w:p w:rsidR="00447445" w:rsidRPr="00447445" w:rsidRDefault="00447445" w:rsidP="00447445">
            <w:pPr>
              <w:jc w:val="center"/>
              <w:rPr>
                <w:sz w:val="22"/>
                <w:szCs w:val="22"/>
              </w:rPr>
            </w:pPr>
          </w:p>
          <w:p w:rsidR="00447445" w:rsidRPr="00447445" w:rsidRDefault="00447445" w:rsidP="00447445">
            <w:pPr>
              <w:jc w:val="center"/>
              <w:rPr>
                <w:sz w:val="22"/>
                <w:szCs w:val="22"/>
              </w:rPr>
            </w:pPr>
          </w:p>
          <w:p w:rsidR="00447445" w:rsidRPr="00447445" w:rsidRDefault="00447445" w:rsidP="00447445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F86721" w:rsidRDefault="00447445" w:rsidP="00447445">
            <w:pPr>
              <w:rPr>
                <w:sz w:val="22"/>
                <w:szCs w:val="22"/>
                <w:highlight w:val="yellow"/>
              </w:rPr>
            </w:pPr>
          </w:p>
        </w:tc>
      </w:tr>
      <w:tr w:rsidR="0038757D" w:rsidRPr="00F86721" w:rsidTr="00396423">
        <w:trPr>
          <w:cantSplit/>
          <w:trHeight w:val="460"/>
        </w:trPr>
        <w:tc>
          <w:tcPr>
            <w:tcW w:w="2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8E21EB" w:rsidRDefault="00F86721" w:rsidP="0038757D">
            <w:pPr>
              <w:rPr>
                <w:sz w:val="22"/>
                <w:szCs w:val="22"/>
              </w:rPr>
            </w:pPr>
            <w:r w:rsidRPr="008E21EB">
              <w:rPr>
                <w:sz w:val="22"/>
                <w:szCs w:val="22"/>
              </w:rPr>
              <w:t>102</w:t>
            </w:r>
          </w:p>
          <w:p w:rsidR="00F86721" w:rsidRPr="00F86721" w:rsidRDefault="00F86721" w:rsidP="0038757D">
            <w:pPr>
              <w:rPr>
                <w:sz w:val="22"/>
                <w:szCs w:val="22"/>
                <w:highlight w:val="yellow"/>
              </w:rPr>
            </w:pPr>
            <w:r w:rsidRPr="008E21EB">
              <w:rPr>
                <w:sz w:val="22"/>
                <w:szCs w:val="22"/>
              </w:rPr>
              <w:t>ЦПУ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6721" w:rsidRPr="00F86721" w:rsidRDefault="00F86721" w:rsidP="00F86721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38757D" w:rsidRPr="00447445" w:rsidRDefault="00447445" w:rsidP="004474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Подвесной сейсмостойкий потолок по типу </w:t>
            </w:r>
            <w:proofErr w:type="spellStart"/>
            <w:r w:rsidRPr="00447445">
              <w:rPr>
                <w:sz w:val="22"/>
                <w:szCs w:val="22"/>
              </w:rPr>
              <w:t>Seismic</w:t>
            </w:r>
            <w:proofErr w:type="spellEnd"/>
            <w:r w:rsidRPr="00447445">
              <w:rPr>
                <w:sz w:val="22"/>
                <w:szCs w:val="22"/>
              </w:rPr>
              <w:t xml:space="preserve"> </w:t>
            </w:r>
            <w:proofErr w:type="spellStart"/>
            <w:r w:rsidRPr="00447445">
              <w:rPr>
                <w:sz w:val="22"/>
                <w:szCs w:val="22"/>
              </w:rPr>
              <w:t>Rx</w:t>
            </w:r>
            <w:proofErr w:type="spellEnd"/>
            <w:r w:rsidRPr="00447445">
              <w:rPr>
                <w:sz w:val="22"/>
                <w:szCs w:val="22"/>
              </w:rPr>
              <w:t xml:space="preserve">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F86721" w:rsidRDefault="0038757D" w:rsidP="0038757D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38757D" w:rsidRPr="00F86721" w:rsidRDefault="00447445" w:rsidP="0038757D">
            <w:pPr>
              <w:jc w:val="center"/>
              <w:rPr>
                <w:sz w:val="22"/>
                <w:szCs w:val="22"/>
                <w:highlight w:val="yellow"/>
              </w:rPr>
            </w:pPr>
            <w:r w:rsidRPr="00124EFF">
              <w:rPr>
                <w:sz w:val="22"/>
                <w:szCs w:val="22"/>
              </w:rPr>
              <w:t>49,01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447445" w:rsidRPr="005C420F" w:rsidRDefault="005C420F" w:rsidP="00447445">
            <w:pPr>
              <w:rPr>
                <w:rFonts w:cs="Arial"/>
                <w:color w:val="FF0000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</w:t>
            </w:r>
            <w:r w:rsidR="00447445" w:rsidRPr="005C420F">
              <w:rPr>
                <w:rFonts w:cs="Arial"/>
                <w:color w:val="FF0000"/>
                <w:sz w:val="22"/>
                <w:szCs w:val="22"/>
              </w:rPr>
              <w:t>.</w:t>
            </w:r>
          </w:p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38757D" w:rsidRPr="00F86721" w:rsidRDefault="00447445" w:rsidP="00447445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0B1C1A" w:rsidRDefault="0038757D" w:rsidP="0038757D">
            <w:pPr>
              <w:jc w:val="center"/>
              <w:rPr>
                <w:sz w:val="22"/>
                <w:szCs w:val="22"/>
              </w:rPr>
            </w:pPr>
          </w:p>
          <w:p w:rsidR="0038757D" w:rsidRPr="000B1C1A" w:rsidRDefault="004619C2" w:rsidP="0038757D">
            <w:pPr>
              <w:jc w:val="center"/>
              <w:rPr>
                <w:sz w:val="22"/>
                <w:szCs w:val="22"/>
              </w:rPr>
            </w:pPr>
            <w:r w:rsidRPr="004619C2">
              <w:rPr>
                <w:color w:val="FF0000"/>
                <w:sz w:val="22"/>
                <w:szCs w:val="22"/>
              </w:rPr>
              <w:t>59,60</w:t>
            </w:r>
          </w:p>
        </w:tc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38757D" w:rsidRPr="00F86721" w:rsidRDefault="00447445" w:rsidP="00447445">
            <w:pPr>
              <w:rPr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F86721" w:rsidRDefault="0038757D" w:rsidP="0038757D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A91D10" w:rsidRPr="00F86721" w:rsidRDefault="000B1C1A" w:rsidP="0038757D">
            <w:pPr>
              <w:jc w:val="center"/>
              <w:rPr>
                <w:sz w:val="22"/>
                <w:szCs w:val="22"/>
                <w:highlight w:val="yellow"/>
              </w:rPr>
            </w:pPr>
            <w:r w:rsidRPr="000B1C1A">
              <w:rPr>
                <w:sz w:val="22"/>
                <w:szCs w:val="22"/>
              </w:rPr>
              <w:t>2,22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0E61C0" w:rsidRDefault="00F017B5" w:rsidP="0038757D">
            <w:pPr>
              <w:rPr>
                <w:sz w:val="22"/>
                <w:szCs w:val="22"/>
              </w:rPr>
            </w:pPr>
          </w:p>
          <w:p w:rsidR="0038757D" w:rsidRPr="000E61C0" w:rsidRDefault="00447445" w:rsidP="004353FD">
            <w:pPr>
              <w:rPr>
                <w:sz w:val="22"/>
                <w:szCs w:val="22"/>
              </w:rPr>
            </w:pPr>
            <w:r w:rsidRPr="000E61C0">
              <w:rPr>
                <w:sz w:val="22"/>
                <w:szCs w:val="22"/>
              </w:rPr>
              <w:t>Плинтус МДФ крашеный</w:t>
            </w:r>
            <w:r w:rsidR="00D108D4" w:rsidRPr="000E61C0">
              <w:rPr>
                <w:sz w:val="22"/>
                <w:szCs w:val="22"/>
              </w:rPr>
              <w:t xml:space="preserve">, </w:t>
            </w:r>
            <w:r w:rsidR="004353FD" w:rsidRPr="000E61C0">
              <w:rPr>
                <w:sz w:val="22"/>
                <w:szCs w:val="22"/>
              </w:rPr>
              <w:t>м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0E61C0" w:rsidRDefault="00F017B5" w:rsidP="0038757D">
            <w:pPr>
              <w:jc w:val="center"/>
              <w:rPr>
                <w:sz w:val="22"/>
                <w:szCs w:val="22"/>
              </w:rPr>
            </w:pPr>
          </w:p>
          <w:p w:rsidR="0038757D" w:rsidRPr="000E61C0" w:rsidRDefault="000E61C0" w:rsidP="0038757D">
            <w:pPr>
              <w:jc w:val="center"/>
              <w:rPr>
                <w:sz w:val="22"/>
                <w:szCs w:val="22"/>
              </w:rPr>
            </w:pPr>
            <w:r w:rsidRPr="000E61C0">
              <w:rPr>
                <w:sz w:val="22"/>
                <w:szCs w:val="22"/>
              </w:rPr>
              <w:t>28,4</w:t>
            </w:r>
          </w:p>
        </w:tc>
        <w:tc>
          <w:tcPr>
            <w:tcW w:w="33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F86721" w:rsidRDefault="0038757D" w:rsidP="00447445">
            <w:pPr>
              <w:rPr>
                <w:sz w:val="22"/>
                <w:szCs w:val="22"/>
                <w:highlight w:val="yellow"/>
              </w:rPr>
            </w:pPr>
          </w:p>
        </w:tc>
      </w:tr>
      <w:tr w:rsidR="0038757D" w:rsidRPr="00F86721" w:rsidTr="00396423">
        <w:trPr>
          <w:cantSplit/>
          <w:trHeight w:val="460"/>
        </w:trPr>
        <w:tc>
          <w:tcPr>
            <w:tcW w:w="2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F86721" w:rsidRDefault="0038757D" w:rsidP="0038757D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2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F86721" w:rsidRDefault="0038757D" w:rsidP="0038757D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F86721" w:rsidRDefault="0038757D" w:rsidP="0038757D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447445" w:rsidRPr="005C420F" w:rsidRDefault="005C420F" w:rsidP="00447445">
            <w:pPr>
              <w:rPr>
                <w:rFonts w:cs="Arial"/>
                <w:color w:val="FF0000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447445" w:rsidRPr="00F86721" w:rsidRDefault="00447445" w:rsidP="0044744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38757D" w:rsidRPr="00F86721" w:rsidRDefault="00447445" w:rsidP="00447445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0B1C1A" w:rsidRDefault="0038757D" w:rsidP="0038757D">
            <w:pPr>
              <w:jc w:val="center"/>
              <w:rPr>
                <w:sz w:val="22"/>
                <w:szCs w:val="22"/>
              </w:rPr>
            </w:pPr>
          </w:p>
          <w:p w:rsidR="0038757D" w:rsidRPr="000B1C1A" w:rsidRDefault="004619C2" w:rsidP="0038757D">
            <w:pPr>
              <w:jc w:val="center"/>
              <w:rPr>
                <w:sz w:val="22"/>
                <w:szCs w:val="22"/>
              </w:rPr>
            </w:pPr>
            <w:r w:rsidRPr="004619C2">
              <w:rPr>
                <w:color w:val="FF0000"/>
                <w:sz w:val="22"/>
                <w:szCs w:val="22"/>
              </w:rPr>
              <w:t>52,87</w:t>
            </w:r>
          </w:p>
        </w:tc>
        <w:tc>
          <w:tcPr>
            <w:tcW w:w="28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F86721" w:rsidRDefault="0038757D" w:rsidP="0038757D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F86721" w:rsidRDefault="0038757D" w:rsidP="0038757D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F86721" w:rsidRDefault="0038757D" w:rsidP="0038757D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F86721" w:rsidRDefault="0038757D" w:rsidP="0038757D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3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757D" w:rsidRPr="00F86721" w:rsidRDefault="0038757D" w:rsidP="0038757D">
            <w:pPr>
              <w:rPr>
                <w:sz w:val="22"/>
                <w:szCs w:val="22"/>
                <w:highlight w:val="yellow"/>
              </w:rPr>
            </w:pPr>
          </w:p>
        </w:tc>
      </w:tr>
      <w:tr w:rsidR="00F017B5" w:rsidRPr="00F86721" w:rsidTr="00396423">
        <w:trPr>
          <w:cantSplit/>
          <w:trHeight w:val="460"/>
        </w:trPr>
        <w:tc>
          <w:tcPr>
            <w:tcW w:w="2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8E21EB" w:rsidRDefault="008E21EB" w:rsidP="00F017B5">
            <w:pPr>
              <w:rPr>
                <w:sz w:val="22"/>
                <w:szCs w:val="22"/>
              </w:rPr>
            </w:pPr>
            <w:r w:rsidRPr="008E21EB">
              <w:rPr>
                <w:sz w:val="22"/>
                <w:szCs w:val="22"/>
              </w:rPr>
              <w:t>103</w:t>
            </w:r>
          </w:p>
          <w:p w:rsidR="008E21EB" w:rsidRPr="008E21EB" w:rsidRDefault="008E21EB" w:rsidP="00F017B5">
            <w:pPr>
              <w:rPr>
                <w:sz w:val="22"/>
                <w:szCs w:val="22"/>
              </w:rPr>
            </w:pPr>
            <w:r w:rsidRPr="008E21EB">
              <w:rPr>
                <w:sz w:val="22"/>
                <w:szCs w:val="22"/>
              </w:rPr>
              <w:t>ПВК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21EB" w:rsidRPr="008E21EB" w:rsidRDefault="008E21EB" w:rsidP="008E21EB">
            <w:pPr>
              <w:rPr>
                <w:sz w:val="22"/>
                <w:szCs w:val="22"/>
              </w:rPr>
            </w:pPr>
            <w:r w:rsidRPr="008E21EB">
              <w:rPr>
                <w:sz w:val="22"/>
                <w:szCs w:val="22"/>
              </w:rPr>
              <w:t>Монолитный железобетон,</w:t>
            </w:r>
          </w:p>
          <w:p w:rsidR="008E21EB" w:rsidRPr="008E21EB" w:rsidRDefault="008E21EB" w:rsidP="008E21EB">
            <w:pPr>
              <w:rPr>
                <w:sz w:val="22"/>
                <w:szCs w:val="22"/>
              </w:rPr>
            </w:pPr>
            <w:r w:rsidRPr="008E21EB">
              <w:rPr>
                <w:sz w:val="22"/>
                <w:szCs w:val="22"/>
              </w:rPr>
              <w:t>Затирка,</w:t>
            </w:r>
          </w:p>
          <w:p w:rsidR="008E21EB" w:rsidRPr="008E21EB" w:rsidRDefault="008E21EB" w:rsidP="008E21EB">
            <w:pPr>
              <w:rPr>
                <w:sz w:val="22"/>
                <w:szCs w:val="22"/>
              </w:rPr>
            </w:pPr>
            <w:r w:rsidRPr="008E21EB">
              <w:rPr>
                <w:sz w:val="22"/>
                <w:szCs w:val="22"/>
              </w:rPr>
              <w:t>Грунтовка,</w:t>
            </w:r>
          </w:p>
          <w:p w:rsidR="00F017B5" w:rsidRPr="008E21EB" w:rsidRDefault="008E21EB" w:rsidP="008E21EB">
            <w:pPr>
              <w:rPr>
                <w:sz w:val="22"/>
                <w:szCs w:val="22"/>
              </w:rPr>
            </w:pPr>
            <w:r w:rsidRPr="008E21EB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8E21EB" w:rsidRDefault="00F017B5" w:rsidP="00F017B5">
            <w:pPr>
              <w:jc w:val="center"/>
              <w:rPr>
                <w:sz w:val="22"/>
                <w:szCs w:val="22"/>
              </w:rPr>
            </w:pPr>
          </w:p>
          <w:p w:rsidR="00F017B5" w:rsidRPr="008E21EB" w:rsidRDefault="00124EFF" w:rsidP="00F017B5">
            <w:pPr>
              <w:jc w:val="center"/>
              <w:rPr>
                <w:sz w:val="22"/>
                <w:szCs w:val="22"/>
              </w:rPr>
            </w:pPr>
            <w:r w:rsidRPr="00124EFF">
              <w:rPr>
                <w:color w:val="FF0000"/>
                <w:sz w:val="22"/>
                <w:szCs w:val="22"/>
              </w:rPr>
              <w:t>103,25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E21EB" w:rsidRPr="000B1C1A" w:rsidRDefault="008E21EB" w:rsidP="008E21EB">
            <w:pPr>
              <w:rPr>
                <w:rFonts w:cs="Arial"/>
                <w:sz w:val="22"/>
                <w:szCs w:val="22"/>
              </w:rPr>
            </w:pPr>
            <w:r w:rsidRPr="000B1C1A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8E21EB" w:rsidRPr="000B1C1A" w:rsidRDefault="008E21EB" w:rsidP="008E21EB">
            <w:pPr>
              <w:rPr>
                <w:rFonts w:cs="Arial"/>
                <w:sz w:val="22"/>
                <w:szCs w:val="22"/>
              </w:rPr>
            </w:pPr>
            <w:r w:rsidRPr="000B1C1A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8E21EB" w:rsidRPr="000B1C1A" w:rsidRDefault="008E21EB" w:rsidP="008E21EB">
            <w:pPr>
              <w:rPr>
                <w:rFonts w:cs="Arial"/>
                <w:sz w:val="22"/>
                <w:szCs w:val="22"/>
              </w:rPr>
            </w:pPr>
            <w:r w:rsidRPr="000B1C1A">
              <w:rPr>
                <w:rFonts w:cs="Arial"/>
                <w:sz w:val="22"/>
                <w:szCs w:val="22"/>
              </w:rPr>
              <w:t>Грунтовка,</w:t>
            </w:r>
          </w:p>
          <w:p w:rsidR="00F017B5" w:rsidRPr="000B1C1A" w:rsidRDefault="008E21EB" w:rsidP="008E21EB">
            <w:pPr>
              <w:rPr>
                <w:rFonts w:cs="Arial"/>
                <w:sz w:val="22"/>
                <w:szCs w:val="22"/>
                <w:highlight w:val="yellow"/>
              </w:rPr>
            </w:pPr>
            <w:r w:rsidRPr="000B1C1A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0B1C1A" w:rsidRDefault="00F017B5" w:rsidP="00F017B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8E21EB" w:rsidRPr="000B1C1A" w:rsidRDefault="000B1C1A" w:rsidP="008E21EB">
            <w:pPr>
              <w:jc w:val="center"/>
              <w:rPr>
                <w:sz w:val="22"/>
                <w:szCs w:val="22"/>
              </w:rPr>
            </w:pPr>
            <w:r w:rsidRPr="000B1C1A">
              <w:rPr>
                <w:sz w:val="22"/>
                <w:szCs w:val="22"/>
              </w:rPr>
              <w:t>194,76</w:t>
            </w:r>
          </w:p>
          <w:p w:rsidR="00F017B5" w:rsidRPr="000B1C1A" w:rsidRDefault="00F017B5" w:rsidP="00F017B5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01E6" w:rsidRPr="000B1C1A" w:rsidRDefault="00FF01E6" w:rsidP="00FF01E6">
            <w:pPr>
              <w:rPr>
                <w:sz w:val="22"/>
                <w:szCs w:val="22"/>
              </w:rPr>
            </w:pPr>
            <w:r w:rsidRPr="000B1C1A">
              <w:rPr>
                <w:sz w:val="22"/>
                <w:szCs w:val="22"/>
              </w:rPr>
              <w:t>Монолитный железобетон,</w:t>
            </w:r>
          </w:p>
          <w:p w:rsidR="00FF01E6" w:rsidRPr="000B1C1A" w:rsidRDefault="00FF01E6" w:rsidP="00FF01E6">
            <w:pPr>
              <w:rPr>
                <w:sz w:val="22"/>
                <w:szCs w:val="22"/>
              </w:rPr>
            </w:pPr>
            <w:r w:rsidRPr="000B1C1A">
              <w:rPr>
                <w:sz w:val="22"/>
                <w:szCs w:val="22"/>
              </w:rPr>
              <w:t>Затирка цементно-песчаным раствором.</w:t>
            </w:r>
          </w:p>
          <w:p w:rsidR="00FF01E6" w:rsidRPr="000B1C1A" w:rsidRDefault="00FF01E6" w:rsidP="00FF01E6">
            <w:pPr>
              <w:rPr>
                <w:sz w:val="22"/>
                <w:szCs w:val="22"/>
              </w:rPr>
            </w:pPr>
            <w:r w:rsidRPr="000B1C1A">
              <w:rPr>
                <w:sz w:val="22"/>
                <w:szCs w:val="22"/>
              </w:rPr>
              <w:t>Грунтовка,</w:t>
            </w:r>
          </w:p>
          <w:p w:rsidR="00F017B5" w:rsidRPr="000B1C1A" w:rsidRDefault="00FF01E6" w:rsidP="00FF01E6">
            <w:pPr>
              <w:rPr>
                <w:sz w:val="22"/>
                <w:szCs w:val="22"/>
                <w:highlight w:val="yellow"/>
              </w:rPr>
            </w:pPr>
            <w:r w:rsidRPr="000B1C1A">
              <w:rPr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01E6" w:rsidRPr="000B1C1A" w:rsidRDefault="00FF01E6" w:rsidP="00FF01E6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FF01E6" w:rsidRPr="000B1C1A" w:rsidRDefault="000B1C1A" w:rsidP="00FF01E6">
            <w:pPr>
              <w:jc w:val="center"/>
              <w:rPr>
                <w:sz w:val="22"/>
                <w:szCs w:val="22"/>
              </w:rPr>
            </w:pPr>
            <w:r w:rsidRPr="000B1C1A">
              <w:rPr>
                <w:sz w:val="22"/>
                <w:szCs w:val="22"/>
              </w:rPr>
              <w:t>19,72</w:t>
            </w:r>
          </w:p>
          <w:p w:rsidR="00F017B5" w:rsidRPr="000B1C1A" w:rsidRDefault="00F017B5" w:rsidP="00F017B5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F01E6" w:rsidRDefault="00F017B5" w:rsidP="00F017B5">
            <w:pPr>
              <w:jc w:val="center"/>
              <w:rPr>
                <w:sz w:val="22"/>
                <w:szCs w:val="22"/>
              </w:rPr>
            </w:pPr>
          </w:p>
          <w:p w:rsidR="00F017B5" w:rsidRPr="00FF01E6" w:rsidRDefault="00F017B5" w:rsidP="00F017B5">
            <w:pPr>
              <w:jc w:val="center"/>
              <w:rPr>
                <w:sz w:val="22"/>
                <w:szCs w:val="22"/>
              </w:rPr>
            </w:pPr>
          </w:p>
          <w:p w:rsidR="00F017B5" w:rsidRPr="00FF01E6" w:rsidRDefault="00F017B5" w:rsidP="00F017B5">
            <w:pPr>
              <w:jc w:val="center"/>
              <w:rPr>
                <w:sz w:val="22"/>
                <w:szCs w:val="22"/>
              </w:rPr>
            </w:pPr>
          </w:p>
          <w:p w:rsidR="00F017B5" w:rsidRPr="00FF01E6" w:rsidRDefault="00F017B5" w:rsidP="00F017B5">
            <w:pPr>
              <w:jc w:val="center"/>
              <w:rPr>
                <w:sz w:val="22"/>
                <w:szCs w:val="22"/>
              </w:rPr>
            </w:pPr>
            <w:r w:rsidRPr="00FF01E6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F01E6" w:rsidRDefault="00F017B5" w:rsidP="00F017B5">
            <w:pPr>
              <w:jc w:val="center"/>
              <w:rPr>
                <w:sz w:val="22"/>
                <w:szCs w:val="22"/>
              </w:rPr>
            </w:pPr>
          </w:p>
          <w:p w:rsidR="00F017B5" w:rsidRPr="00FF01E6" w:rsidRDefault="00F017B5" w:rsidP="00F017B5">
            <w:pPr>
              <w:jc w:val="center"/>
              <w:rPr>
                <w:sz w:val="22"/>
                <w:szCs w:val="22"/>
              </w:rPr>
            </w:pPr>
          </w:p>
          <w:p w:rsidR="00F017B5" w:rsidRPr="00FF01E6" w:rsidRDefault="00F017B5" w:rsidP="00F017B5">
            <w:pPr>
              <w:jc w:val="center"/>
              <w:rPr>
                <w:sz w:val="22"/>
                <w:szCs w:val="22"/>
              </w:rPr>
            </w:pPr>
          </w:p>
          <w:p w:rsidR="00F017B5" w:rsidRPr="00FF01E6" w:rsidRDefault="00F017B5" w:rsidP="00F017B5">
            <w:pPr>
              <w:jc w:val="center"/>
              <w:rPr>
                <w:sz w:val="22"/>
                <w:szCs w:val="22"/>
              </w:rPr>
            </w:pPr>
            <w:r w:rsidRPr="00FF01E6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F01E6" w:rsidRDefault="00F017B5" w:rsidP="00F017B5">
            <w:pPr>
              <w:rPr>
                <w:sz w:val="22"/>
                <w:szCs w:val="22"/>
              </w:rPr>
            </w:pPr>
          </w:p>
        </w:tc>
      </w:tr>
      <w:tr w:rsidR="00F017B5" w:rsidRPr="00F86721" w:rsidTr="00396423">
        <w:trPr>
          <w:cantSplit/>
          <w:trHeight w:val="460"/>
        </w:trPr>
        <w:tc>
          <w:tcPr>
            <w:tcW w:w="2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86721" w:rsidRDefault="00F017B5" w:rsidP="00F017B5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2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86721" w:rsidRDefault="00F017B5" w:rsidP="00F017B5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86721" w:rsidRDefault="00F017B5" w:rsidP="00F017B5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F01E6" w:rsidRPr="00FF01E6" w:rsidRDefault="00FF01E6" w:rsidP="00FF01E6">
            <w:pPr>
              <w:rPr>
                <w:rFonts w:cs="Arial"/>
                <w:sz w:val="22"/>
                <w:szCs w:val="22"/>
              </w:rPr>
            </w:pPr>
            <w:r w:rsidRPr="00FF01E6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FF01E6" w:rsidRPr="00FF01E6" w:rsidRDefault="00FF01E6" w:rsidP="00FF01E6">
            <w:pPr>
              <w:rPr>
                <w:rFonts w:cs="Arial"/>
                <w:sz w:val="22"/>
                <w:szCs w:val="22"/>
              </w:rPr>
            </w:pPr>
            <w:proofErr w:type="spellStart"/>
            <w:r w:rsidRPr="00FF01E6">
              <w:rPr>
                <w:rFonts w:cs="Arial"/>
                <w:sz w:val="22"/>
                <w:szCs w:val="22"/>
              </w:rPr>
              <w:t>минераловатная</w:t>
            </w:r>
            <w:proofErr w:type="spellEnd"/>
            <w:r w:rsidRPr="00FF01E6">
              <w:rPr>
                <w:rFonts w:cs="Arial"/>
                <w:sz w:val="22"/>
                <w:szCs w:val="22"/>
              </w:rPr>
              <w:t xml:space="preserve"> </w:t>
            </w:r>
            <w:proofErr w:type="gramStart"/>
            <w:r w:rsidRPr="00FF01E6">
              <w:rPr>
                <w:rFonts w:cs="Arial"/>
                <w:sz w:val="22"/>
                <w:szCs w:val="22"/>
              </w:rPr>
              <w:t>плита  ППЖ</w:t>
            </w:r>
            <w:proofErr w:type="gramEnd"/>
            <w:r w:rsidRPr="00FF01E6">
              <w:rPr>
                <w:rFonts w:cs="Arial"/>
                <w:sz w:val="22"/>
                <w:szCs w:val="22"/>
              </w:rPr>
              <w:t>-180 (НГ) 80 мм, Армированные цементно-минеральные плиты по металлическому каркасу,</w:t>
            </w:r>
          </w:p>
          <w:p w:rsidR="00FF01E6" w:rsidRPr="00FF01E6" w:rsidRDefault="00FF01E6" w:rsidP="00FF01E6">
            <w:pPr>
              <w:rPr>
                <w:rFonts w:cs="Arial"/>
                <w:sz w:val="22"/>
                <w:szCs w:val="22"/>
              </w:rPr>
            </w:pPr>
            <w:r w:rsidRPr="00FF01E6">
              <w:rPr>
                <w:rFonts w:cs="Arial"/>
                <w:sz w:val="22"/>
                <w:szCs w:val="22"/>
              </w:rPr>
              <w:t>Грунтовка,</w:t>
            </w:r>
          </w:p>
          <w:p w:rsidR="00F017B5" w:rsidRPr="00FF01E6" w:rsidRDefault="00FF01E6" w:rsidP="00FF01E6">
            <w:pPr>
              <w:rPr>
                <w:rFonts w:cs="Arial"/>
                <w:sz w:val="22"/>
                <w:szCs w:val="22"/>
              </w:rPr>
            </w:pPr>
            <w:r w:rsidRPr="00FF01E6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86721" w:rsidRDefault="00F017B5" w:rsidP="00F017B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F017B5" w:rsidRPr="000B1C1A" w:rsidRDefault="00E2475D" w:rsidP="00F017B5">
            <w:pPr>
              <w:jc w:val="center"/>
              <w:rPr>
                <w:sz w:val="22"/>
                <w:szCs w:val="22"/>
              </w:rPr>
            </w:pPr>
            <w:r w:rsidRPr="000B1C1A">
              <w:rPr>
                <w:sz w:val="22"/>
                <w:szCs w:val="22"/>
              </w:rPr>
              <w:t>24,54</w:t>
            </w:r>
          </w:p>
          <w:p w:rsidR="00F017B5" w:rsidRPr="00F86721" w:rsidRDefault="00F017B5" w:rsidP="00F017B5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86721" w:rsidRDefault="00F017B5" w:rsidP="00F017B5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86721" w:rsidRDefault="00F017B5" w:rsidP="00F017B5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86721" w:rsidRDefault="00F017B5" w:rsidP="00F017B5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86721" w:rsidRDefault="00F017B5" w:rsidP="00F017B5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3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017B5" w:rsidRPr="00F86721" w:rsidRDefault="00F017B5" w:rsidP="00F017B5">
            <w:pPr>
              <w:rPr>
                <w:sz w:val="22"/>
                <w:szCs w:val="22"/>
                <w:highlight w:val="yellow"/>
              </w:rPr>
            </w:pPr>
          </w:p>
        </w:tc>
      </w:tr>
      <w:tr w:rsidR="0069580E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80E" w:rsidRPr="0069580E" w:rsidRDefault="0069580E" w:rsidP="0069580E">
            <w:pPr>
              <w:rPr>
                <w:sz w:val="22"/>
                <w:szCs w:val="22"/>
              </w:rPr>
            </w:pPr>
            <w:r w:rsidRPr="0069580E">
              <w:rPr>
                <w:sz w:val="22"/>
                <w:szCs w:val="22"/>
              </w:rPr>
              <w:lastRenderedPageBreak/>
              <w:t>104</w:t>
            </w:r>
          </w:p>
          <w:p w:rsidR="0069580E" w:rsidRPr="0069580E" w:rsidRDefault="0069580E" w:rsidP="0069580E">
            <w:pPr>
              <w:rPr>
                <w:sz w:val="22"/>
                <w:szCs w:val="22"/>
              </w:rPr>
            </w:pPr>
            <w:r w:rsidRPr="0069580E">
              <w:rPr>
                <w:sz w:val="22"/>
                <w:szCs w:val="22"/>
              </w:rPr>
              <w:t>Помещение насосной установки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80E" w:rsidRPr="0069580E" w:rsidRDefault="0069580E" w:rsidP="0069580E">
            <w:pPr>
              <w:rPr>
                <w:sz w:val="22"/>
                <w:szCs w:val="22"/>
              </w:rPr>
            </w:pPr>
            <w:r w:rsidRPr="0069580E">
              <w:rPr>
                <w:sz w:val="22"/>
                <w:szCs w:val="22"/>
              </w:rPr>
              <w:t xml:space="preserve">Сэндвич-панель с заполнением из минеральной ваты по </w:t>
            </w:r>
            <w:proofErr w:type="spellStart"/>
            <w:r w:rsidRPr="0069580E">
              <w:rPr>
                <w:sz w:val="22"/>
                <w:szCs w:val="22"/>
              </w:rPr>
              <w:t>металлокаркасу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80E" w:rsidRPr="0069580E" w:rsidRDefault="0069580E" w:rsidP="0069580E">
            <w:pPr>
              <w:jc w:val="center"/>
              <w:rPr>
                <w:sz w:val="22"/>
                <w:szCs w:val="22"/>
              </w:rPr>
            </w:pPr>
          </w:p>
          <w:p w:rsidR="0069580E" w:rsidRPr="0069580E" w:rsidRDefault="0069580E" w:rsidP="0069580E">
            <w:pPr>
              <w:jc w:val="center"/>
              <w:rPr>
                <w:sz w:val="22"/>
                <w:szCs w:val="22"/>
              </w:rPr>
            </w:pPr>
            <w:r w:rsidRPr="0069580E">
              <w:rPr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80E" w:rsidRPr="0069580E" w:rsidRDefault="0069580E" w:rsidP="0069580E">
            <w:pPr>
              <w:rPr>
                <w:rFonts w:cs="Arial"/>
                <w:sz w:val="22"/>
                <w:szCs w:val="22"/>
              </w:rPr>
            </w:pPr>
            <w:r w:rsidRPr="0069580E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4619C2" w:rsidRPr="005C420F" w:rsidRDefault="004619C2" w:rsidP="004619C2">
            <w:pPr>
              <w:rPr>
                <w:rFonts w:cs="Arial"/>
                <w:color w:val="FF0000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69580E" w:rsidRPr="0069580E" w:rsidRDefault="0069580E" w:rsidP="0069580E">
            <w:pPr>
              <w:rPr>
                <w:rFonts w:cs="Arial"/>
                <w:sz w:val="22"/>
                <w:szCs w:val="22"/>
              </w:rPr>
            </w:pPr>
            <w:r w:rsidRPr="0069580E">
              <w:rPr>
                <w:rFonts w:cs="Arial"/>
                <w:sz w:val="22"/>
                <w:szCs w:val="22"/>
              </w:rPr>
              <w:t>Грунтовка,</w:t>
            </w:r>
          </w:p>
          <w:p w:rsidR="0069580E" w:rsidRPr="0069580E" w:rsidRDefault="0069580E" w:rsidP="0069580E">
            <w:pPr>
              <w:rPr>
                <w:rFonts w:cs="Arial"/>
                <w:sz w:val="22"/>
                <w:szCs w:val="22"/>
              </w:rPr>
            </w:pPr>
            <w:r w:rsidRPr="0069580E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80E" w:rsidRPr="0069580E" w:rsidRDefault="0069580E" w:rsidP="0069580E">
            <w:pPr>
              <w:jc w:val="center"/>
              <w:rPr>
                <w:sz w:val="22"/>
                <w:szCs w:val="22"/>
              </w:rPr>
            </w:pPr>
          </w:p>
          <w:p w:rsidR="0069580E" w:rsidRPr="0069580E" w:rsidRDefault="005C5315" w:rsidP="006958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8,70</w:t>
            </w:r>
          </w:p>
          <w:p w:rsidR="0069580E" w:rsidRPr="0069580E" w:rsidRDefault="0069580E" w:rsidP="0069580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80E" w:rsidRPr="0069580E" w:rsidRDefault="0069580E" w:rsidP="0069580E">
            <w:pPr>
              <w:rPr>
                <w:sz w:val="22"/>
                <w:szCs w:val="22"/>
              </w:rPr>
            </w:pPr>
          </w:p>
          <w:p w:rsidR="0069580E" w:rsidRPr="0069580E" w:rsidRDefault="0069580E" w:rsidP="0069580E">
            <w:pPr>
              <w:jc w:val="center"/>
              <w:rPr>
                <w:sz w:val="22"/>
                <w:szCs w:val="22"/>
              </w:rPr>
            </w:pPr>
            <w:r w:rsidRPr="0069580E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80E" w:rsidRDefault="0069580E" w:rsidP="0069580E">
            <w:pPr>
              <w:jc w:val="center"/>
              <w:rPr>
                <w:sz w:val="22"/>
                <w:szCs w:val="22"/>
              </w:rPr>
            </w:pPr>
          </w:p>
          <w:p w:rsidR="0069580E" w:rsidRDefault="0069580E" w:rsidP="0069580E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80E" w:rsidRDefault="0069580E" w:rsidP="0069580E">
            <w:pPr>
              <w:rPr>
                <w:sz w:val="22"/>
                <w:szCs w:val="22"/>
              </w:rPr>
            </w:pPr>
          </w:p>
          <w:p w:rsidR="0069580E" w:rsidRDefault="0069580E" w:rsidP="0069580E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80E" w:rsidRDefault="0069580E" w:rsidP="0069580E">
            <w:pPr>
              <w:jc w:val="center"/>
              <w:rPr>
                <w:sz w:val="22"/>
                <w:szCs w:val="22"/>
              </w:rPr>
            </w:pPr>
          </w:p>
          <w:p w:rsidR="0069580E" w:rsidRDefault="0069580E" w:rsidP="0069580E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580E" w:rsidRDefault="0069580E" w:rsidP="0069580E">
            <w:pPr>
              <w:jc w:val="center"/>
            </w:pPr>
          </w:p>
        </w:tc>
      </w:tr>
      <w:tr w:rsidR="00B90C65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65" w:rsidRPr="00B90C65" w:rsidRDefault="00B90C65" w:rsidP="00B90C65">
            <w:pPr>
              <w:rPr>
                <w:sz w:val="22"/>
                <w:szCs w:val="22"/>
              </w:rPr>
            </w:pPr>
            <w:r w:rsidRPr="00B90C65">
              <w:rPr>
                <w:sz w:val="22"/>
                <w:szCs w:val="22"/>
              </w:rPr>
              <w:t>105</w:t>
            </w:r>
          </w:p>
          <w:p w:rsidR="00B90C65" w:rsidRPr="00F86721" w:rsidRDefault="00B90C65" w:rsidP="00B90C65">
            <w:pPr>
              <w:rPr>
                <w:sz w:val="22"/>
                <w:szCs w:val="22"/>
                <w:highlight w:val="yellow"/>
              </w:rPr>
            </w:pPr>
            <w:r w:rsidRPr="00B90C65">
              <w:rPr>
                <w:sz w:val="22"/>
                <w:szCs w:val="22"/>
              </w:rPr>
              <w:t>Лестничная клетка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65" w:rsidRPr="00F86721" w:rsidRDefault="00B90C65" w:rsidP="00B90C65">
            <w:pPr>
              <w:rPr>
                <w:sz w:val="22"/>
                <w:szCs w:val="22"/>
                <w:highlight w:val="yellow"/>
              </w:rPr>
            </w:pPr>
            <w:r w:rsidRPr="0069580E">
              <w:rPr>
                <w:sz w:val="22"/>
                <w:szCs w:val="22"/>
              </w:rPr>
              <w:t xml:space="preserve">Сэндвич-панель с заполнением из минеральной ваты по </w:t>
            </w:r>
            <w:proofErr w:type="spellStart"/>
            <w:r w:rsidRPr="0069580E">
              <w:rPr>
                <w:sz w:val="22"/>
                <w:szCs w:val="22"/>
              </w:rPr>
              <w:t>металлокаркасу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65" w:rsidRPr="00F86721" w:rsidRDefault="00B90C65" w:rsidP="00B90C6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B90C65" w:rsidRPr="0069580E" w:rsidRDefault="00B90C65" w:rsidP="00B90C65">
            <w:pPr>
              <w:jc w:val="center"/>
              <w:rPr>
                <w:sz w:val="22"/>
                <w:szCs w:val="22"/>
              </w:rPr>
            </w:pPr>
          </w:p>
          <w:p w:rsidR="00B90C65" w:rsidRPr="00F86721" w:rsidRDefault="00B90C65" w:rsidP="00B90C65">
            <w:pPr>
              <w:jc w:val="center"/>
              <w:rPr>
                <w:sz w:val="22"/>
                <w:szCs w:val="22"/>
                <w:highlight w:val="yellow"/>
              </w:rPr>
            </w:pPr>
            <w:r w:rsidRPr="0069580E">
              <w:rPr>
                <w:sz w:val="22"/>
                <w:szCs w:val="22"/>
              </w:rPr>
              <w:t>-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65" w:rsidRPr="00F86721" w:rsidRDefault="00B90C65" w:rsidP="00B90C65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B90C65" w:rsidRPr="004619C2" w:rsidRDefault="004619C2" w:rsidP="00B90C65">
            <w:pPr>
              <w:rPr>
                <w:rFonts w:cs="Arial"/>
                <w:color w:val="FF0000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B90C65" w:rsidRPr="00F86721" w:rsidRDefault="00B90C65" w:rsidP="00B90C65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B90C65" w:rsidRPr="00F86721" w:rsidRDefault="00B90C65" w:rsidP="00B90C65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65" w:rsidRPr="00F86721" w:rsidRDefault="00B90C65" w:rsidP="00B90C65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B6252E" w:rsidRPr="00031855" w:rsidRDefault="00B6252E" w:rsidP="00B6252E">
            <w:pPr>
              <w:jc w:val="center"/>
              <w:rPr>
                <w:color w:val="FFC000"/>
                <w:sz w:val="22"/>
                <w:szCs w:val="22"/>
              </w:rPr>
            </w:pPr>
            <w:r w:rsidRPr="00031855">
              <w:rPr>
                <w:color w:val="FFC000"/>
                <w:sz w:val="22"/>
                <w:szCs w:val="22"/>
              </w:rPr>
              <w:t>12,9</w:t>
            </w:r>
          </w:p>
          <w:p w:rsidR="00B90C65" w:rsidRPr="00F86721" w:rsidRDefault="00B90C65" w:rsidP="00B90C65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65" w:rsidRPr="0069580E" w:rsidRDefault="00B90C65" w:rsidP="00B90C65">
            <w:pPr>
              <w:rPr>
                <w:sz w:val="22"/>
                <w:szCs w:val="22"/>
              </w:rPr>
            </w:pPr>
          </w:p>
          <w:p w:rsidR="00B90C65" w:rsidRPr="0069580E" w:rsidRDefault="00B90C65" w:rsidP="00B90C65">
            <w:pPr>
              <w:jc w:val="center"/>
              <w:rPr>
                <w:sz w:val="22"/>
                <w:szCs w:val="22"/>
              </w:rPr>
            </w:pPr>
            <w:r w:rsidRPr="0069580E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65" w:rsidRDefault="00B90C65" w:rsidP="00B90C65">
            <w:pPr>
              <w:jc w:val="center"/>
              <w:rPr>
                <w:sz w:val="22"/>
                <w:szCs w:val="22"/>
              </w:rPr>
            </w:pPr>
          </w:p>
          <w:p w:rsidR="00B90C65" w:rsidRDefault="00B90C65" w:rsidP="00B90C65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65" w:rsidRDefault="00B90C65" w:rsidP="00B90C65">
            <w:pPr>
              <w:rPr>
                <w:sz w:val="22"/>
                <w:szCs w:val="22"/>
              </w:rPr>
            </w:pPr>
          </w:p>
          <w:p w:rsidR="00B90C65" w:rsidRDefault="00B90C65" w:rsidP="00B90C65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65" w:rsidRDefault="00B90C65" w:rsidP="00B90C65">
            <w:pPr>
              <w:jc w:val="center"/>
              <w:rPr>
                <w:sz w:val="22"/>
                <w:szCs w:val="22"/>
              </w:rPr>
            </w:pPr>
          </w:p>
          <w:p w:rsidR="00B90C65" w:rsidRDefault="00B90C65" w:rsidP="00B90C65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C65" w:rsidRDefault="00B90C65" w:rsidP="00B90C65">
            <w:pPr>
              <w:jc w:val="center"/>
            </w:pPr>
          </w:p>
        </w:tc>
      </w:tr>
      <w:tr w:rsidR="000B41E1" w:rsidRPr="00F86721" w:rsidTr="00396423">
        <w:trPr>
          <w:cantSplit/>
          <w:trHeight w:val="460"/>
        </w:trPr>
        <w:tc>
          <w:tcPr>
            <w:tcW w:w="2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0B41E1" w:rsidRDefault="000B41E1" w:rsidP="000B41E1">
            <w:pPr>
              <w:rPr>
                <w:sz w:val="22"/>
                <w:szCs w:val="22"/>
              </w:rPr>
            </w:pPr>
            <w:r w:rsidRPr="000B41E1">
              <w:rPr>
                <w:sz w:val="22"/>
                <w:szCs w:val="22"/>
              </w:rPr>
              <w:t>106</w:t>
            </w:r>
          </w:p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  <w:r w:rsidRPr="000B41E1">
              <w:rPr>
                <w:sz w:val="22"/>
                <w:szCs w:val="22"/>
              </w:rPr>
              <w:t>Тамбур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Подвесной сейсмостойкий потолок по типу </w:t>
            </w:r>
            <w:proofErr w:type="spellStart"/>
            <w:r w:rsidRPr="00447445">
              <w:rPr>
                <w:sz w:val="22"/>
                <w:szCs w:val="22"/>
              </w:rPr>
              <w:t>Seismic</w:t>
            </w:r>
            <w:proofErr w:type="spellEnd"/>
            <w:r w:rsidRPr="00447445">
              <w:rPr>
                <w:sz w:val="22"/>
                <w:szCs w:val="22"/>
              </w:rPr>
              <w:t xml:space="preserve"> </w:t>
            </w:r>
            <w:proofErr w:type="spellStart"/>
            <w:r w:rsidRPr="00447445">
              <w:rPr>
                <w:sz w:val="22"/>
                <w:szCs w:val="22"/>
              </w:rPr>
              <w:t>Rx</w:t>
            </w:r>
            <w:proofErr w:type="spellEnd"/>
            <w:r w:rsidRPr="00447445">
              <w:rPr>
                <w:sz w:val="22"/>
                <w:szCs w:val="22"/>
              </w:rPr>
              <w:t xml:space="preserve">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  <w:r w:rsidRPr="000B41E1">
              <w:rPr>
                <w:sz w:val="22"/>
                <w:szCs w:val="22"/>
              </w:rPr>
              <w:t>3,99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0B41E1" w:rsidRPr="004619C2" w:rsidRDefault="004619C2" w:rsidP="000B41E1">
            <w:pPr>
              <w:rPr>
                <w:rFonts w:cs="Arial"/>
                <w:color w:val="FF0000"/>
                <w:sz w:val="22"/>
                <w:szCs w:val="22"/>
              </w:rPr>
            </w:pPr>
            <w:r w:rsidRPr="004619C2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2C5B8C" w:rsidRDefault="000B41E1" w:rsidP="000B41E1">
            <w:pPr>
              <w:jc w:val="center"/>
              <w:rPr>
                <w:sz w:val="22"/>
                <w:szCs w:val="22"/>
              </w:rPr>
            </w:pPr>
          </w:p>
          <w:p w:rsidR="002C5B8C" w:rsidRPr="002C5B8C" w:rsidRDefault="001E7A6B" w:rsidP="000B41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7,8</w:t>
            </w:r>
          </w:p>
        </w:tc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2C5B8C" w:rsidRDefault="000B41E1" w:rsidP="000B41E1">
            <w:pPr>
              <w:rPr>
                <w:rFonts w:cs="Arial"/>
                <w:sz w:val="22"/>
                <w:szCs w:val="22"/>
              </w:rPr>
            </w:pPr>
            <w:r w:rsidRPr="002C5B8C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0B41E1" w:rsidRPr="002C5B8C" w:rsidRDefault="000B41E1" w:rsidP="000B41E1">
            <w:pPr>
              <w:rPr>
                <w:rFonts w:cs="Arial"/>
                <w:sz w:val="22"/>
                <w:szCs w:val="22"/>
              </w:rPr>
            </w:pPr>
            <w:r w:rsidRPr="002C5B8C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0B41E1" w:rsidRPr="002C5B8C" w:rsidRDefault="000B41E1" w:rsidP="000B41E1">
            <w:pPr>
              <w:rPr>
                <w:rFonts w:cs="Arial"/>
                <w:sz w:val="22"/>
                <w:szCs w:val="22"/>
              </w:rPr>
            </w:pPr>
            <w:r w:rsidRPr="002C5B8C">
              <w:rPr>
                <w:rFonts w:cs="Arial"/>
                <w:sz w:val="22"/>
                <w:szCs w:val="22"/>
              </w:rPr>
              <w:t>Грунтовка,</w:t>
            </w:r>
          </w:p>
          <w:p w:rsidR="000B41E1" w:rsidRPr="002C5B8C" w:rsidRDefault="000B41E1" w:rsidP="000B41E1">
            <w:pPr>
              <w:rPr>
                <w:sz w:val="22"/>
                <w:szCs w:val="22"/>
              </w:rPr>
            </w:pPr>
            <w:r w:rsidRPr="002C5B8C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C5B8C" w:rsidRPr="002C5B8C" w:rsidRDefault="002C5B8C" w:rsidP="000B41E1">
            <w:pPr>
              <w:jc w:val="center"/>
              <w:rPr>
                <w:sz w:val="22"/>
                <w:szCs w:val="22"/>
              </w:rPr>
            </w:pPr>
          </w:p>
          <w:p w:rsidR="000B41E1" w:rsidRPr="002C5B8C" w:rsidRDefault="002C5B8C" w:rsidP="000B41E1">
            <w:pPr>
              <w:jc w:val="center"/>
              <w:rPr>
                <w:sz w:val="22"/>
                <w:szCs w:val="22"/>
              </w:rPr>
            </w:pPr>
            <w:r w:rsidRPr="002C5B8C">
              <w:rPr>
                <w:sz w:val="22"/>
                <w:szCs w:val="22"/>
              </w:rPr>
              <w:t>1,8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0E61C0" w:rsidRDefault="000B41E1" w:rsidP="000B41E1">
            <w:pPr>
              <w:rPr>
                <w:sz w:val="22"/>
                <w:szCs w:val="22"/>
              </w:rPr>
            </w:pPr>
          </w:p>
          <w:p w:rsidR="000B41E1" w:rsidRPr="000E61C0" w:rsidRDefault="000B41E1" w:rsidP="000B41E1">
            <w:pPr>
              <w:rPr>
                <w:sz w:val="22"/>
                <w:szCs w:val="22"/>
              </w:rPr>
            </w:pPr>
            <w:r w:rsidRPr="000E61C0">
              <w:rPr>
                <w:sz w:val="22"/>
                <w:szCs w:val="22"/>
              </w:rPr>
              <w:t>Плинтус МДФ крашеный, м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0E61C0" w:rsidRDefault="000B41E1" w:rsidP="000B41E1">
            <w:pPr>
              <w:jc w:val="center"/>
              <w:rPr>
                <w:sz w:val="22"/>
                <w:szCs w:val="22"/>
              </w:rPr>
            </w:pPr>
          </w:p>
          <w:p w:rsidR="000B41E1" w:rsidRPr="000E61C0" w:rsidRDefault="000B41E1" w:rsidP="000B41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0E61C0">
              <w:rPr>
                <w:sz w:val="22"/>
                <w:szCs w:val="22"/>
              </w:rPr>
              <w:t>,4</w:t>
            </w:r>
          </w:p>
        </w:tc>
        <w:tc>
          <w:tcPr>
            <w:tcW w:w="33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</w:tr>
      <w:tr w:rsidR="000B41E1" w:rsidRPr="00F86721" w:rsidTr="00396423">
        <w:trPr>
          <w:cantSplit/>
          <w:trHeight w:val="460"/>
        </w:trPr>
        <w:tc>
          <w:tcPr>
            <w:tcW w:w="2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2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0B41E1" w:rsidRPr="004619C2" w:rsidRDefault="004619C2" w:rsidP="000B41E1">
            <w:pPr>
              <w:rPr>
                <w:rFonts w:cs="Arial"/>
                <w:color w:val="FF0000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0B41E1" w:rsidRPr="00F86721" w:rsidRDefault="001E7A6B" w:rsidP="000B41E1">
            <w:pPr>
              <w:jc w:val="center"/>
              <w:rPr>
                <w:sz w:val="22"/>
                <w:szCs w:val="22"/>
                <w:highlight w:val="yellow"/>
              </w:rPr>
            </w:pPr>
            <w:r w:rsidRPr="001E7A6B">
              <w:rPr>
                <w:sz w:val="22"/>
                <w:szCs w:val="22"/>
              </w:rPr>
              <w:t>11,22</w:t>
            </w:r>
          </w:p>
        </w:tc>
        <w:tc>
          <w:tcPr>
            <w:tcW w:w="28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3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</w:tr>
      <w:tr w:rsidR="000B41E1" w:rsidRPr="00F86721" w:rsidTr="00396423">
        <w:trPr>
          <w:cantSplit/>
          <w:trHeight w:val="460"/>
        </w:trPr>
        <w:tc>
          <w:tcPr>
            <w:tcW w:w="2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0B41E1" w:rsidRDefault="000B41E1" w:rsidP="000B41E1">
            <w:pPr>
              <w:rPr>
                <w:sz w:val="22"/>
                <w:szCs w:val="22"/>
              </w:rPr>
            </w:pPr>
            <w:r w:rsidRPr="000B41E1">
              <w:rPr>
                <w:sz w:val="22"/>
                <w:szCs w:val="22"/>
              </w:rPr>
              <w:t>107</w:t>
            </w:r>
          </w:p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  <w:r w:rsidRPr="000B41E1">
              <w:rPr>
                <w:sz w:val="22"/>
                <w:szCs w:val="22"/>
              </w:rPr>
              <w:t>Лестничная клетка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8E21EB" w:rsidRDefault="000B41E1" w:rsidP="000B41E1">
            <w:pPr>
              <w:rPr>
                <w:sz w:val="22"/>
                <w:szCs w:val="22"/>
              </w:rPr>
            </w:pPr>
            <w:r w:rsidRPr="008E21EB">
              <w:rPr>
                <w:sz w:val="22"/>
                <w:szCs w:val="22"/>
              </w:rPr>
              <w:t>Монолитный железобетон,</w:t>
            </w:r>
          </w:p>
          <w:p w:rsidR="000B41E1" w:rsidRPr="008E21EB" w:rsidRDefault="000B41E1" w:rsidP="000B41E1">
            <w:pPr>
              <w:rPr>
                <w:sz w:val="22"/>
                <w:szCs w:val="22"/>
              </w:rPr>
            </w:pPr>
            <w:r w:rsidRPr="008E21EB">
              <w:rPr>
                <w:sz w:val="22"/>
                <w:szCs w:val="22"/>
              </w:rPr>
              <w:t>Затирка,</w:t>
            </w:r>
          </w:p>
          <w:p w:rsidR="000B41E1" w:rsidRPr="008E21EB" w:rsidRDefault="000B41E1" w:rsidP="000B41E1">
            <w:pPr>
              <w:rPr>
                <w:sz w:val="22"/>
                <w:szCs w:val="22"/>
              </w:rPr>
            </w:pPr>
            <w:r w:rsidRPr="008E21EB">
              <w:rPr>
                <w:sz w:val="22"/>
                <w:szCs w:val="22"/>
              </w:rPr>
              <w:t>Грунтовка,</w:t>
            </w:r>
          </w:p>
          <w:p w:rsidR="000B41E1" w:rsidRPr="008E21EB" w:rsidRDefault="000B41E1" w:rsidP="000B41E1">
            <w:pPr>
              <w:rPr>
                <w:sz w:val="22"/>
                <w:szCs w:val="22"/>
              </w:rPr>
            </w:pPr>
            <w:r w:rsidRPr="008E21EB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  <w:r w:rsidRPr="000B41E1">
              <w:rPr>
                <w:sz w:val="22"/>
                <w:szCs w:val="22"/>
              </w:rPr>
              <w:t>33,48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1C3B5D" w:rsidRDefault="001C3B5D" w:rsidP="000B41E1">
            <w:pPr>
              <w:rPr>
                <w:rFonts w:cs="Arial"/>
                <w:color w:val="FF0000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0B41E1" w:rsidRPr="001E7A6B" w:rsidRDefault="001E7A6B" w:rsidP="000B41E1">
            <w:pPr>
              <w:jc w:val="center"/>
              <w:rPr>
                <w:sz w:val="22"/>
                <w:szCs w:val="22"/>
              </w:rPr>
            </w:pPr>
            <w:r w:rsidRPr="001E7A6B">
              <w:rPr>
                <w:sz w:val="22"/>
                <w:szCs w:val="22"/>
              </w:rPr>
              <w:t>51,60</w:t>
            </w:r>
          </w:p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1E7A6B" w:rsidRDefault="000B41E1" w:rsidP="000B41E1">
            <w:pPr>
              <w:jc w:val="center"/>
              <w:rPr>
                <w:sz w:val="22"/>
                <w:szCs w:val="22"/>
              </w:rPr>
            </w:pPr>
          </w:p>
          <w:p w:rsidR="000B41E1" w:rsidRPr="001E7A6B" w:rsidRDefault="001E7A6B" w:rsidP="000B41E1">
            <w:pPr>
              <w:jc w:val="center"/>
              <w:rPr>
                <w:sz w:val="22"/>
                <w:szCs w:val="22"/>
              </w:rPr>
            </w:pPr>
            <w:r w:rsidRPr="001E7A6B">
              <w:rPr>
                <w:sz w:val="22"/>
                <w:szCs w:val="22"/>
              </w:rPr>
              <w:t>143,36</w:t>
            </w:r>
          </w:p>
          <w:p w:rsidR="000B41E1" w:rsidRPr="001E7A6B" w:rsidRDefault="000B41E1" w:rsidP="000B41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Default="000B41E1" w:rsidP="000B41E1">
            <w:pPr>
              <w:rPr>
                <w:sz w:val="22"/>
                <w:szCs w:val="22"/>
              </w:rPr>
            </w:pPr>
          </w:p>
          <w:p w:rsidR="000B41E1" w:rsidRDefault="000B41E1" w:rsidP="000B41E1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Default="000B41E1" w:rsidP="000B41E1">
            <w:pPr>
              <w:jc w:val="center"/>
              <w:rPr>
                <w:sz w:val="22"/>
                <w:szCs w:val="22"/>
              </w:rPr>
            </w:pPr>
          </w:p>
          <w:p w:rsidR="000B41E1" w:rsidRDefault="000B41E1" w:rsidP="000B41E1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</w:tr>
      <w:tr w:rsidR="000B41E1" w:rsidRPr="00F86721" w:rsidTr="00396423">
        <w:trPr>
          <w:cantSplit/>
          <w:trHeight w:val="460"/>
        </w:trPr>
        <w:tc>
          <w:tcPr>
            <w:tcW w:w="2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2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0B41E1" w:rsidRPr="00F86721" w:rsidRDefault="001C3B5D" w:rsidP="000B41E1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0B41E1" w:rsidRPr="00031855" w:rsidRDefault="00B6252E" w:rsidP="000B41E1">
            <w:pPr>
              <w:jc w:val="center"/>
              <w:rPr>
                <w:color w:val="FFC000"/>
                <w:sz w:val="22"/>
                <w:szCs w:val="22"/>
              </w:rPr>
            </w:pPr>
            <w:r w:rsidRPr="00031855">
              <w:rPr>
                <w:color w:val="FFC000"/>
                <w:sz w:val="22"/>
                <w:szCs w:val="22"/>
              </w:rPr>
              <w:t>12,9</w:t>
            </w:r>
          </w:p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3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</w:tr>
      <w:tr w:rsidR="000B41E1" w:rsidRPr="00F86721" w:rsidTr="00396423">
        <w:trPr>
          <w:cantSplit/>
          <w:trHeight w:val="460"/>
        </w:trPr>
        <w:tc>
          <w:tcPr>
            <w:tcW w:w="201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0B41E1" w:rsidRDefault="000B41E1" w:rsidP="000B41E1">
            <w:pPr>
              <w:rPr>
                <w:sz w:val="22"/>
                <w:szCs w:val="22"/>
              </w:rPr>
            </w:pPr>
            <w:r w:rsidRPr="000B41E1">
              <w:rPr>
                <w:sz w:val="22"/>
                <w:szCs w:val="22"/>
              </w:rPr>
              <w:t>108</w:t>
            </w:r>
          </w:p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  <w:proofErr w:type="spellStart"/>
            <w:r w:rsidRPr="000B41E1">
              <w:rPr>
                <w:sz w:val="22"/>
                <w:szCs w:val="22"/>
              </w:rPr>
              <w:t>Сан.узел</w:t>
            </w:r>
            <w:proofErr w:type="spellEnd"/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Подвесной сейсмостойкий потолок по типу </w:t>
            </w:r>
            <w:proofErr w:type="spellStart"/>
            <w:r w:rsidRPr="00447445">
              <w:rPr>
                <w:sz w:val="22"/>
                <w:szCs w:val="22"/>
              </w:rPr>
              <w:t>Seismic</w:t>
            </w:r>
            <w:proofErr w:type="spellEnd"/>
            <w:r w:rsidRPr="00447445">
              <w:rPr>
                <w:sz w:val="22"/>
                <w:szCs w:val="22"/>
              </w:rPr>
              <w:t xml:space="preserve"> </w:t>
            </w:r>
            <w:proofErr w:type="spellStart"/>
            <w:r w:rsidRPr="00447445">
              <w:rPr>
                <w:sz w:val="22"/>
                <w:szCs w:val="22"/>
              </w:rPr>
              <w:t>Rx</w:t>
            </w:r>
            <w:proofErr w:type="spellEnd"/>
            <w:r w:rsidRPr="00447445">
              <w:rPr>
                <w:sz w:val="22"/>
                <w:szCs w:val="22"/>
              </w:rPr>
              <w:t xml:space="preserve">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  <w:r w:rsidRPr="00607808">
              <w:rPr>
                <w:sz w:val="22"/>
                <w:szCs w:val="22"/>
              </w:rPr>
              <w:t>4,28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0B41E1" w:rsidRPr="001C3B5D" w:rsidRDefault="000B41E1" w:rsidP="000B41E1">
            <w:pPr>
              <w:rPr>
                <w:rFonts w:cs="Arial"/>
                <w:color w:val="00B0F0"/>
                <w:sz w:val="22"/>
                <w:szCs w:val="22"/>
              </w:rPr>
            </w:pPr>
            <w:r w:rsidRPr="001C3B5D">
              <w:rPr>
                <w:rFonts w:cs="Arial"/>
                <w:color w:val="00B0F0"/>
                <w:sz w:val="22"/>
                <w:szCs w:val="22"/>
              </w:rPr>
              <w:t>Затирка цементно-песчан</w:t>
            </w:r>
            <w:r w:rsidR="005C420F" w:rsidRPr="001C3B5D">
              <w:rPr>
                <w:rFonts w:cs="Arial"/>
                <w:color w:val="00B0F0"/>
                <w:sz w:val="22"/>
                <w:szCs w:val="22"/>
              </w:rPr>
              <w:t>ой</w:t>
            </w:r>
            <w:r w:rsidRPr="001C3B5D">
              <w:rPr>
                <w:rFonts w:cs="Arial"/>
                <w:color w:val="00B0F0"/>
                <w:sz w:val="22"/>
                <w:szCs w:val="22"/>
              </w:rPr>
              <w:t xml:space="preserve"> </w:t>
            </w:r>
            <w:r w:rsidR="005C420F" w:rsidRPr="001C3B5D">
              <w:rPr>
                <w:rFonts w:cs="Arial"/>
                <w:color w:val="00B0F0"/>
                <w:sz w:val="22"/>
                <w:szCs w:val="22"/>
              </w:rPr>
              <w:t>смесью</w:t>
            </w:r>
            <w:r w:rsidRPr="001C3B5D">
              <w:rPr>
                <w:rFonts w:cs="Arial"/>
                <w:color w:val="00B0F0"/>
                <w:sz w:val="22"/>
                <w:szCs w:val="22"/>
              </w:rPr>
              <w:t>.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A070A3" w:rsidRDefault="000B41E1" w:rsidP="000B41E1">
            <w:pPr>
              <w:jc w:val="center"/>
              <w:rPr>
                <w:sz w:val="22"/>
                <w:szCs w:val="22"/>
              </w:rPr>
            </w:pPr>
          </w:p>
          <w:p w:rsidR="000B41E1" w:rsidRPr="00A070A3" w:rsidRDefault="00A070A3" w:rsidP="000B41E1">
            <w:pPr>
              <w:jc w:val="center"/>
              <w:rPr>
                <w:sz w:val="22"/>
                <w:szCs w:val="22"/>
              </w:rPr>
            </w:pPr>
            <w:r w:rsidRPr="00A070A3">
              <w:rPr>
                <w:sz w:val="22"/>
                <w:szCs w:val="22"/>
              </w:rPr>
              <w:t>4,59</w:t>
            </w:r>
          </w:p>
          <w:p w:rsidR="000B41E1" w:rsidRPr="00A070A3" w:rsidRDefault="000B41E1" w:rsidP="000B41E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Default="000B41E1" w:rsidP="000B41E1">
            <w:pPr>
              <w:rPr>
                <w:sz w:val="22"/>
                <w:szCs w:val="22"/>
              </w:rPr>
            </w:pPr>
          </w:p>
          <w:p w:rsidR="000B41E1" w:rsidRDefault="000B41E1" w:rsidP="000B41E1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Default="000B41E1" w:rsidP="000B41E1">
            <w:pPr>
              <w:jc w:val="center"/>
              <w:rPr>
                <w:sz w:val="22"/>
                <w:szCs w:val="22"/>
              </w:rPr>
            </w:pPr>
          </w:p>
          <w:p w:rsidR="000B41E1" w:rsidRDefault="000B41E1" w:rsidP="000B41E1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Default="000B41E1" w:rsidP="000B41E1">
            <w:pPr>
              <w:rPr>
                <w:sz w:val="22"/>
                <w:szCs w:val="22"/>
              </w:rPr>
            </w:pPr>
          </w:p>
          <w:p w:rsidR="000B41E1" w:rsidRDefault="000B41E1" w:rsidP="000B41E1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Default="000B41E1" w:rsidP="000B41E1">
            <w:pPr>
              <w:jc w:val="center"/>
              <w:rPr>
                <w:sz w:val="22"/>
                <w:szCs w:val="22"/>
              </w:rPr>
            </w:pPr>
          </w:p>
          <w:p w:rsidR="000B41E1" w:rsidRDefault="000B41E1" w:rsidP="000B41E1">
            <w:pPr>
              <w:jc w:val="center"/>
            </w:pPr>
            <w:r w:rsidRPr="00A940C2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</w:tr>
      <w:tr w:rsidR="000B41E1" w:rsidRPr="00F86721" w:rsidTr="00396423">
        <w:trPr>
          <w:cantSplit/>
          <w:trHeight w:val="460"/>
        </w:trPr>
        <w:tc>
          <w:tcPr>
            <w:tcW w:w="201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26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0B41E1" w:rsidRPr="00F86721" w:rsidRDefault="001C3B5D" w:rsidP="000B41E1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0B41E1" w:rsidRPr="00F86721" w:rsidRDefault="000B41E1" w:rsidP="000B41E1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A070A3" w:rsidRDefault="000B41E1" w:rsidP="000B41E1">
            <w:pPr>
              <w:jc w:val="center"/>
              <w:rPr>
                <w:sz w:val="22"/>
                <w:szCs w:val="22"/>
              </w:rPr>
            </w:pPr>
          </w:p>
          <w:p w:rsidR="000B41E1" w:rsidRPr="00A070A3" w:rsidRDefault="00A070A3" w:rsidP="000B41E1">
            <w:pPr>
              <w:jc w:val="center"/>
              <w:rPr>
                <w:sz w:val="22"/>
                <w:szCs w:val="22"/>
              </w:rPr>
            </w:pPr>
            <w:r w:rsidRPr="00A070A3">
              <w:rPr>
                <w:sz w:val="22"/>
                <w:szCs w:val="22"/>
              </w:rPr>
              <w:t>22,82</w:t>
            </w:r>
          </w:p>
        </w:tc>
        <w:tc>
          <w:tcPr>
            <w:tcW w:w="283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141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37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41E1" w:rsidRPr="00F86721" w:rsidRDefault="000B41E1" w:rsidP="000B41E1">
            <w:pPr>
              <w:rPr>
                <w:sz w:val="22"/>
                <w:szCs w:val="22"/>
                <w:highlight w:val="yellow"/>
              </w:rPr>
            </w:pPr>
          </w:p>
        </w:tc>
      </w:tr>
      <w:tr w:rsidR="00694452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F86721">
              <w:rPr>
                <w:sz w:val="22"/>
                <w:szCs w:val="22"/>
              </w:rPr>
              <w:t>01</w:t>
            </w:r>
          </w:p>
          <w:p w:rsidR="00694452" w:rsidRPr="00F86721" w:rsidRDefault="00694452" w:rsidP="00694452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Производствен-ное</w:t>
            </w:r>
            <w:proofErr w:type="spellEnd"/>
            <w:r>
              <w:rPr>
                <w:sz w:val="22"/>
                <w:szCs w:val="22"/>
              </w:rPr>
              <w:t xml:space="preserve"> помещение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694452" w:rsidRPr="00F86721" w:rsidRDefault="00694452" w:rsidP="00694452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694452" w:rsidRPr="00F86721" w:rsidRDefault="00694452" w:rsidP="00694452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694452" w:rsidRPr="00F86721" w:rsidRDefault="001F7A73" w:rsidP="00694452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7C63B1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7C63B1" w:rsidRDefault="002C0F8E" w:rsidP="00694452">
            <w:pPr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2964,63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694452" w:rsidRPr="00F86721" w:rsidRDefault="00694452" w:rsidP="00694452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694452" w:rsidRPr="00F86721" w:rsidRDefault="00694452" w:rsidP="00694452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694452" w:rsidRPr="00F86721" w:rsidRDefault="001F7A73" w:rsidP="00694452">
            <w:pPr>
              <w:rPr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694452" w:rsidRPr="000E25E9" w:rsidRDefault="000E25E9" w:rsidP="00694452">
            <w:pPr>
              <w:jc w:val="center"/>
              <w:rPr>
                <w:sz w:val="22"/>
                <w:szCs w:val="22"/>
              </w:rPr>
            </w:pPr>
            <w:r w:rsidRPr="000E25E9">
              <w:rPr>
                <w:sz w:val="22"/>
                <w:szCs w:val="22"/>
              </w:rPr>
              <w:t>140,00</w:t>
            </w:r>
          </w:p>
          <w:p w:rsidR="00694452" w:rsidRPr="00F86721" w:rsidRDefault="00694452" w:rsidP="00694452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</w:t>
            </w:r>
            <w:r>
              <w:rPr>
                <w:rFonts w:cs="Arial"/>
                <w:sz w:val="22"/>
                <w:szCs w:val="22"/>
              </w:rPr>
              <w:t xml:space="preserve"> балок</w:t>
            </w:r>
            <w:r w:rsidR="00E94936">
              <w:rPr>
                <w:rFonts w:cs="Arial"/>
                <w:sz w:val="22"/>
                <w:szCs w:val="22"/>
              </w:rPr>
              <w:t xml:space="preserve"> и площадки на </w:t>
            </w:r>
            <w:proofErr w:type="gramStart"/>
            <w:r w:rsidR="00E94936">
              <w:rPr>
                <w:rFonts w:cs="Arial"/>
                <w:sz w:val="22"/>
                <w:szCs w:val="22"/>
              </w:rPr>
              <w:t>отм.+</w:t>
            </w:r>
            <w:proofErr w:type="gramEnd"/>
            <w:r w:rsidR="00E94936">
              <w:rPr>
                <w:rFonts w:cs="Arial"/>
                <w:sz w:val="22"/>
                <w:szCs w:val="22"/>
              </w:rPr>
              <w:t>9,000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694452" w:rsidRPr="00F86721" w:rsidRDefault="00694452" w:rsidP="00694452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694452" w:rsidRPr="00F86721" w:rsidRDefault="00694452" w:rsidP="00694452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694452" w:rsidRPr="00F86721" w:rsidRDefault="001F7A73" w:rsidP="00694452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694452" w:rsidRPr="000E25E9" w:rsidRDefault="00AD54F2" w:rsidP="00694452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1048,2</w:t>
            </w:r>
            <w:r w:rsidR="002C0F8E">
              <w:rPr>
                <w:color w:val="FF0000"/>
                <w:sz w:val="22"/>
                <w:szCs w:val="22"/>
              </w:rPr>
              <w:t>0</w:t>
            </w:r>
          </w:p>
          <w:p w:rsidR="00694452" w:rsidRPr="00F86721" w:rsidRDefault="00694452" w:rsidP="00694452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694452" w:rsidRPr="00F86721" w:rsidRDefault="00694452" w:rsidP="00694452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694452" w:rsidRPr="00F86721" w:rsidRDefault="00694452" w:rsidP="00694452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694452" w:rsidRPr="00F86721" w:rsidRDefault="00694452" w:rsidP="00694452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694452" w:rsidRPr="00F86721" w:rsidRDefault="00694452" w:rsidP="00694452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694452" w:rsidRPr="00F86721" w:rsidRDefault="00694452" w:rsidP="00694452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rPr>
                <w:sz w:val="22"/>
                <w:szCs w:val="22"/>
                <w:highlight w:val="yellow"/>
              </w:rPr>
            </w:pPr>
          </w:p>
        </w:tc>
      </w:tr>
      <w:tr w:rsidR="00396423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F86721" w:rsidRDefault="00396423" w:rsidP="00396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</w:p>
          <w:p w:rsidR="00396423" w:rsidRDefault="00396423" w:rsidP="00396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ЭП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F86721" w:rsidRDefault="00396423" w:rsidP="00396423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396423" w:rsidRPr="00F86721" w:rsidRDefault="00396423" w:rsidP="00396423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396423" w:rsidRPr="00F86721" w:rsidRDefault="00396423" w:rsidP="00396423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396423" w:rsidRPr="00F86721" w:rsidRDefault="00396423" w:rsidP="00396423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7C63B1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7C63B1" w:rsidRDefault="00396423" w:rsidP="00396423">
            <w:pPr>
              <w:jc w:val="center"/>
              <w:rPr>
                <w:sz w:val="22"/>
                <w:szCs w:val="22"/>
              </w:rPr>
            </w:pPr>
            <w:r w:rsidRPr="007C63B1">
              <w:rPr>
                <w:sz w:val="22"/>
                <w:szCs w:val="22"/>
              </w:rPr>
              <w:t>53,83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F86721" w:rsidRDefault="00396423" w:rsidP="00396423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396423" w:rsidRPr="00F86721" w:rsidRDefault="001C3B5D" w:rsidP="00396423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396423" w:rsidRPr="00F86721" w:rsidRDefault="00396423" w:rsidP="00396423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396423" w:rsidRPr="00F86721" w:rsidRDefault="00396423" w:rsidP="00396423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0E25E9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0E25E9" w:rsidRDefault="000E25E9" w:rsidP="00396423">
            <w:pPr>
              <w:jc w:val="center"/>
              <w:rPr>
                <w:sz w:val="22"/>
                <w:szCs w:val="22"/>
              </w:rPr>
            </w:pPr>
            <w:r w:rsidRPr="000E25E9">
              <w:rPr>
                <w:sz w:val="22"/>
                <w:szCs w:val="22"/>
              </w:rPr>
              <w:t>63,37</w:t>
            </w:r>
          </w:p>
          <w:p w:rsidR="00396423" w:rsidRPr="000E25E9" w:rsidRDefault="00396423" w:rsidP="003964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0E25E9" w:rsidRDefault="00396423" w:rsidP="00396423">
            <w:pPr>
              <w:rPr>
                <w:rFonts w:cs="Arial"/>
                <w:sz w:val="22"/>
                <w:szCs w:val="22"/>
              </w:rPr>
            </w:pPr>
            <w:r w:rsidRPr="000E25E9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396423" w:rsidRPr="000E25E9" w:rsidRDefault="00396423" w:rsidP="00396423">
            <w:pPr>
              <w:rPr>
                <w:rFonts w:cs="Arial"/>
                <w:sz w:val="22"/>
                <w:szCs w:val="22"/>
              </w:rPr>
            </w:pPr>
            <w:r w:rsidRPr="000E25E9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396423" w:rsidRPr="000E25E9" w:rsidRDefault="00396423" w:rsidP="00396423">
            <w:pPr>
              <w:rPr>
                <w:rFonts w:cs="Arial"/>
                <w:sz w:val="22"/>
                <w:szCs w:val="22"/>
              </w:rPr>
            </w:pPr>
            <w:r w:rsidRPr="000E25E9">
              <w:rPr>
                <w:rFonts w:cs="Arial"/>
                <w:sz w:val="22"/>
                <w:szCs w:val="22"/>
              </w:rPr>
              <w:t>Грунтовка,</w:t>
            </w:r>
          </w:p>
          <w:p w:rsidR="00396423" w:rsidRPr="000E25E9" w:rsidRDefault="00396423" w:rsidP="00396423">
            <w:pPr>
              <w:rPr>
                <w:sz w:val="22"/>
                <w:szCs w:val="22"/>
              </w:rPr>
            </w:pPr>
            <w:r w:rsidRPr="000E25E9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0E25E9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0E25E9" w:rsidRDefault="000E25E9" w:rsidP="00396423">
            <w:pPr>
              <w:jc w:val="center"/>
              <w:rPr>
                <w:sz w:val="22"/>
                <w:szCs w:val="22"/>
              </w:rPr>
            </w:pPr>
            <w:r w:rsidRPr="000E25E9">
              <w:rPr>
                <w:sz w:val="22"/>
                <w:szCs w:val="22"/>
              </w:rPr>
              <w:t>11,6</w:t>
            </w:r>
          </w:p>
          <w:p w:rsidR="00396423" w:rsidRPr="000E25E9" w:rsidRDefault="00396423" w:rsidP="003964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F86721" w:rsidRDefault="00396423" w:rsidP="00396423">
            <w:pPr>
              <w:rPr>
                <w:sz w:val="22"/>
                <w:szCs w:val="22"/>
                <w:highlight w:val="yellow"/>
              </w:rPr>
            </w:pPr>
          </w:p>
        </w:tc>
      </w:tr>
      <w:tr w:rsidR="00396423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F86721" w:rsidRDefault="00396423" w:rsidP="00396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203</w:t>
            </w:r>
          </w:p>
          <w:p w:rsidR="00396423" w:rsidRDefault="00396423" w:rsidP="0039642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ИБП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F86721" w:rsidRDefault="00396423" w:rsidP="00396423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396423" w:rsidRPr="00F86721" w:rsidRDefault="00396423" w:rsidP="00396423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396423" w:rsidRPr="00F86721" w:rsidRDefault="00396423" w:rsidP="00396423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396423" w:rsidRPr="00F86721" w:rsidRDefault="00396423" w:rsidP="00396423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0E25E9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0E25E9" w:rsidRDefault="00124EFF" w:rsidP="00396423">
            <w:pPr>
              <w:jc w:val="center"/>
              <w:rPr>
                <w:sz w:val="22"/>
                <w:szCs w:val="22"/>
              </w:rPr>
            </w:pPr>
            <w:r w:rsidRPr="00124EFF">
              <w:rPr>
                <w:color w:val="FF0000"/>
                <w:sz w:val="22"/>
                <w:szCs w:val="22"/>
              </w:rPr>
              <w:t>39,38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0E25E9" w:rsidRDefault="00396423" w:rsidP="00396423">
            <w:pPr>
              <w:rPr>
                <w:rFonts w:cs="Arial"/>
                <w:sz w:val="22"/>
                <w:szCs w:val="22"/>
              </w:rPr>
            </w:pPr>
            <w:r w:rsidRPr="000E25E9">
              <w:rPr>
                <w:rFonts w:cs="Arial"/>
                <w:sz w:val="22"/>
                <w:szCs w:val="22"/>
              </w:rPr>
              <w:t>ГКЛВО,</w:t>
            </w:r>
          </w:p>
          <w:p w:rsidR="00396423" w:rsidRPr="000E25E9" w:rsidRDefault="001C3B5D" w:rsidP="00396423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396423" w:rsidRPr="000E25E9" w:rsidRDefault="00396423" w:rsidP="00396423">
            <w:pPr>
              <w:rPr>
                <w:rFonts w:cs="Arial"/>
                <w:sz w:val="22"/>
                <w:szCs w:val="22"/>
              </w:rPr>
            </w:pPr>
            <w:r w:rsidRPr="000E25E9">
              <w:rPr>
                <w:rFonts w:cs="Arial"/>
                <w:sz w:val="22"/>
                <w:szCs w:val="22"/>
              </w:rPr>
              <w:t>Грунтовка,</w:t>
            </w:r>
          </w:p>
          <w:p w:rsidR="00396423" w:rsidRPr="000E25E9" w:rsidRDefault="00396423" w:rsidP="00396423">
            <w:pPr>
              <w:rPr>
                <w:rFonts w:cs="Arial"/>
                <w:sz w:val="22"/>
                <w:szCs w:val="22"/>
              </w:rPr>
            </w:pPr>
            <w:r w:rsidRPr="000E25E9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0E25E9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0E25E9" w:rsidRDefault="000E25E9" w:rsidP="00396423">
            <w:pPr>
              <w:jc w:val="center"/>
              <w:rPr>
                <w:sz w:val="22"/>
                <w:szCs w:val="22"/>
              </w:rPr>
            </w:pPr>
            <w:r w:rsidRPr="000E25E9">
              <w:rPr>
                <w:sz w:val="22"/>
                <w:szCs w:val="22"/>
              </w:rPr>
              <w:t>50,81</w:t>
            </w:r>
          </w:p>
          <w:p w:rsidR="00396423" w:rsidRPr="000E25E9" w:rsidRDefault="00396423" w:rsidP="003964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0E25E9" w:rsidRDefault="00396423" w:rsidP="00396423">
            <w:pPr>
              <w:rPr>
                <w:rFonts w:cs="Arial"/>
                <w:sz w:val="22"/>
                <w:szCs w:val="22"/>
              </w:rPr>
            </w:pPr>
            <w:r w:rsidRPr="000E25E9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396423" w:rsidRPr="000E25E9" w:rsidRDefault="00396423" w:rsidP="00396423">
            <w:pPr>
              <w:rPr>
                <w:rFonts w:cs="Arial"/>
                <w:sz w:val="22"/>
                <w:szCs w:val="22"/>
              </w:rPr>
            </w:pPr>
            <w:r w:rsidRPr="000E25E9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396423" w:rsidRPr="000E25E9" w:rsidRDefault="00396423" w:rsidP="00396423">
            <w:pPr>
              <w:rPr>
                <w:rFonts w:cs="Arial"/>
                <w:sz w:val="22"/>
                <w:szCs w:val="22"/>
              </w:rPr>
            </w:pPr>
            <w:r w:rsidRPr="000E25E9">
              <w:rPr>
                <w:rFonts w:cs="Arial"/>
                <w:sz w:val="22"/>
                <w:szCs w:val="22"/>
              </w:rPr>
              <w:t>Грунтовка,</w:t>
            </w:r>
          </w:p>
          <w:p w:rsidR="00396423" w:rsidRPr="000E25E9" w:rsidRDefault="00396423" w:rsidP="00396423">
            <w:pPr>
              <w:rPr>
                <w:sz w:val="22"/>
                <w:szCs w:val="22"/>
              </w:rPr>
            </w:pPr>
            <w:r w:rsidRPr="000E25E9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0E25E9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0E25E9" w:rsidRDefault="000E25E9" w:rsidP="00396423">
            <w:pPr>
              <w:jc w:val="center"/>
              <w:rPr>
                <w:sz w:val="22"/>
                <w:szCs w:val="22"/>
              </w:rPr>
            </w:pPr>
            <w:r w:rsidRPr="000E25E9">
              <w:rPr>
                <w:sz w:val="22"/>
                <w:szCs w:val="22"/>
              </w:rPr>
              <w:t>11,6</w:t>
            </w:r>
          </w:p>
          <w:p w:rsidR="00396423" w:rsidRPr="000E25E9" w:rsidRDefault="00396423" w:rsidP="0039642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</w:p>
          <w:p w:rsidR="00396423" w:rsidRPr="00447445" w:rsidRDefault="00396423" w:rsidP="00396423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6423" w:rsidRPr="00F86721" w:rsidRDefault="00396423" w:rsidP="00396423">
            <w:pPr>
              <w:rPr>
                <w:sz w:val="22"/>
                <w:szCs w:val="22"/>
                <w:highlight w:val="yellow"/>
              </w:rPr>
            </w:pPr>
          </w:p>
        </w:tc>
      </w:tr>
      <w:tr w:rsidR="00234D5E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F86721" w:rsidRDefault="00234D5E" w:rsidP="00234D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</w:t>
            </w:r>
          </w:p>
          <w:p w:rsidR="00234D5E" w:rsidRDefault="00234D5E" w:rsidP="00234D5E">
            <w:pPr>
              <w:rPr>
                <w:sz w:val="22"/>
                <w:szCs w:val="22"/>
              </w:rPr>
            </w:pPr>
            <w:r w:rsidRPr="007C63B1">
              <w:rPr>
                <w:sz w:val="22"/>
                <w:szCs w:val="22"/>
              </w:rPr>
              <w:t>Помещение коммутационного центра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F86721" w:rsidRDefault="00234D5E" w:rsidP="00234D5E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234D5E" w:rsidRPr="00F86721" w:rsidRDefault="00234D5E" w:rsidP="00234D5E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234D5E" w:rsidRPr="00F86721" w:rsidRDefault="00234D5E" w:rsidP="00234D5E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234D5E" w:rsidRPr="00F86721" w:rsidRDefault="00234D5E" w:rsidP="00234D5E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7C63B1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7C63B1" w:rsidRDefault="00234D5E" w:rsidP="00234D5E">
            <w:pPr>
              <w:jc w:val="center"/>
              <w:rPr>
                <w:sz w:val="22"/>
                <w:szCs w:val="22"/>
              </w:rPr>
            </w:pPr>
            <w:r w:rsidRPr="007C63B1">
              <w:rPr>
                <w:sz w:val="22"/>
                <w:szCs w:val="22"/>
              </w:rPr>
              <w:t>18,07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F86721" w:rsidRDefault="00234D5E" w:rsidP="00234D5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234D5E" w:rsidRPr="00F86721" w:rsidRDefault="001C3B5D" w:rsidP="00234D5E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234D5E" w:rsidRPr="00F86721" w:rsidRDefault="00234D5E" w:rsidP="00234D5E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234D5E" w:rsidRPr="00F86721" w:rsidRDefault="00234D5E" w:rsidP="00234D5E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F86721" w:rsidRDefault="00234D5E" w:rsidP="00234D5E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234D5E" w:rsidRPr="000E25E9" w:rsidRDefault="000E25E9" w:rsidP="00234D5E">
            <w:pPr>
              <w:jc w:val="center"/>
              <w:rPr>
                <w:sz w:val="22"/>
                <w:szCs w:val="22"/>
              </w:rPr>
            </w:pPr>
            <w:r w:rsidRPr="000E25E9">
              <w:rPr>
                <w:sz w:val="22"/>
                <w:szCs w:val="22"/>
              </w:rPr>
              <w:t>89,71</w:t>
            </w:r>
          </w:p>
          <w:p w:rsidR="00234D5E" w:rsidRPr="00F86721" w:rsidRDefault="00234D5E" w:rsidP="00234D5E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F86721" w:rsidRDefault="00234D5E" w:rsidP="00234D5E">
            <w:pPr>
              <w:rPr>
                <w:sz w:val="22"/>
                <w:szCs w:val="22"/>
                <w:highlight w:val="yellow"/>
              </w:rPr>
            </w:pPr>
          </w:p>
        </w:tc>
      </w:tr>
      <w:tr w:rsidR="00234D5E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Default="00234D5E" w:rsidP="00234D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</w:t>
            </w:r>
          </w:p>
          <w:p w:rsidR="00234D5E" w:rsidRDefault="00234D5E" w:rsidP="00234D5E">
            <w:pPr>
              <w:rPr>
                <w:sz w:val="22"/>
                <w:szCs w:val="22"/>
              </w:rPr>
            </w:pPr>
            <w:r w:rsidRPr="007C63B1">
              <w:rPr>
                <w:sz w:val="22"/>
                <w:szCs w:val="22"/>
              </w:rPr>
              <w:t>Помещение модулей пожаротушения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F86721" w:rsidRDefault="00234D5E" w:rsidP="00234D5E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234D5E" w:rsidRPr="00F86721" w:rsidRDefault="00234D5E" w:rsidP="00234D5E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234D5E" w:rsidRPr="00F86721" w:rsidRDefault="00234D5E" w:rsidP="00234D5E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234D5E" w:rsidRPr="00F86721" w:rsidRDefault="00234D5E" w:rsidP="00234D5E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5B214B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5B214B" w:rsidRDefault="00E04763" w:rsidP="00234D5E">
            <w:pPr>
              <w:jc w:val="center"/>
              <w:rPr>
                <w:sz w:val="22"/>
                <w:szCs w:val="22"/>
              </w:rPr>
            </w:pPr>
            <w:r w:rsidRPr="00E04763">
              <w:rPr>
                <w:color w:val="FF0000"/>
                <w:sz w:val="22"/>
                <w:szCs w:val="22"/>
              </w:rPr>
              <w:t>21,15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5B214B" w:rsidRDefault="00234D5E" w:rsidP="00234D5E">
            <w:pPr>
              <w:rPr>
                <w:rFonts w:cs="Arial"/>
                <w:sz w:val="22"/>
                <w:szCs w:val="22"/>
              </w:rPr>
            </w:pPr>
            <w:r w:rsidRPr="005B214B">
              <w:rPr>
                <w:rFonts w:cs="Arial"/>
                <w:sz w:val="22"/>
                <w:szCs w:val="22"/>
              </w:rPr>
              <w:t>ГКЛВО,</w:t>
            </w:r>
          </w:p>
          <w:p w:rsidR="00234D5E" w:rsidRPr="005B214B" w:rsidRDefault="001C3B5D" w:rsidP="00234D5E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234D5E" w:rsidRPr="005B214B" w:rsidRDefault="00234D5E" w:rsidP="00234D5E">
            <w:pPr>
              <w:rPr>
                <w:rFonts w:cs="Arial"/>
                <w:sz w:val="22"/>
                <w:szCs w:val="22"/>
              </w:rPr>
            </w:pPr>
            <w:r w:rsidRPr="005B214B">
              <w:rPr>
                <w:rFonts w:cs="Arial"/>
                <w:sz w:val="22"/>
                <w:szCs w:val="22"/>
              </w:rPr>
              <w:t>Грунтовка,</w:t>
            </w:r>
          </w:p>
          <w:p w:rsidR="00234D5E" w:rsidRPr="005B214B" w:rsidRDefault="00234D5E" w:rsidP="00234D5E">
            <w:pPr>
              <w:rPr>
                <w:rFonts w:cs="Arial"/>
                <w:sz w:val="22"/>
                <w:szCs w:val="22"/>
              </w:rPr>
            </w:pPr>
            <w:r w:rsidRPr="005B214B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5B214B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5B214B" w:rsidRDefault="000E25E9" w:rsidP="00234D5E">
            <w:pPr>
              <w:jc w:val="center"/>
              <w:rPr>
                <w:sz w:val="22"/>
                <w:szCs w:val="22"/>
              </w:rPr>
            </w:pPr>
            <w:r w:rsidRPr="005B214B">
              <w:rPr>
                <w:sz w:val="22"/>
                <w:szCs w:val="22"/>
              </w:rPr>
              <w:t>86,19</w:t>
            </w:r>
          </w:p>
          <w:p w:rsidR="00234D5E" w:rsidRPr="005B214B" w:rsidRDefault="00234D5E" w:rsidP="00234D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5B214B" w:rsidRDefault="00234D5E" w:rsidP="00234D5E">
            <w:pPr>
              <w:rPr>
                <w:rFonts w:cs="Arial"/>
                <w:sz w:val="22"/>
                <w:szCs w:val="22"/>
              </w:rPr>
            </w:pPr>
            <w:r w:rsidRPr="005B214B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234D5E" w:rsidRPr="005B214B" w:rsidRDefault="00234D5E" w:rsidP="00234D5E">
            <w:pPr>
              <w:rPr>
                <w:rFonts w:cs="Arial"/>
                <w:sz w:val="22"/>
                <w:szCs w:val="22"/>
              </w:rPr>
            </w:pPr>
            <w:r w:rsidRPr="005B214B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234D5E" w:rsidRPr="005B214B" w:rsidRDefault="00234D5E" w:rsidP="00234D5E">
            <w:pPr>
              <w:rPr>
                <w:rFonts w:cs="Arial"/>
                <w:sz w:val="22"/>
                <w:szCs w:val="22"/>
              </w:rPr>
            </w:pPr>
            <w:r w:rsidRPr="005B214B">
              <w:rPr>
                <w:rFonts w:cs="Arial"/>
                <w:sz w:val="22"/>
                <w:szCs w:val="22"/>
              </w:rPr>
              <w:t>Грунтовка,</w:t>
            </w:r>
          </w:p>
          <w:p w:rsidR="00234D5E" w:rsidRPr="005B214B" w:rsidRDefault="00234D5E" w:rsidP="00234D5E">
            <w:pPr>
              <w:rPr>
                <w:sz w:val="22"/>
                <w:szCs w:val="22"/>
              </w:rPr>
            </w:pPr>
            <w:r w:rsidRPr="005B214B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5B214B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5B214B" w:rsidRDefault="000E25E9" w:rsidP="00234D5E">
            <w:pPr>
              <w:jc w:val="center"/>
              <w:rPr>
                <w:sz w:val="22"/>
                <w:szCs w:val="22"/>
              </w:rPr>
            </w:pPr>
            <w:r w:rsidRPr="005B214B">
              <w:rPr>
                <w:sz w:val="22"/>
                <w:szCs w:val="22"/>
              </w:rPr>
              <w:t>8,7</w:t>
            </w:r>
            <w:r w:rsidR="005B214B" w:rsidRPr="005B214B">
              <w:rPr>
                <w:sz w:val="22"/>
                <w:szCs w:val="22"/>
              </w:rPr>
              <w:t>0</w:t>
            </w:r>
          </w:p>
          <w:p w:rsidR="00234D5E" w:rsidRPr="005B214B" w:rsidRDefault="00234D5E" w:rsidP="00234D5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447445" w:rsidRDefault="00234D5E" w:rsidP="00234D5E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F86721" w:rsidRDefault="00234D5E" w:rsidP="00234D5E">
            <w:pPr>
              <w:rPr>
                <w:sz w:val="22"/>
                <w:szCs w:val="22"/>
                <w:highlight w:val="yellow"/>
              </w:rPr>
            </w:pPr>
          </w:p>
        </w:tc>
      </w:tr>
      <w:tr w:rsidR="00234D5E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Default="00234D5E" w:rsidP="00234D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206</w:t>
            </w:r>
          </w:p>
          <w:p w:rsidR="00234D5E" w:rsidRDefault="00234D5E" w:rsidP="00234D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Коридор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F86721" w:rsidRDefault="00234D5E" w:rsidP="00234D5E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234D5E" w:rsidRPr="00F86721" w:rsidRDefault="00234D5E" w:rsidP="00234D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Подвесной потолок по типу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7C63B1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F86721" w:rsidRDefault="00234D5E" w:rsidP="00234D5E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12,06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F86721" w:rsidRDefault="00234D5E" w:rsidP="00234D5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234D5E" w:rsidRPr="00F86721" w:rsidRDefault="001C3B5D" w:rsidP="00234D5E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234D5E" w:rsidRPr="00F86721" w:rsidRDefault="00234D5E" w:rsidP="00234D5E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234D5E" w:rsidRPr="00F86721" w:rsidRDefault="00234D5E" w:rsidP="00234D5E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AE3CE9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AE3CE9" w:rsidRDefault="00AE3CE9" w:rsidP="00234D5E">
            <w:pPr>
              <w:jc w:val="center"/>
              <w:rPr>
                <w:sz w:val="22"/>
                <w:szCs w:val="22"/>
              </w:rPr>
            </w:pPr>
            <w:r w:rsidRPr="00AE3CE9">
              <w:rPr>
                <w:sz w:val="22"/>
                <w:szCs w:val="22"/>
              </w:rPr>
              <w:t>24,06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AE3CE9" w:rsidRDefault="00234D5E" w:rsidP="00234D5E">
            <w:pPr>
              <w:rPr>
                <w:rFonts w:cs="Arial"/>
                <w:sz w:val="22"/>
                <w:szCs w:val="22"/>
              </w:rPr>
            </w:pPr>
            <w:r w:rsidRPr="00AE3CE9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234D5E" w:rsidRPr="00AE3CE9" w:rsidRDefault="00234D5E" w:rsidP="00234D5E">
            <w:pPr>
              <w:rPr>
                <w:rFonts w:cs="Arial"/>
                <w:sz w:val="22"/>
                <w:szCs w:val="22"/>
              </w:rPr>
            </w:pPr>
            <w:r w:rsidRPr="00AE3CE9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234D5E" w:rsidRPr="00AE3CE9" w:rsidRDefault="00234D5E" w:rsidP="00234D5E">
            <w:pPr>
              <w:rPr>
                <w:rFonts w:cs="Arial"/>
                <w:sz w:val="22"/>
                <w:szCs w:val="22"/>
              </w:rPr>
            </w:pPr>
            <w:r w:rsidRPr="00AE3CE9">
              <w:rPr>
                <w:rFonts w:cs="Arial"/>
                <w:sz w:val="22"/>
                <w:szCs w:val="22"/>
              </w:rPr>
              <w:t>Грунтовка,</w:t>
            </w:r>
          </w:p>
          <w:p w:rsidR="00234D5E" w:rsidRPr="00AE3CE9" w:rsidRDefault="00234D5E" w:rsidP="00234D5E">
            <w:pPr>
              <w:rPr>
                <w:sz w:val="22"/>
                <w:szCs w:val="22"/>
              </w:rPr>
            </w:pPr>
            <w:r w:rsidRPr="00AE3CE9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AE3CE9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AE3CE9" w:rsidRDefault="00AE3CE9" w:rsidP="00234D5E">
            <w:pPr>
              <w:jc w:val="center"/>
              <w:rPr>
                <w:sz w:val="22"/>
                <w:szCs w:val="22"/>
              </w:rPr>
            </w:pPr>
            <w:r w:rsidRPr="00AE3CE9">
              <w:rPr>
                <w:sz w:val="22"/>
                <w:szCs w:val="22"/>
              </w:rPr>
              <w:t>5,40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AE3CE9" w:rsidRDefault="00234D5E" w:rsidP="00234D5E">
            <w:pPr>
              <w:rPr>
                <w:sz w:val="22"/>
                <w:szCs w:val="22"/>
              </w:rPr>
            </w:pPr>
          </w:p>
          <w:p w:rsidR="00234D5E" w:rsidRPr="00AE3CE9" w:rsidRDefault="00234D5E" w:rsidP="00234D5E">
            <w:pPr>
              <w:rPr>
                <w:sz w:val="22"/>
                <w:szCs w:val="22"/>
              </w:rPr>
            </w:pPr>
            <w:r w:rsidRPr="00AE3CE9">
              <w:rPr>
                <w:sz w:val="22"/>
                <w:szCs w:val="22"/>
              </w:rPr>
              <w:t>Плинтус МДФ крашеный, м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AE3CE9" w:rsidRDefault="00234D5E" w:rsidP="00234D5E">
            <w:pPr>
              <w:jc w:val="center"/>
              <w:rPr>
                <w:sz w:val="22"/>
                <w:szCs w:val="22"/>
              </w:rPr>
            </w:pPr>
          </w:p>
          <w:p w:rsidR="00234D5E" w:rsidRPr="00AE3CE9" w:rsidRDefault="00234D5E" w:rsidP="00AE3CE9">
            <w:pPr>
              <w:jc w:val="center"/>
              <w:rPr>
                <w:sz w:val="22"/>
                <w:szCs w:val="22"/>
              </w:rPr>
            </w:pPr>
            <w:r w:rsidRPr="00AE3CE9">
              <w:rPr>
                <w:sz w:val="22"/>
                <w:szCs w:val="22"/>
              </w:rPr>
              <w:t>1</w:t>
            </w:r>
            <w:r w:rsidR="00AE3CE9" w:rsidRPr="00AE3CE9">
              <w:rPr>
                <w:sz w:val="22"/>
                <w:szCs w:val="22"/>
              </w:rPr>
              <w:t>5,42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4D5E" w:rsidRPr="00F86721" w:rsidRDefault="00234D5E" w:rsidP="00234D5E">
            <w:pPr>
              <w:rPr>
                <w:sz w:val="22"/>
                <w:szCs w:val="22"/>
                <w:highlight w:val="yellow"/>
              </w:rPr>
            </w:pPr>
          </w:p>
        </w:tc>
      </w:tr>
      <w:tr w:rsidR="00694452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  <w:r w:rsidRPr="00F86721">
              <w:rPr>
                <w:sz w:val="22"/>
                <w:szCs w:val="22"/>
              </w:rPr>
              <w:t>01</w:t>
            </w:r>
          </w:p>
          <w:p w:rsidR="00694452" w:rsidRPr="00F86721" w:rsidRDefault="00694452" w:rsidP="00694452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Производствен-ное</w:t>
            </w:r>
            <w:proofErr w:type="spellEnd"/>
            <w:r>
              <w:rPr>
                <w:sz w:val="22"/>
                <w:szCs w:val="22"/>
              </w:rPr>
              <w:t xml:space="preserve"> помещение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694452" w:rsidRPr="00F86721" w:rsidRDefault="00694452" w:rsidP="00694452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694452" w:rsidRPr="00F86721" w:rsidRDefault="00694452" w:rsidP="00694452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694452" w:rsidRPr="00F86721" w:rsidRDefault="001F7A73" w:rsidP="00694452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7C63B1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7C63B1" w:rsidRDefault="002C0F8E" w:rsidP="00694452">
            <w:pPr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739,12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694452" w:rsidRPr="00F86721" w:rsidRDefault="00694452" w:rsidP="00694452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694452" w:rsidRPr="00F86721" w:rsidRDefault="00694452" w:rsidP="00694452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694452" w:rsidRPr="00F86721" w:rsidRDefault="001F7A73" w:rsidP="00694452">
            <w:pPr>
              <w:rPr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694452" w:rsidRPr="00AE3CE9" w:rsidRDefault="00AE3CE9" w:rsidP="00694452">
            <w:pPr>
              <w:jc w:val="center"/>
              <w:rPr>
                <w:sz w:val="22"/>
                <w:szCs w:val="22"/>
              </w:rPr>
            </w:pPr>
            <w:r w:rsidRPr="00AE3CE9">
              <w:rPr>
                <w:sz w:val="22"/>
                <w:szCs w:val="22"/>
              </w:rPr>
              <w:t>50,40</w:t>
            </w:r>
          </w:p>
          <w:p w:rsidR="00694452" w:rsidRPr="00F86721" w:rsidRDefault="00694452" w:rsidP="00694452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</w:p>
          <w:p w:rsidR="00694452" w:rsidRPr="00447445" w:rsidRDefault="00694452" w:rsidP="00694452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94452" w:rsidRPr="00F86721" w:rsidRDefault="00694452" w:rsidP="00694452">
            <w:pPr>
              <w:rPr>
                <w:sz w:val="22"/>
                <w:szCs w:val="22"/>
                <w:highlight w:val="yellow"/>
              </w:rPr>
            </w:pPr>
          </w:p>
        </w:tc>
      </w:tr>
      <w:tr w:rsidR="00AE3CE9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CE9" w:rsidRPr="00F86721" w:rsidRDefault="00AE3CE9" w:rsidP="00AE3C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302</w:t>
            </w:r>
          </w:p>
          <w:p w:rsidR="00AE3CE9" w:rsidRPr="00F86721" w:rsidRDefault="00AE3CE9" w:rsidP="00AE3CE9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Производствен-ное</w:t>
            </w:r>
            <w:proofErr w:type="spellEnd"/>
            <w:r>
              <w:rPr>
                <w:sz w:val="22"/>
                <w:szCs w:val="22"/>
              </w:rPr>
              <w:t xml:space="preserve"> помещение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CE9" w:rsidRPr="00F86721" w:rsidRDefault="00AE3CE9" w:rsidP="00AE3CE9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AE3CE9" w:rsidRPr="00F86721" w:rsidRDefault="00AE3CE9" w:rsidP="00AE3CE9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AE3CE9" w:rsidRPr="00F86721" w:rsidRDefault="00AE3CE9" w:rsidP="00AE3CE9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AE3CE9" w:rsidRPr="00F86721" w:rsidRDefault="00AE3CE9" w:rsidP="00AE3CE9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CE9" w:rsidRPr="007C63B1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7C63B1" w:rsidRDefault="002C0F8E" w:rsidP="00B428FE">
            <w:pPr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418,72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</w:p>
          <w:p w:rsidR="00AE3CE9" w:rsidRPr="00447445" w:rsidRDefault="00AE3CE9" w:rsidP="00AE3CE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E3CE9" w:rsidRPr="00F86721" w:rsidRDefault="00AE3CE9" w:rsidP="00AE3CE9">
            <w:pPr>
              <w:rPr>
                <w:sz w:val="22"/>
                <w:szCs w:val="22"/>
                <w:highlight w:val="yellow"/>
              </w:rPr>
            </w:pPr>
          </w:p>
        </w:tc>
      </w:tr>
      <w:tr w:rsidR="00384784" w:rsidRPr="00F86721" w:rsidTr="00A1426F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84784" w:rsidRPr="00F86721" w:rsidRDefault="00384784" w:rsidP="003847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303</w:t>
            </w:r>
          </w:p>
          <w:p w:rsidR="00384784" w:rsidRPr="00F86721" w:rsidRDefault="00384784" w:rsidP="00384784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Производствен-ное</w:t>
            </w:r>
            <w:proofErr w:type="spellEnd"/>
            <w:r>
              <w:rPr>
                <w:sz w:val="22"/>
                <w:szCs w:val="22"/>
              </w:rPr>
              <w:t xml:space="preserve"> помещение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84784" w:rsidRPr="00F86721" w:rsidRDefault="00384784" w:rsidP="00384784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384784" w:rsidRPr="00F86721" w:rsidRDefault="00384784" w:rsidP="00384784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384784" w:rsidRPr="00F86721" w:rsidRDefault="00384784" w:rsidP="00384784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384784" w:rsidRPr="00F86721" w:rsidRDefault="001F7A73" w:rsidP="00384784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84784" w:rsidRPr="007C63B1" w:rsidRDefault="00384784" w:rsidP="00384784">
            <w:pPr>
              <w:jc w:val="center"/>
              <w:rPr>
                <w:sz w:val="22"/>
                <w:szCs w:val="22"/>
              </w:rPr>
            </w:pPr>
          </w:p>
          <w:p w:rsidR="00384784" w:rsidRPr="007C63B1" w:rsidRDefault="0074016C" w:rsidP="002C0F8E">
            <w:pPr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138</w:t>
            </w:r>
            <w:r w:rsidR="002C0F8E">
              <w:rPr>
                <w:color w:val="FF0000"/>
                <w:sz w:val="22"/>
                <w:szCs w:val="22"/>
              </w:rPr>
              <w:t>7,96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197E" w:rsidRPr="0036197E" w:rsidRDefault="0036197E" w:rsidP="0036197E">
            <w:pPr>
              <w:rPr>
                <w:rFonts w:cs="Arial"/>
                <w:sz w:val="22"/>
                <w:szCs w:val="22"/>
              </w:rPr>
            </w:pPr>
            <w:r w:rsidRPr="0036197E">
              <w:rPr>
                <w:rFonts w:cs="Arial"/>
                <w:sz w:val="22"/>
                <w:szCs w:val="22"/>
              </w:rPr>
              <w:t>ГКЛВО,</w:t>
            </w:r>
          </w:p>
          <w:p w:rsidR="0036197E" w:rsidRPr="0036197E" w:rsidRDefault="001C3B5D" w:rsidP="0036197E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36197E" w:rsidRPr="0036197E" w:rsidRDefault="0036197E" w:rsidP="0036197E">
            <w:pPr>
              <w:rPr>
                <w:rFonts w:cs="Arial"/>
                <w:sz w:val="22"/>
                <w:szCs w:val="22"/>
              </w:rPr>
            </w:pPr>
            <w:r w:rsidRPr="0036197E">
              <w:rPr>
                <w:rFonts w:cs="Arial"/>
                <w:sz w:val="22"/>
                <w:szCs w:val="22"/>
              </w:rPr>
              <w:t>Грунтовка,</w:t>
            </w:r>
          </w:p>
          <w:p w:rsidR="00384784" w:rsidRPr="0036197E" w:rsidRDefault="0036197E" w:rsidP="0036197E">
            <w:pPr>
              <w:rPr>
                <w:sz w:val="22"/>
                <w:szCs w:val="22"/>
              </w:rPr>
            </w:pPr>
            <w:r w:rsidRPr="0036197E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84784" w:rsidRPr="0036197E" w:rsidRDefault="00384784" w:rsidP="00384784">
            <w:pPr>
              <w:jc w:val="center"/>
              <w:rPr>
                <w:sz w:val="22"/>
                <w:szCs w:val="22"/>
              </w:rPr>
            </w:pPr>
          </w:p>
          <w:p w:rsidR="00384784" w:rsidRPr="0036197E" w:rsidRDefault="0036197E" w:rsidP="00384784">
            <w:pPr>
              <w:jc w:val="center"/>
              <w:rPr>
                <w:sz w:val="22"/>
                <w:szCs w:val="22"/>
              </w:rPr>
            </w:pPr>
            <w:r w:rsidRPr="0036197E">
              <w:rPr>
                <w:sz w:val="22"/>
                <w:szCs w:val="22"/>
              </w:rPr>
              <w:t>92,28</w:t>
            </w:r>
          </w:p>
          <w:p w:rsidR="00384784" w:rsidRPr="0036197E" w:rsidRDefault="00384784" w:rsidP="003847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84784" w:rsidRPr="0036197E" w:rsidRDefault="00384784" w:rsidP="00384784">
            <w:pPr>
              <w:rPr>
                <w:rFonts w:cs="Arial"/>
                <w:sz w:val="22"/>
                <w:szCs w:val="22"/>
              </w:rPr>
            </w:pPr>
            <w:r w:rsidRPr="0036197E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384784" w:rsidRPr="0036197E" w:rsidRDefault="00384784" w:rsidP="00384784">
            <w:pPr>
              <w:rPr>
                <w:rFonts w:cs="Arial"/>
                <w:sz w:val="22"/>
                <w:szCs w:val="22"/>
              </w:rPr>
            </w:pPr>
            <w:r w:rsidRPr="0036197E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384784" w:rsidRPr="0036197E" w:rsidRDefault="00384784" w:rsidP="00384784">
            <w:pPr>
              <w:rPr>
                <w:rFonts w:cs="Arial"/>
                <w:sz w:val="22"/>
                <w:szCs w:val="22"/>
              </w:rPr>
            </w:pPr>
            <w:r w:rsidRPr="0036197E">
              <w:rPr>
                <w:rFonts w:cs="Arial"/>
                <w:sz w:val="22"/>
                <w:szCs w:val="22"/>
              </w:rPr>
              <w:t>Грунтовка,</w:t>
            </w:r>
          </w:p>
          <w:p w:rsidR="00384784" w:rsidRPr="0036197E" w:rsidRDefault="001F7A73" w:rsidP="00384784">
            <w:pPr>
              <w:rPr>
                <w:sz w:val="22"/>
                <w:szCs w:val="22"/>
              </w:rPr>
            </w:pPr>
            <w:r w:rsidRPr="0036197E"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84784" w:rsidRPr="0036197E" w:rsidRDefault="00384784" w:rsidP="00384784">
            <w:pPr>
              <w:jc w:val="center"/>
              <w:rPr>
                <w:sz w:val="22"/>
                <w:szCs w:val="22"/>
              </w:rPr>
            </w:pPr>
          </w:p>
          <w:p w:rsidR="00384784" w:rsidRPr="0036197E" w:rsidRDefault="0036197E" w:rsidP="00384784">
            <w:pPr>
              <w:jc w:val="center"/>
              <w:rPr>
                <w:sz w:val="22"/>
                <w:szCs w:val="22"/>
              </w:rPr>
            </w:pPr>
            <w:r w:rsidRPr="0036197E">
              <w:rPr>
                <w:sz w:val="22"/>
                <w:szCs w:val="22"/>
              </w:rPr>
              <w:t>78,40</w:t>
            </w:r>
          </w:p>
          <w:p w:rsidR="00384784" w:rsidRPr="0036197E" w:rsidRDefault="00384784" w:rsidP="003847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84784" w:rsidRPr="00447445" w:rsidRDefault="00384784" w:rsidP="00384784">
            <w:pPr>
              <w:jc w:val="center"/>
              <w:rPr>
                <w:sz w:val="22"/>
                <w:szCs w:val="22"/>
              </w:rPr>
            </w:pPr>
          </w:p>
          <w:p w:rsidR="00384784" w:rsidRPr="00447445" w:rsidRDefault="00384784" w:rsidP="00384784">
            <w:pPr>
              <w:jc w:val="center"/>
              <w:rPr>
                <w:sz w:val="22"/>
                <w:szCs w:val="22"/>
              </w:rPr>
            </w:pPr>
          </w:p>
          <w:p w:rsidR="00384784" w:rsidRPr="00447445" w:rsidRDefault="00384784" w:rsidP="00384784">
            <w:pPr>
              <w:jc w:val="center"/>
              <w:rPr>
                <w:sz w:val="22"/>
                <w:szCs w:val="22"/>
              </w:rPr>
            </w:pPr>
          </w:p>
          <w:p w:rsidR="00384784" w:rsidRPr="00447445" w:rsidRDefault="00384784" w:rsidP="00384784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84784" w:rsidRPr="00447445" w:rsidRDefault="00384784" w:rsidP="00384784">
            <w:pPr>
              <w:jc w:val="center"/>
              <w:rPr>
                <w:sz w:val="22"/>
                <w:szCs w:val="22"/>
              </w:rPr>
            </w:pPr>
          </w:p>
          <w:p w:rsidR="00384784" w:rsidRPr="00447445" w:rsidRDefault="00384784" w:rsidP="00384784">
            <w:pPr>
              <w:jc w:val="center"/>
              <w:rPr>
                <w:sz w:val="22"/>
                <w:szCs w:val="22"/>
              </w:rPr>
            </w:pPr>
          </w:p>
          <w:p w:rsidR="00384784" w:rsidRPr="00447445" w:rsidRDefault="00384784" w:rsidP="00384784">
            <w:pPr>
              <w:jc w:val="center"/>
              <w:rPr>
                <w:sz w:val="22"/>
                <w:szCs w:val="22"/>
              </w:rPr>
            </w:pPr>
          </w:p>
          <w:p w:rsidR="00384784" w:rsidRPr="00447445" w:rsidRDefault="00384784" w:rsidP="00384784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84784" w:rsidRPr="00F86721" w:rsidRDefault="00384784" w:rsidP="00384784">
            <w:pPr>
              <w:rPr>
                <w:sz w:val="22"/>
                <w:szCs w:val="22"/>
                <w:highlight w:val="yellow"/>
              </w:rPr>
            </w:pPr>
          </w:p>
        </w:tc>
      </w:tr>
      <w:tr w:rsidR="00643709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3709" w:rsidRPr="00F86721" w:rsidRDefault="00643709" w:rsidP="006437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304</w:t>
            </w:r>
          </w:p>
          <w:p w:rsidR="00643709" w:rsidRPr="00F86721" w:rsidRDefault="00643709" w:rsidP="00643709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Электропункт</w:t>
            </w:r>
            <w:proofErr w:type="spellEnd"/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3709" w:rsidRPr="00F86721" w:rsidRDefault="00643709" w:rsidP="00643709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643709" w:rsidRPr="00F86721" w:rsidRDefault="00643709" w:rsidP="00643709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643709" w:rsidRPr="00F86721" w:rsidRDefault="00643709" w:rsidP="00643709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643709" w:rsidRPr="00F86721" w:rsidRDefault="00643709" w:rsidP="00643709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3709" w:rsidRPr="00EE312A" w:rsidRDefault="00643709" w:rsidP="00643709">
            <w:pPr>
              <w:jc w:val="center"/>
              <w:rPr>
                <w:sz w:val="22"/>
                <w:szCs w:val="22"/>
              </w:rPr>
            </w:pPr>
          </w:p>
          <w:p w:rsidR="00643709" w:rsidRPr="00EE312A" w:rsidRDefault="002C0F8E" w:rsidP="00643709">
            <w:pPr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81,97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3709" w:rsidRPr="00EE312A" w:rsidRDefault="00643709" w:rsidP="00643709">
            <w:pPr>
              <w:rPr>
                <w:rFonts w:cs="Arial"/>
                <w:sz w:val="22"/>
                <w:szCs w:val="22"/>
              </w:rPr>
            </w:pPr>
            <w:r w:rsidRPr="00EE312A">
              <w:rPr>
                <w:rFonts w:cs="Arial"/>
                <w:sz w:val="22"/>
                <w:szCs w:val="22"/>
              </w:rPr>
              <w:t>ГКЛВО,</w:t>
            </w:r>
          </w:p>
          <w:p w:rsidR="00643709" w:rsidRPr="00EE312A" w:rsidRDefault="001C3B5D" w:rsidP="00643709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643709" w:rsidRPr="00EE312A" w:rsidRDefault="00643709" w:rsidP="00643709">
            <w:pPr>
              <w:rPr>
                <w:rFonts w:cs="Arial"/>
                <w:sz w:val="22"/>
                <w:szCs w:val="22"/>
              </w:rPr>
            </w:pPr>
            <w:r w:rsidRPr="00EE312A">
              <w:rPr>
                <w:rFonts w:cs="Arial"/>
                <w:sz w:val="22"/>
                <w:szCs w:val="22"/>
              </w:rPr>
              <w:t>Грунтовка,</w:t>
            </w:r>
          </w:p>
          <w:p w:rsidR="00643709" w:rsidRPr="00EE312A" w:rsidRDefault="00643709" w:rsidP="00643709">
            <w:pPr>
              <w:rPr>
                <w:rFonts w:cs="Arial"/>
                <w:sz w:val="22"/>
                <w:szCs w:val="22"/>
              </w:rPr>
            </w:pPr>
            <w:r w:rsidRPr="00EE312A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3709" w:rsidRPr="00EE312A" w:rsidRDefault="00643709" w:rsidP="00643709">
            <w:pPr>
              <w:jc w:val="center"/>
              <w:rPr>
                <w:sz w:val="22"/>
                <w:szCs w:val="22"/>
              </w:rPr>
            </w:pPr>
          </w:p>
          <w:p w:rsidR="00643709" w:rsidRPr="00EE312A" w:rsidRDefault="00EE312A" w:rsidP="00643709">
            <w:pPr>
              <w:jc w:val="center"/>
              <w:rPr>
                <w:sz w:val="22"/>
                <w:szCs w:val="22"/>
              </w:rPr>
            </w:pPr>
            <w:r w:rsidRPr="00EE312A">
              <w:rPr>
                <w:sz w:val="22"/>
                <w:szCs w:val="22"/>
              </w:rPr>
              <w:t>90,25</w:t>
            </w:r>
          </w:p>
          <w:p w:rsidR="00643709" w:rsidRPr="00EE312A" w:rsidRDefault="00643709" w:rsidP="006437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3709" w:rsidRPr="00EE312A" w:rsidRDefault="00643709" w:rsidP="00643709">
            <w:pPr>
              <w:rPr>
                <w:rFonts w:cs="Arial"/>
                <w:sz w:val="22"/>
                <w:szCs w:val="22"/>
              </w:rPr>
            </w:pPr>
            <w:r w:rsidRPr="00EE312A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643709" w:rsidRPr="00EE312A" w:rsidRDefault="00643709" w:rsidP="00643709">
            <w:pPr>
              <w:rPr>
                <w:rFonts w:cs="Arial"/>
                <w:sz w:val="22"/>
                <w:szCs w:val="22"/>
              </w:rPr>
            </w:pPr>
            <w:r w:rsidRPr="00EE312A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643709" w:rsidRPr="00EE312A" w:rsidRDefault="00643709" w:rsidP="00643709">
            <w:pPr>
              <w:rPr>
                <w:rFonts w:cs="Arial"/>
                <w:sz w:val="22"/>
                <w:szCs w:val="22"/>
              </w:rPr>
            </w:pPr>
            <w:r w:rsidRPr="00EE312A">
              <w:rPr>
                <w:rFonts w:cs="Arial"/>
                <w:sz w:val="22"/>
                <w:szCs w:val="22"/>
              </w:rPr>
              <w:t>Грунтовка,</w:t>
            </w:r>
          </w:p>
          <w:p w:rsidR="00643709" w:rsidRPr="00EE312A" w:rsidRDefault="00643709" w:rsidP="00643709">
            <w:pPr>
              <w:rPr>
                <w:sz w:val="22"/>
                <w:szCs w:val="22"/>
              </w:rPr>
            </w:pPr>
            <w:r w:rsidRPr="00EE312A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3709" w:rsidRPr="00EE312A" w:rsidRDefault="00643709" w:rsidP="00643709">
            <w:pPr>
              <w:jc w:val="center"/>
              <w:rPr>
                <w:sz w:val="22"/>
                <w:szCs w:val="22"/>
              </w:rPr>
            </w:pPr>
          </w:p>
          <w:p w:rsidR="00643709" w:rsidRPr="00EE312A" w:rsidRDefault="00EE312A" w:rsidP="00643709">
            <w:pPr>
              <w:jc w:val="center"/>
              <w:rPr>
                <w:sz w:val="22"/>
                <w:szCs w:val="22"/>
              </w:rPr>
            </w:pPr>
            <w:r w:rsidRPr="00EE312A">
              <w:rPr>
                <w:sz w:val="22"/>
                <w:szCs w:val="22"/>
              </w:rPr>
              <w:t>20,3</w:t>
            </w:r>
          </w:p>
          <w:p w:rsidR="00643709" w:rsidRPr="00EE312A" w:rsidRDefault="00643709" w:rsidP="0064370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3709" w:rsidRPr="00447445" w:rsidRDefault="00643709" w:rsidP="00643709">
            <w:pPr>
              <w:jc w:val="center"/>
              <w:rPr>
                <w:sz w:val="22"/>
                <w:szCs w:val="22"/>
              </w:rPr>
            </w:pPr>
          </w:p>
          <w:p w:rsidR="00643709" w:rsidRPr="00447445" w:rsidRDefault="00643709" w:rsidP="00643709">
            <w:pPr>
              <w:jc w:val="center"/>
              <w:rPr>
                <w:sz w:val="22"/>
                <w:szCs w:val="22"/>
              </w:rPr>
            </w:pPr>
          </w:p>
          <w:p w:rsidR="00643709" w:rsidRPr="00447445" w:rsidRDefault="00643709" w:rsidP="00643709">
            <w:pPr>
              <w:jc w:val="center"/>
              <w:rPr>
                <w:sz w:val="22"/>
                <w:szCs w:val="22"/>
              </w:rPr>
            </w:pPr>
          </w:p>
          <w:p w:rsidR="00643709" w:rsidRPr="00447445" w:rsidRDefault="00643709" w:rsidP="0064370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3709" w:rsidRPr="00447445" w:rsidRDefault="00643709" w:rsidP="00643709">
            <w:pPr>
              <w:jc w:val="center"/>
              <w:rPr>
                <w:sz w:val="22"/>
                <w:szCs w:val="22"/>
              </w:rPr>
            </w:pPr>
          </w:p>
          <w:p w:rsidR="00643709" w:rsidRPr="00447445" w:rsidRDefault="00643709" w:rsidP="00643709">
            <w:pPr>
              <w:jc w:val="center"/>
              <w:rPr>
                <w:sz w:val="22"/>
                <w:szCs w:val="22"/>
              </w:rPr>
            </w:pPr>
          </w:p>
          <w:p w:rsidR="00643709" w:rsidRPr="00447445" w:rsidRDefault="00643709" w:rsidP="00643709">
            <w:pPr>
              <w:jc w:val="center"/>
              <w:rPr>
                <w:sz w:val="22"/>
                <w:szCs w:val="22"/>
              </w:rPr>
            </w:pPr>
          </w:p>
          <w:p w:rsidR="00643709" w:rsidRPr="00447445" w:rsidRDefault="00643709" w:rsidP="0064370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43709" w:rsidRPr="00F86721" w:rsidRDefault="00643709" w:rsidP="00643709">
            <w:pPr>
              <w:rPr>
                <w:sz w:val="22"/>
                <w:szCs w:val="22"/>
                <w:highlight w:val="yellow"/>
              </w:rPr>
            </w:pPr>
          </w:p>
        </w:tc>
      </w:tr>
      <w:tr w:rsidR="00D66B7D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305</w:t>
            </w:r>
          </w:p>
          <w:p w:rsidR="00D66B7D" w:rsidRPr="00F86721" w:rsidRDefault="00D66B7D" w:rsidP="00D66B7D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Контроллерная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Подвесной потолок по типу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7C63B1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7C63B1" w:rsidRDefault="00D66B7D" w:rsidP="00D66B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60,21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D66B7D" w:rsidRPr="00F86721" w:rsidRDefault="001C3B5D" w:rsidP="00D66B7D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973B5F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973B5F" w:rsidRDefault="00973B5F" w:rsidP="00D66B7D">
            <w:pPr>
              <w:jc w:val="center"/>
              <w:rPr>
                <w:sz w:val="22"/>
                <w:szCs w:val="22"/>
              </w:rPr>
            </w:pPr>
            <w:r w:rsidRPr="00973B5F">
              <w:rPr>
                <w:sz w:val="22"/>
                <w:szCs w:val="22"/>
              </w:rPr>
              <w:t>28,77</w:t>
            </w:r>
          </w:p>
          <w:p w:rsidR="00D66B7D" w:rsidRPr="00973B5F" w:rsidRDefault="00D66B7D" w:rsidP="00D66B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973B5F" w:rsidRDefault="00D66B7D" w:rsidP="00D66B7D">
            <w:pPr>
              <w:rPr>
                <w:rFonts w:cs="Arial"/>
                <w:sz w:val="22"/>
                <w:szCs w:val="22"/>
              </w:rPr>
            </w:pPr>
            <w:r w:rsidRPr="00973B5F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D66B7D" w:rsidRPr="00973B5F" w:rsidRDefault="00D66B7D" w:rsidP="00D66B7D">
            <w:pPr>
              <w:rPr>
                <w:rFonts w:cs="Arial"/>
                <w:sz w:val="22"/>
                <w:szCs w:val="22"/>
              </w:rPr>
            </w:pPr>
            <w:r w:rsidRPr="00973B5F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D66B7D" w:rsidRPr="00973B5F" w:rsidRDefault="00D66B7D" w:rsidP="00D66B7D">
            <w:pPr>
              <w:rPr>
                <w:rFonts w:cs="Arial"/>
                <w:sz w:val="22"/>
                <w:szCs w:val="22"/>
              </w:rPr>
            </w:pPr>
            <w:r w:rsidRPr="00973B5F">
              <w:rPr>
                <w:rFonts w:cs="Arial"/>
                <w:sz w:val="22"/>
                <w:szCs w:val="22"/>
              </w:rPr>
              <w:t>Грунтовка,</w:t>
            </w:r>
          </w:p>
          <w:p w:rsidR="00D66B7D" w:rsidRPr="00973B5F" w:rsidRDefault="00D66B7D" w:rsidP="00D66B7D">
            <w:pPr>
              <w:rPr>
                <w:sz w:val="22"/>
                <w:szCs w:val="22"/>
              </w:rPr>
            </w:pPr>
            <w:r w:rsidRPr="00973B5F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973B5F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973B5F" w:rsidRDefault="00973B5F" w:rsidP="00D66B7D">
            <w:pPr>
              <w:jc w:val="center"/>
              <w:rPr>
                <w:sz w:val="22"/>
                <w:szCs w:val="22"/>
              </w:rPr>
            </w:pPr>
            <w:r w:rsidRPr="00973B5F">
              <w:rPr>
                <w:sz w:val="22"/>
                <w:szCs w:val="22"/>
              </w:rPr>
              <w:t>13,28</w:t>
            </w:r>
          </w:p>
          <w:p w:rsidR="00D66B7D" w:rsidRPr="00973B5F" w:rsidRDefault="00D66B7D" w:rsidP="00D66B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sz w:val="22"/>
                <w:szCs w:val="22"/>
                <w:highlight w:val="yellow"/>
              </w:rPr>
            </w:pPr>
          </w:p>
        </w:tc>
      </w:tr>
      <w:tr w:rsidR="00461C7A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C7A" w:rsidRPr="00F86721" w:rsidRDefault="00461C7A" w:rsidP="00461C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306</w:t>
            </w:r>
          </w:p>
          <w:p w:rsidR="00461C7A" w:rsidRPr="00F86721" w:rsidRDefault="00461C7A" w:rsidP="00461C7A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РУ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C7A" w:rsidRPr="00F86721" w:rsidRDefault="00461C7A" w:rsidP="00461C7A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461C7A" w:rsidRPr="00F86721" w:rsidRDefault="00461C7A" w:rsidP="00461C7A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461C7A" w:rsidRPr="00F86721" w:rsidRDefault="00461C7A" w:rsidP="00461C7A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461C7A" w:rsidRPr="00F86721" w:rsidRDefault="00461C7A" w:rsidP="00461C7A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C7A" w:rsidRPr="00461C7A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61C7A" w:rsidRDefault="002C0F8E" w:rsidP="00461C7A">
            <w:pPr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39,67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C7A" w:rsidRPr="00461C7A" w:rsidRDefault="00461C7A" w:rsidP="00461C7A">
            <w:pPr>
              <w:rPr>
                <w:rFonts w:cs="Arial"/>
                <w:sz w:val="22"/>
                <w:szCs w:val="22"/>
              </w:rPr>
            </w:pPr>
            <w:r w:rsidRPr="00461C7A">
              <w:rPr>
                <w:rFonts w:cs="Arial"/>
                <w:sz w:val="22"/>
                <w:szCs w:val="22"/>
              </w:rPr>
              <w:t>ГКЛВО,</w:t>
            </w:r>
          </w:p>
          <w:p w:rsidR="00461C7A" w:rsidRPr="00461C7A" w:rsidRDefault="001C3B5D" w:rsidP="00461C7A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461C7A" w:rsidRPr="00461C7A" w:rsidRDefault="00461C7A" w:rsidP="00461C7A">
            <w:pPr>
              <w:rPr>
                <w:rFonts w:cs="Arial"/>
                <w:sz w:val="22"/>
                <w:szCs w:val="22"/>
              </w:rPr>
            </w:pPr>
            <w:r w:rsidRPr="00461C7A">
              <w:rPr>
                <w:rFonts w:cs="Arial"/>
                <w:sz w:val="22"/>
                <w:szCs w:val="22"/>
              </w:rPr>
              <w:t>Грунтовка,</w:t>
            </w:r>
          </w:p>
          <w:p w:rsidR="00461C7A" w:rsidRPr="00461C7A" w:rsidRDefault="00461C7A" w:rsidP="00461C7A">
            <w:pPr>
              <w:rPr>
                <w:rFonts w:cs="Arial"/>
                <w:sz w:val="22"/>
                <w:szCs w:val="22"/>
              </w:rPr>
            </w:pPr>
            <w:r w:rsidRPr="00461C7A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C7A" w:rsidRPr="00461C7A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61C7A" w:rsidRDefault="00EF1D59" w:rsidP="00461C7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95,14</w:t>
            </w:r>
          </w:p>
          <w:p w:rsidR="00461C7A" w:rsidRPr="00461C7A" w:rsidRDefault="00461C7A" w:rsidP="00461C7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</w:p>
          <w:p w:rsidR="00461C7A" w:rsidRPr="00447445" w:rsidRDefault="00461C7A" w:rsidP="00461C7A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C7A" w:rsidRPr="00F86721" w:rsidRDefault="00461C7A" w:rsidP="00461C7A">
            <w:pPr>
              <w:rPr>
                <w:sz w:val="22"/>
                <w:szCs w:val="22"/>
                <w:highlight w:val="yellow"/>
              </w:rPr>
            </w:pPr>
          </w:p>
        </w:tc>
      </w:tr>
      <w:tr w:rsidR="00D66B7D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FA13BF" w:rsidP="00D66B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307</w:t>
            </w:r>
          </w:p>
          <w:p w:rsidR="00D66B7D" w:rsidRPr="00F86721" w:rsidRDefault="00D66B7D" w:rsidP="00D66B7D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Трансформатор-</w:t>
            </w:r>
            <w:proofErr w:type="spellStart"/>
            <w:r>
              <w:rPr>
                <w:sz w:val="22"/>
                <w:szCs w:val="22"/>
              </w:rPr>
              <w:t>ная</w:t>
            </w:r>
            <w:proofErr w:type="spellEnd"/>
            <w:r>
              <w:rPr>
                <w:sz w:val="22"/>
                <w:szCs w:val="22"/>
              </w:rPr>
              <w:t xml:space="preserve"> камера №1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D66B7D" w:rsidRPr="00F86721" w:rsidRDefault="00D66B7D" w:rsidP="00D66B7D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D66B7D" w:rsidRPr="00F86721" w:rsidRDefault="00D66B7D" w:rsidP="00D66B7D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2D0A2F" w:rsidRDefault="00D66B7D" w:rsidP="00D66B7D">
            <w:pPr>
              <w:jc w:val="center"/>
              <w:rPr>
                <w:color w:val="FF0000"/>
                <w:sz w:val="22"/>
                <w:szCs w:val="22"/>
              </w:rPr>
            </w:pPr>
          </w:p>
          <w:p w:rsidR="00D66B7D" w:rsidRPr="002D0A2F" w:rsidRDefault="002C0F8E" w:rsidP="00D66B7D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27,08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D66B7D" w:rsidRPr="00F86721" w:rsidRDefault="001C3B5D" w:rsidP="00D66B7D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EF1D59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EF1D59" w:rsidRDefault="00EF1D59" w:rsidP="00D66B7D">
            <w:pPr>
              <w:jc w:val="center"/>
              <w:rPr>
                <w:sz w:val="22"/>
                <w:szCs w:val="22"/>
              </w:rPr>
            </w:pPr>
            <w:r w:rsidRPr="00EF1D59">
              <w:rPr>
                <w:sz w:val="22"/>
                <w:szCs w:val="22"/>
              </w:rPr>
              <w:t>49,12</w:t>
            </w:r>
          </w:p>
          <w:p w:rsidR="00D66B7D" w:rsidRPr="00EF1D59" w:rsidRDefault="00D66B7D" w:rsidP="00D66B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D66B7D" w:rsidRPr="00F86721" w:rsidRDefault="00D66B7D" w:rsidP="00D66B7D">
            <w:pPr>
              <w:rPr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2D0A2F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2D0A2F" w:rsidRDefault="002D0A2F" w:rsidP="00D66B7D">
            <w:pPr>
              <w:jc w:val="center"/>
              <w:rPr>
                <w:sz w:val="22"/>
                <w:szCs w:val="22"/>
              </w:rPr>
            </w:pPr>
            <w:r w:rsidRPr="002D0A2F">
              <w:rPr>
                <w:sz w:val="22"/>
                <w:szCs w:val="22"/>
              </w:rPr>
              <w:t>5,</w:t>
            </w:r>
            <w:r w:rsidR="00EF1D59">
              <w:rPr>
                <w:sz w:val="22"/>
                <w:szCs w:val="22"/>
              </w:rPr>
              <w:t>55</w:t>
            </w:r>
          </w:p>
          <w:p w:rsidR="00D66B7D" w:rsidRPr="002D0A2F" w:rsidRDefault="00D66B7D" w:rsidP="00D66B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sz w:val="22"/>
                <w:szCs w:val="22"/>
                <w:highlight w:val="yellow"/>
              </w:rPr>
            </w:pPr>
          </w:p>
        </w:tc>
      </w:tr>
      <w:tr w:rsidR="00D66B7D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FA13BF" w:rsidP="00D66B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308</w:t>
            </w:r>
          </w:p>
          <w:p w:rsidR="00D66B7D" w:rsidRPr="00F86721" w:rsidRDefault="00D66B7D" w:rsidP="00D66B7D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Трансформатор-</w:t>
            </w:r>
            <w:proofErr w:type="spellStart"/>
            <w:r>
              <w:rPr>
                <w:sz w:val="22"/>
                <w:szCs w:val="22"/>
              </w:rPr>
              <w:t>ная</w:t>
            </w:r>
            <w:proofErr w:type="spellEnd"/>
            <w:r>
              <w:rPr>
                <w:sz w:val="22"/>
                <w:szCs w:val="22"/>
              </w:rPr>
              <w:t xml:space="preserve"> камера №1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D66B7D" w:rsidRPr="00F86721" w:rsidRDefault="00D66B7D" w:rsidP="00D66B7D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D66B7D" w:rsidRPr="00F86721" w:rsidRDefault="00D66B7D" w:rsidP="00D66B7D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2D0A2F" w:rsidRDefault="00D66B7D" w:rsidP="00D66B7D">
            <w:pPr>
              <w:jc w:val="center"/>
              <w:rPr>
                <w:color w:val="FF0000"/>
                <w:sz w:val="22"/>
                <w:szCs w:val="22"/>
              </w:rPr>
            </w:pPr>
          </w:p>
          <w:p w:rsidR="00D66B7D" w:rsidRPr="002D0A2F" w:rsidRDefault="002C0F8E" w:rsidP="00D66B7D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25,86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D66B7D" w:rsidRPr="00F86721" w:rsidRDefault="001C3B5D" w:rsidP="00D66B7D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EF1D59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EF1D59" w:rsidRDefault="00EF1D59" w:rsidP="00FA13BF">
            <w:pPr>
              <w:jc w:val="center"/>
              <w:rPr>
                <w:sz w:val="22"/>
                <w:szCs w:val="22"/>
              </w:rPr>
            </w:pPr>
            <w:r w:rsidRPr="00EF1D59">
              <w:rPr>
                <w:sz w:val="22"/>
                <w:szCs w:val="22"/>
              </w:rPr>
              <w:t>46,87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D66B7D" w:rsidRPr="00F86721" w:rsidRDefault="00D66B7D" w:rsidP="00D66B7D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D66B7D" w:rsidRPr="00F86721" w:rsidRDefault="00D66B7D" w:rsidP="00D66B7D">
            <w:pPr>
              <w:rPr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2D0A2F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2D0A2F" w:rsidRDefault="002D0A2F" w:rsidP="00D66B7D">
            <w:pPr>
              <w:jc w:val="center"/>
              <w:rPr>
                <w:sz w:val="22"/>
                <w:szCs w:val="22"/>
              </w:rPr>
            </w:pPr>
            <w:r w:rsidRPr="002D0A2F">
              <w:rPr>
                <w:sz w:val="22"/>
                <w:szCs w:val="22"/>
              </w:rPr>
              <w:t>5,</w:t>
            </w:r>
            <w:r w:rsidR="00EF1D59">
              <w:rPr>
                <w:sz w:val="22"/>
                <w:szCs w:val="22"/>
              </w:rPr>
              <w:t>55</w:t>
            </w:r>
          </w:p>
          <w:p w:rsidR="00D66B7D" w:rsidRPr="002D0A2F" w:rsidRDefault="00D66B7D" w:rsidP="00D66B7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</w:p>
          <w:p w:rsidR="00D66B7D" w:rsidRPr="00447445" w:rsidRDefault="00D66B7D" w:rsidP="00D66B7D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6B7D" w:rsidRPr="00F86721" w:rsidRDefault="00D66B7D" w:rsidP="00D66B7D">
            <w:pPr>
              <w:rPr>
                <w:sz w:val="22"/>
                <w:szCs w:val="22"/>
                <w:highlight w:val="yellow"/>
              </w:rPr>
            </w:pPr>
          </w:p>
        </w:tc>
      </w:tr>
      <w:tr w:rsidR="00FA13BF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309</w:t>
            </w:r>
          </w:p>
          <w:p w:rsidR="00FA13BF" w:rsidRPr="00F86721" w:rsidRDefault="00FA13BF" w:rsidP="00FA13BF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ВВК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FA13BF" w:rsidRPr="00F86721" w:rsidRDefault="00FA13BF" w:rsidP="00FA13BF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FA13BF" w:rsidRPr="00F86721" w:rsidRDefault="00FA13BF" w:rsidP="00FA13BF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57765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577655" w:rsidRDefault="00FA13BF" w:rsidP="00FA13BF">
            <w:pPr>
              <w:jc w:val="center"/>
              <w:rPr>
                <w:sz w:val="22"/>
                <w:szCs w:val="22"/>
              </w:rPr>
            </w:pPr>
            <w:r w:rsidRPr="00577655">
              <w:rPr>
                <w:sz w:val="22"/>
                <w:szCs w:val="22"/>
              </w:rPr>
              <w:t>13,07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577655" w:rsidRDefault="00FA13BF" w:rsidP="00FA13BF">
            <w:pPr>
              <w:rPr>
                <w:rFonts w:cs="Arial"/>
                <w:sz w:val="22"/>
                <w:szCs w:val="22"/>
              </w:rPr>
            </w:pPr>
            <w:r w:rsidRPr="00577655">
              <w:rPr>
                <w:rFonts w:cs="Arial"/>
                <w:sz w:val="22"/>
                <w:szCs w:val="22"/>
              </w:rPr>
              <w:t>ГКЛВО,</w:t>
            </w:r>
          </w:p>
          <w:p w:rsidR="00FA13BF" w:rsidRPr="00577655" w:rsidRDefault="001C3B5D" w:rsidP="00FA13BF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FA13BF" w:rsidRPr="00577655" w:rsidRDefault="00FA13BF" w:rsidP="00FA13BF">
            <w:pPr>
              <w:rPr>
                <w:rFonts w:cs="Arial"/>
                <w:sz w:val="22"/>
                <w:szCs w:val="22"/>
              </w:rPr>
            </w:pPr>
            <w:r w:rsidRPr="00577655">
              <w:rPr>
                <w:rFonts w:cs="Arial"/>
                <w:sz w:val="22"/>
                <w:szCs w:val="22"/>
              </w:rPr>
              <w:t>Грунтовка,</w:t>
            </w:r>
          </w:p>
          <w:p w:rsidR="00FA13BF" w:rsidRPr="00577655" w:rsidRDefault="00FA13BF" w:rsidP="00FA13BF">
            <w:pPr>
              <w:rPr>
                <w:rFonts w:cs="Arial"/>
                <w:sz w:val="22"/>
                <w:szCs w:val="22"/>
              </w:rPr>
            </w:pPr>
            <w:r w:rsidRPr="00577655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57765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577655" w:rsidRDefault="00577655" w:rsidP="00FA13BF">
            <w:pPr>
              <w:jc w:val="center"/>
              <w:rPr>
                <w:sz w:val="22"/>
                <w:szCs w:val="22"/>
              </w:rPr>
            </w:pPr>
            <w:r w:rsidRPr="00577655">
              <w:rPr>
                <w:sz w:val="22"/>
                <w:szCs w:val="22"/>
              </w:rPr>
              <w:t>125,24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  <w:highlight w:val="yellow"/>
              </w:rPr>
            </w:pPr>
          </w:p>
        </w:tc>
      </w:tr>
      <w:tr w:rsidR="00FA13BF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310</w:t>
            </w:r>
          </w:p>
          <w:p w:rsidR="00FA13BF" w:rsidRPr="00F86721" w:rsidRDefault="00FA13BF" w:rsidP="00FA13BF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ПВК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FA13BF" w:rsidRPr="00F86721" w:rsidRDefault="00FA13BF" w:rsidP="00FA13BF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FA13BF" w:rsidRPr="00F86721" w:rsidRDefault="00FA13BF" w:rsidP="00FA13BF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D66B7D" w:rsidRDefault="00FA13BF" w:rsidP="00FA13BF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FA13BF" w:rsidRPr="00D66B7D" w:rsidRDefault="00577655" w:rsidP="00FA13BF">
            <w:pPr>
              <w:jc w:val="center"/>
              <w:rPr>
                <w:sz w:val="22"/>
                <w:szCs w:val="22"/>
                <w:highlight w:val="yellow"/>
              </w:rPr>
            </w:pPr>
            <w:r w:rsidRPr="00577655">
              <w:rPr>
                <w:sz w:val="22"/>
                <w:szCs w:val="22"/>
              </w:rPr>
              <w:t>30,59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FA13BF" w:rsidRPr="00F86721" w:rsidRDefault="001C3B5D" w:rsidP="00FA13BF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57765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577655" w:rsidRDefault="00577655" w:rsidP="00FA13BF">
            <w:pPr>
              <w:jc w:val="center"/>
              <w:rPr>
                <w:sz w:val="22"/>
                <w:szCs w:val="22"/>
              </w:rPr>
            </w:pPr>
            <w:r w:rsidRPr="00577655">
              <w:rPr>
                <w:sz w:val="22"/>
                <w:szCs w:val="22"/>
              </w:rPr>
              <w:t>87,88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577655" w:rsidRDefault="00FA13BF" w:rsidP="00FA13BF">
            <w:pPr>
              <w:rPr>
                <w:rFonts w:cs="Arial"/>
                <w:sz w:val="22"/>
                <w:szCs w:val="22"/>
              </w:rPr>
            </w:pPr>
            <w:r w:rsidRPr="00577655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FA13BF" w:rsidRPr="00577655" w:rsidRDefault="00FA13BF" w:rsidP="00FA13BF">
            <w:pPr>
              <w:rPr>
                <w:rFonts w:cs="Arial"/>
                <w:sz w:val="22"/>
                <w:szCs w:val="22"/>
              </w:rPr>
            </w:pPr>
            <w:r w:rsidRPr="00577655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FA13BF" w:rsidRPr="00577655" w:rsidRDefault="00FA13BF" w:rsidP="00FA13BF">
            <w:pPr>
              <w:rPr>
                <w:rFonts w:cs="Arial"/>
                <w:sz w:val="22"/>
                <w:szCs w:val="22"/>
              </w:rPr>
            </w:pPr>
            <w:r w:rsidRPr="00577655">
              <w:rPr>
                <w:rFonts w:cs="Arial"/>
                <w:sz w:val="22"/>
                <w:szCs w:val="22"/>
              </w:rPr>
              <w:t>Грунтовка,</w:t>
            </w:r>
          </w:p>
          <w:p w:rsidR="00FA13BF" w:rsidRPr="00577655" w:rsidRDefault="00FA13BF" w:rsidP="00FA13BF">
            <w:pPr>
              <w:rPr>
                <w:sz w:val="22"/>
                <w:szCs w:val="22"/>
              </w:rPr>
            </w:pPr>
            <w:r w:rsidRPr="00577655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57765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577655" w:rsidRDefault="00577655" w:rsidP="00FA13BF">
            <w:pPr>
              <w:jc w:val="center"/>
              <w:rPr>
                <w:sz w:val="22"/>
                <w:szCs w:val="22"/>
              </w:rPr>
            </w:pPr>
            <w:r w:rsidRPr="00577655">
              <w:rPr>
                <w:sz w:val="22"/>
                <w:szCs w:val="22"/>
              </w:rPr>
              <w:t>12,43</w:t>
            </w:r>
          </w:p>
          <w:p w:rsidR="00FA13BF" w:rsidRPr="00577655" w:rsidRDefault="00FA13BF" w:rsidP="00FA13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  <w:highlight w:val="yellow"/>
              </w:rPr>
            </w:pPr>
          </w:p>
        </w:tc>
      </w:tr>
      <w:tr w:rsidR="00FA13BF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311</w:t>
            </w:r>
          </w:p>
          <w:p w:rsidR="00FA13BF" w:rsidRPr="00F86721" w:rsidRDefault="00FA13BF" w:rsidP="00FA13BF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Комната отдыха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Подвесной потолок по типу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7C63B1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7C63B1" w:rsidRDefault="00FA13BF" w:rsidP="00FA13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26,35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</w:rPr>
            </w:pPr>
            <w:r w:rsidRPr="001C3B5D">
              <w:rPr>
                <w:rFonts w:cs="Arial"/>
                <w:color w:val="00B0F0"/>
                <w:sz w:val="22"/>
                <w:szCs w:val="22"/>
              </w:rPr>
              <w:t>Затирка цементно-песчаным раствором.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7C0C27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7C0C27" w:rsidRDefault="00F0537E" w:rsidP="00FA13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62,22</w:t>
            </w:r>
          </w:p>
          <w:p w:rsidR="00FA13BF" w:rsidRPr="007C0C27" w:rsidRDefault="00FA13BF" w:rsidP="00FA13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7C0C27" w:rsidRDefault="00FA13BF" w:rsidP="00FA13BF">
            <w:pPr>
              <w:rPr>
                <w:rFonts w:cs="Arial"/>
                <w:sz w:val="22"/>
                <w:szCs w:val="22"/>
              </w:rPr>
            </w:pPr>
            <w:r w:rsidRPr="007C0C27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FA13BF" w:rsidRPr="007C0C27" w:rsidRDefault="00FA13BF" w:rsidP="00FA13BF">
            <w:pPr>
              <w:rPr>
                <w:rFonts w:cs="Arial"/>
                <w:sz w:val="22"/>
                <w:szCs w:val="22"/>
              </w:rPr>
            </w:pPr>
            <w:r w:rsidRPr="007C0C27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FA13BF" w:rsidRPr="007C0C27" w:rsidRDefault="00FA13BF" w:rsidP="00FA13BF">
            <w:pPr>
              <w:rPr>
                <w:rFonts w:cs="Arial"/>
                <w:sz w:val="22"/>
                <w:szCs w:val="22"/>
              </w:rPr>
            </w:pPr>
            <w:r w:rsidRPr="007C0C27">
              <w:rPr>
                <w:rFonts w:cs="Arial"/>
                <w:sz w:val="22"/>
                <w:szCs w:val="22"/>
              </w:rPr>
              <w:t>Грунтовка,</w:t>
            </w:r>
          </w:p>
          <w:p w:rsidR="00FA13BF" w:rsidRPr="007C0C27" w:rsidRDefault="00FA13BF" w:rsidP="00FA13BF">
            <w:pPr>
              <w:rPr>
                <w:sz w:val="22"/>
                <w:szCs w:val="22"/>
              </w:rPr>
            </w:pPr>
            <w:r w:rsidRPr="007C0C27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7C0C27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7C0C27" w:rsidRDefault="007C0C27" w:rsidP="00FA13BF">
            <w:pPr>
              <w:jc w:val="center"/>
              <w:rPr>
                <w:sz w:val="22"/>
                <w:szCs w:val="22"/>
              </w:rPr>
            </w:pPr>
            <w:r w:rsidRPr="007C0C27">
              <w:rPr>
                <w:sz w:val="22"/>
                <w:szCs w:val="22"/>
              </w:rPr>
              <w:t>6,30</w:t>
            </w:r>
          </w:p>
          <w:p w:rsidR="00FA13BF" w:rsidRPr="007C0C27" w:rsidRDefault="00FA13BF" w:rsidP="00FA13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7C0C27" w:rsidRDefault="00FA13BF" w:rsidP="00FA13BF">
            <w:pPr>
              <w:rPr>
                <w:sz w:val="22"/>
                <w:szCs w:val="22"/>
              </w:rPr>
            </w:pPr>
          </w:p>
          <w:p w:rsidR="00FA13BF" w:rsidRPr="007C0C27" w:rsidRDefault="00FA13BF" w:rsidP="00FA13BF">
            <w:pPr>
              <w:rPr>
                <w:sz w:val="22"/>
                <w:szCs w:val="22"/>
              </w:rPr>
            </w:pPr>
            <w:r w:rsidRPr="007C0C27">
              <w:rPr>
                <w:sz w:val="22"/>
                <w:szCs w:val="22"/>
              </w:rPr>
              <w:t>Плинтус МДФ крашеный, м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7C0C27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7C0C27" w:rsidRDefault="007C0C27" w:rsidP="00FA13BF">
            <w:pPr>
              <w:jc w:val="center"/>
              <w:rPr>
                <w:sz w:val="22"/>
                <w:szCs w:val="22"/>
              </w:rPr>
            </w:pPr>
            <w:r w:rsidRPr="007C0C27">
              <w:rPr>
                <w:sz w:val="22"/>
                <w:szCs w:val="22"/>
              </w:rPr>
              <w:t>22,40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  <w:highlight w:val="yellow"/>
              </w:rPr>
            </w:pPr>
          </w:p>
        </w:tc>
      </w:tr>
      <w:tr w:rsidR="00FA13BF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312</w:t>
            </w:r>
          </w:p>
          <w:p w:rsidR="00FA13BF" w:rsidRPr="00F86721" w:rsidRDefault="00FA13BF" w:rsidP="00FA13BF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Помещение начальника смены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Подвесной потолок по типу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7C63B1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7C63B1" w:rsidRDefault="00FA13BF" w:rsidP="00FA13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34,48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FA13BF" w:rsidRPr="00F86721" w:rsidRDefault="001C3B5D" w:rsidP="00FA13BF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0A7A62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0A7A62" w:rsidRDefault="000A7A62" w:rsidP="00FA13BF">
            <w:pPr>
              <w:jc w:val="center"/>
              <w:rPr>
                <w:sz w:val="22"/>
                <w:szCs w:val="22"/>
              </w:rPr>
            </w:pPr>
            <w:r w:rsidRPr="000A7A62">
              <w:rPr>
                <w:sz w:val="22"/>
                <w:szCs w:val="22"/>
              </w:rPr>
              <w:t>61,35</w:t>
            </w:r>
          </w:p>
          <w:p w:rsidR="00FA13BF" w:rsidRPr="000A7A62" w:rsidRDefault="00FA13BF" w:rsidP="00FA13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0A7A62" w:rsidRDefault="00FA13BF" w:rsidP="00FA13BF">
            <w:pPr>
              <w:rPr>
                <w:rFonts w:cs="Arial"/>
                <w:sz w:val="22"/>
                <w:szCs w:val="22"/>
              </w:rPr>
            </w:pPr>
            <w:r w:rsidRPr="000A7A62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FA13BF" w:rsidRPr="000A7A62" w:rsidRDefault="00FA13BF" w:rsidP="00FA13BF">
            <w:pPr>
              <w:rPr>
                <w:rFonts w:cs="Arial"/>
                <w:sz w:val="22"/>
                <w:szCs w:val="22"/>
              </w:rPr>
            </w:pPr>
            <w:r w:rsidRPr="000A7A62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FA13BF" w:rsidRPr="000A7A62" w:rsidRDefault="00FA13BF" w:rsidP="00FA13BF">
            <w:pPr>
              <w:rPr>
                <w:rFonts w:cs="Arial"/>
                <w:sz w:val="22"/>
                <w:szCs w:val="22"/>
              </w:rPr>
            </w:pPr>
            <w:r w:rsidRPr="000A7A62">
              <w:rPr>
                <w:rFonts w:cs="Arial"/>
                <w:sz w:val="22"/>
                <w:szCs w:val="22"/>
              </w:rPr>
              <w:t>Грунтовка,</w:t>
            </w:r>
          </w:p>
          <w:p w:rsidR="00FA13BF" w:rsidRPr="000A7A62" w:rsidRDefault="00FA13BF" w:rsidP="00FA13BF">
            <w:pPr>
              <w:rPr>
                <w:sz w:val="22"/>
                <w:szCs w:val="22"/>
              </w:rPr>
            </w:pPr>
            <w:r w:rsidRPr="000A7A62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0A7A62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0A7A62" w:rsidRDefault="000A7A62" w:rsidP="00FA13BF">
            <w:pPr>
              <w:jc w:val="center"/>
              <w:rPr>
                <w:sz w:val="22"/>
                <w:szCs w:val="22"/>
              </w:rPr>
            </w:pPr>
            <w:r w:rsidRPr="000A7A62">
              <w:rPr>
                <w:sz w:val="22"/>
                <w:szCs w:val="22"/>
              </w:rPr>
              <w:t>4,2</w:t>
            </w:r>
          </w:p>
          <w:p w:rsidR="00FA13BF" w:rsidRPr="000A7A62" w:rsidRDefault="00FA13BF" w:rsidP="00FA13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0A7A62" w:rsidRDefault="00FA13BF" w:rsidP="00FA13BF">
            <w:pPr>
              <w:rPr>
                <w:sz w:val="22"/>
                <w:szCs w:val="22"/>
              </w:rPr>
            </w:pPr>
          </w:p>
          <w:p w:rsidR="00FA13BF" w:rsidRPr="000A7A62" w:rsidRDefault="00FA13BF" w:rsidP="00FA13BF">
            <w:pPr>
              <w:rPr>
                <w:sz w:val="22"/>
                <w:szCs w:val="22"/>
              </w:rPr>
            </w:pPr>
            <w:r w:rsidRPr="000A7A62">
              <w:rPr>
                <w:sz w:val="22"/>
                <w:szCs w:val="22"/>
              </w:rPr>
              <w:t>Плинтус МДФ крашеный, м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0E61C0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0E61C0" w:rsidRDefault="000A7A62" w:rsidP="00FA13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22,99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  <w:highlight w:val="yellow"/>
              </w:rPr>
            </w:pPr>
          </w:p>
        </w:tc>
      </w:tr>
      <w:tr w:rsidR="00FA13BF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313</w:t>
            </w:r>
          </w:p>
          <w:p w:rsidR="00FA13BF" w:rsidRPr="00F86721" w:rsidRDefault="00FA13BF" w:rsidP="00FA13BF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Помещение ввода кабелей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FA13BF" w:rsidRPr="00F86721" w:rsidRDefault="00FA13BF" w:rsidP="00FA13BF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FA13BF" w:rsidRPr="00F86721" w:rsidRDefault="00FA13BF" w:rsidP="00FA13BF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CA75D0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CA75D0" w:rsidRDefault="00CA75D0" w:rsidP="00CA75D0">
            <w:pPr>
              <w:jc w:val="center"/>
              <w:rPr>
                <w:sz w:val="22"/>
                <w:szCs w:val="22"/>
              </w:rPr>
            </w:pPr>
            <w:r w:rsidRPr="00CA75D0">
              <w:rPr>
                <w:sz w:val="22"/>
                <w:szCs w:val="22"/>
              </w:rPr>
              <w:t>19,</w:t>
            </w:r>
            <w:r>
              <w:rPr>
                <w:sz w:val="22"/>
                <w:szCs w:val="22"/>
              </w:rPr>
              <w:t>45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CA75D0" w:rsidRDefault="00FA13BF" w:rsidP="00FA13BF">
            <w:pPr>
              <w:rPr>
                <w:rFonts w:cs="Arial"/>
                <w:sz w:val="22"/>
                <w:szCs w:val="22"/>
              </w:rPr>
            </w:pPr>
            <w:r w:rsidRPr="00CA75D0">
              <w:rPr>
                <w:rFonts w:cs="Arial"/>
                <w:sz w:val="22"/>
                <w:szCs w:val="22"/>
              </w:rPr>
              <w:t>ГКЛВО,</w:t>
            </w:r>
          </w:p>
          <w:p w:rsidR="00FA13BF" w:rsidRPr="00CA75D0" w:rsidRDefault="001C3B5D" w:rsidP="00FA13BF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FA13BF" w:rsidRPr="00CA75D0" w:rsidRDefault="00FA13BF" w:rsidP="00FA13BF">
            <w:pPr>
              <w:rPr>
                <w:rFonts w:cs="Arial"/>
                <w:sz w:val="22"/>
                <w:szCs w:val="22"/>
              </w:rPr>
            </w:pPr>
            <w:r w:rsidRPr="00CA75D0">
              <w:rPr>
                <w:rFonts w:cs="Arial"/>
                <w:sz w:val="22"/>
                <w:szCs w:val="22"/>
              </w:rPr>
              <w:t>Грунтовка,</w:t>
            </w:r>
          </w:p>
          <w:p w:rsidR="00FA13BF" w:rsidRPr="00CA75D0" w:rsidRDefault="00FA13BF" w:rsidP="00FA13BF">
            <w:pPr>
              <w:rPr>
                <w:rFonts w:cs="Arial"/>
                <w:sz w:val="22"/>
                <w:szCs w:val="22"/>
              </w:rPr>
            </w:pPr>
            <w:r w:rsidRPr="00CA75D0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CA75D0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CA75D0" w:rsidRDefault="00CA75D0" w:rsidP="00FA13BF">
            <w:pPr>
              <w:jc w:val="center"/>
              <w:rPr>
                <w:sz w:val="22"/>
                <w:szCs w:val="22"/>
              </w:rPr>
            </w:pPr>
            <w:r w:rsidRPr="00CA75D0">
              <w:rPr>
                <w:sz w:val="22"/>
                <w:szCs w:val="22"/>
              </w:rPr>
              <w:t>77,45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FA13BF" w:rsidRPr="00F86721" w:rsidRDefault="00FA13BF" w:rsidP="00FA13BF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FA13BF" w:rsidRPr="00F86721" w:rsidRDefault="00FA13BF" w:rsidP="00FA13BF">
            <w:pPr>
              <w:rPr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FA13BF" w:rsidRPr="00CA75D0" w:rsidRDefault="00CA75D0" w:rsidP="00FA13BF">
            <w:pPr>
              <w:jc w:val="center"/>
              <w:rPr>
                <w:sz w:val="22"/>
                <w:szCs w:val="22"/>
              </w:rPr>
            </w:pPr>
            <w:r w:rsidRPr="00CA75D0">
              <w:rPr>
                <w:sz w:val="22"/>
                <w:szCs w:val="22"/>
              </w:rPr>
              <w:t>12,32</w:t>
            </w:r>
          </w:p>
          <w:p w:rsidR="00FA13BF" w:rsidRPr="00F86721" w:rsidRDefault="00FA13BF" w:rsidP="00FA13BF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</w:p>
          <w:p w:rsidR="00FA13BF" w:rsidRPr="00447445" w:rsidRDefault="00FA13BF" w:rsidP="00FA13BF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13BF" w:rsidRPr="00F86721" w:rsidRDefault="00FA13BF" w:rsidP="00FA13BF">
            <w:pPr>
              <w:rPr>
                <w:sz w:val="22"/>
                <w:szCs w:val="22"/>
                <w:highlight w:val="yellow"/>
              </w:rPr>
            </w:pPr>
          </w:p>
        </w:tc>
      </w:tr>
      <w:tr w:rsidR="00B120C9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F86721" w:rsidRDefault="00B120C9" w:rsidP="00B1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</w:t>
            </w:r>
          </w:p>
          <w:p w:rsidR="00B120C9" w:rsidRPr="00F86721" w:rsidRDefault="00B120C9" w:rsidP="00B120C9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Помещение уборочного инвентаря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F86721" w:rsidRDefault="00B120C9" w:rsidP="00B120C9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B120C9" w:rsidRPr="00F86721" w:rsidRDefault="00B120C9" w:rsidP="00B120C9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Подвесной потолок реечный по типу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9C6D7D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9C6D7D" w:rsidRDefault="00B120C9" w:rsidP="00B120C9">
            <w:pPr>
              <w:jc w:val="center"/>
              <w:rPr>
                <w:sz w:val="22"/>
                <w:szCs w:val="22"/>
              </w:rPr>
            </w:pPr>
            <w:r w:rsidRPr="009C6D7D">
              <w:rPr>
                <w:sz w:val="22"/>
                <w:szCs w:val="22"/>
              </w:rPr>
              <w:t>4,75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9C6D7D" w:rsidRDefault="00B120C9" w:rsidP="00B120C9">
            <w:pPr>
              <w:rPr>
                <w:rFonts w:cs="Arial"/>
                <w:sz w:val="22"/>
                <w:szCs w:val="22"/>
              </w:rPr>
            </w:pPr>
            <w:r w:rsidRPr="009C6D7D">
              <w:rPr>
                <w:rFonts w:cs="Arial"/>
                <w:sz w:val="22"/>
                <w:szCs w:val="22"/>
              </w:rPr>
              <w:t>ГКЛВО,</w:t>
            </w:r>
          </w:p>
          <w:p w:rsidR="00B120C9" w:rsidRPr="009C6D7D" w:rsidRDefault="00B120C9" w:rsidP="00B120C9">
            <w:pPr>
              <w:rPr>
                <w:rFonts w:cs="Arial"/>
                <w:sz w:val="22"/>
                <w:szCs w:val="22"/>
              </w:rPr>
            </w:pPr>
            <w:r w:rsidRPr="001C3B5D">
              <w:rPr>
                <w:rFonts w:cs="Arial"/>
                <w:color w:val="00B0F0"/>
                <w:sz w:val="22"/>
                <w:szCs w:val="22"/>
              </w:rPr>
              <w:t>Затирка цементно-песчаным раствором.</w:t>
            </w:r>
          </w:p>
          <w:p w:rsidR="00B120C9" w:rsidRPr="009C6D7D" w:rsidRDefault="00B120C9" w:rsidP="00B120C9">
            <w:pPr>
              <w:rPr>
                <w:rFonts w:cs="Arial"/>
                <w:sz w:val="22"/>
                <w:szCs w:val="22"/>
              </w:rPr>
            </w:pPr>
            <w:r w:rsidRPr="009C6D7D">
              <w:rPr>
                <w:rFonts w:cs="Arial"/>
                <w:sz w:val="22"/>
                <w:szCs w:val="22"/>
              </w:rPr>
              <w:t>Грунтовка,</w:t>
            </w:r>
          </w:p>
          <w:p w:rsidR="00B120C9" w:rsidRPr="009C6D7D" w:rsidRDefault="00B120C9" w:rsidP="00B120C9">
            <w:pPr>
              <w:rPr>
                <w:rFonts w:cs="Arial"/>
                <w:sz w:val="22"/>
                <w:szCs w:val="22"/>
              </w:rPr>
            </w:pPr>
            <w:proofErr w:type="spellStart"/>
            <w:r w:rsidRPr="009C6D7D">
              <w:rPr>
                <w:rFonts w:cs="Arial"/>
                <w:sz w:val="22"/>
                <w:szCs w:val="22"/>
              </w:rPr>
              <w:t>Керамогранитная</w:t>
            </w:r>
            <w:proofErr w:type="spellEnd"/>
            <w:r w:rsidRPr="009C6D7D">
              <w:rPr>
                <w:rFonts w:cs="Arial"/>
                <w:sz w:val="22"/>
                <w:szCs w:val="22"/>
              </w:rPr>
              <w:t xml:space="preserve"> плитка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9C6D7D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9C6D7D" w:rsidRPr="009C6D7D" w:rsidRDefault="009C6D7D" w:rsidP="00B120C9">
            <w:pPr>
              <w:jc w:val="center"/>
            </w:pPr>
            <w:r w:rsidRPr="009C6D7D">
              <w:rPr>
                <w:sz w:val="22"/>
                <w:szCs w:val="22"/>
              </w:rPr>
              <w:t>21,87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F86721" w:rsidRDefault="00B120C9" w:rsidP="00B120C9">
            <w:pPr>
              <w:rPr>
                <w:sz w:val="22"/>
                <w:szCs w:val="22"/>
                <w:highlight w:val="yellow"/>
              </w:rPr>
            </w:pPr>
          </w:p>
        </w:tc>
      </w:tr>
      <w:tr w:rsidR="00B120C9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F86721" w:rsidRDefault="00B120C9" w:rsidP="00B1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315</w:t>
            </w:r>
          </w:p>
          <w:p w:rsidR="00B120C9" w:rsidRPr="00F86721" w:rsidRDefault="00B120C9" w:rsidP="00B120C9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Сан. узел жен.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F86721" w:rsidRDefault="00B120C9" w:rsidP="00B120C9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B120C9" w:rsidRPr="00F86721" w:rsidRDefault="00B120C9" w:rsidP="00B120C9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Подвесной потолок реечный по типу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9C6D7D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9C6D7D" w:rsidRDefault="00B120C9" w:rsidP="009C6D7D">
            <w:pPr>
              <w:jc w:val="center"/>
              <w:rPr>
                <w:sz w:val="22"/>
                <w:szCs w:val="22"/>
              </w:rPr>
            </w:pPr>
            <w:r w:rsidRPr="009C6D7D">
              <w:rPr>
                <w:sz w:val="22"/>
                <w:szCs w:val="22"/>
              </w:rPr>
              <w:t>4,</w:t>
            </w:r>
            <w:r w:rsidR="009C6D7D" w:rsidRPr="009C6D7D">
              <w:rPr>
                <w:sz w:val="22"/>
                <w:szCs w:val="22"/>
              </w:rPr>
              <w:t>84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9C6D7D" w:rsidRDefault="00B120C9" w:rsidP="00B120C9">
            <w:pPr>
              <w:rPr>
                <w:rFonts w:cs="Arial"/>
                <w:sz w:val="22"/>
                <w:szCs w:val="22"/>
              </w:rPr>
            </w:pPr>
            <w:r w:rsidRPr="009C6D7D">
              <w:rPr>
                <w:rFonts w:cs="Arial"/>
                <w:sz w:val="22"/>
                <w:szCs w:val="22"/>
              </w:rPr>
              <w:t>ГКЛВО,</w:t>
            </w:r>
          </w:p>
          <w:p w:rsidR="00B120C9" w:rsidRPr="001C3B5D" w:rsidRDefault="00B120C9" w:rsidP="00B120C9">
            <w:pPr>
              <w:rPr>
                <w:rFonts w:cs="Arial"/>
                <w:color w:val="00B0F0"/>
                <w:sz w:val="22"/>
                <w:szCs w:val="22"/>
              </w:rPr>
            </w:pPr>
            <w:r w:rsidRPr="001C3B5D">
              <w:rPr>
                <w:rFonts w:cs="Arial"/>
                <w:color w:val="00B0F0"/>
                <w:sz w:val="22"/>
                <w:szCs w:val="22"/>
              </w:rPr>
              <w:t>Затирка цементно-песчаным раствором.</w:t>
            </w:r>
          </w:p>
          <w:p w:rsidR="00B120C9" w:rsidRPr="009C6D7D" w:rsidRDefault="00B120C9" w:rsidP="00B120C9">
            <w:pPr>
              <w:rPr>
                <w:rFonts w:cs="Arial"/>
                <w:sz w:val="22"/>
                <w:szCs w:val="22"/>
              </w:rPr>
            </w:pPr>
            <w:r w:rsidRPr="009C6D7D">
              <w:rPr>
                <w:rFonts w:cs="Arial"/>
                <w:sz w:val="22"/>
                <w:szCs w:val="22"/>
              </w:rPr>
              <w:t>Грунтовка,</w:t>
            </w:r>
          </w:p>
          <w:p w:rsidR="00B120C9" w:rsidRPr="009C6D7D" w:rsidRDefault="00B120C9" w:rsidP="00B120C9">
            <w:pPr>
              <w:rPr>
                <w:rFonts w:cs="Arial"/>
                <w:sz w:val="22"/>
                <w:szCs w:val="22"/>
              </w:rPr>
            </w:pPr>
            <w:proofErr w:type="spellStart"/>
            <w:r w:rsidRPr="009C6D7D">
              <w:rPr>
                <w:rFonts w:cs="Arial"/>
                <w:sz w:val="22"/>
                <w:szCs w:val="22"/>
              </w:rPr>
              <w:t>Керамогранитная</w:t>
            </w:r>
            <w:proofErr w:type="spellEnd"/>
            <w:r w:rsidRPr="009C6D7D">
              <w:rPr>
                <w:rFonts w:cs="Arial"/>
                <w:sz w:val="22"/>
                <w:szCs w:val="22"/>
              </w:rPr>
              <w:t xml:space="preserve"> плитка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6D7D" w:rsidRPr="009C6D7D" w:rsidRDefault="009C6D7D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9C6D7D" w:rsidRDefault="009C6D7D" w:rsidP="00B120C9">
            <w:pPr>
              <w:jc w:val="center"/>
              <w:rPr>
                <w:sz w:val="22"/>
                <w:szCs w:val="22"/>
              </w:rPr>
            </w:pPr>
            <w:r w:rsidRPr="009C6D7D">
              <w:rPr>
                <w:sz w:val="22"/>
                <w:szCs w:val="22"/>
              </w:rPr>
              <w:t>28,65</w:t>
            </w:r>
          </w:p>
          <w:p w:rsidR="00B120C9" w:rsidRPr="009C6D7D" w:rsidRDefault="00B120C9" w:rsidP="00B120C9">
            <w:pPr>
              <w:jc w:val="center"/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F86721" w:rsidRDefault="00B120C9" w:rsidP="00B120C9">
            <w:pPr>
              <w:rPr>
                <w:sz w:val="22"/>
                <w:szCs w:val="22"/>
                <w:highlight w:val="yellow"/>
              </w:rPr>
            </w:pPr>
          </w:p>
        </w:tc>
      </w:tr>
      <w:tr w:rsidR="00B120C9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F86721" w:rsidRDefault="00B120C9" w:rsidP="00B120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316</w:t>
            </w:r>
          </w:p>
          <w:p w:rsidR="00B120C9" w:rsidRPr="00F86721" w:rsidRDefault="00B120C9" w:rsidP="00B120C9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Сан. узел </w:t>
            </w:r>
            <w:proofErr w:type="spellStart"/>
            <w:r>
              <w:rPr>
                <w:sz w:val="22"/>
                <w:szCs w:val="22"/>
              </w:rPr>
              <w:t>мужск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F86721" w:rsidRDefault="00B120C9" w:rsidP="00B120C9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B120C9" w:rsidRPr="00F86721" w:rsidRDefault="00B120C9" w:rsidP="00B120C9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Подвесной потолок реечный по типу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62269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622695" w:rsidRDefault="00B120C9" w:rsidP="00622695">
            <w:pPr>
              <w:jc w:val="center"/>
              <w:rPr>
                <w:sz w:val="22"/>
                <w:szCs w:val="22"/>
              </w:rPr>
            </w:pPr>
            <w:r w:rsidRPr="00622695">
              <w:rPr>
                <w:sz w:val="22"/>
                <w:szCs w:val="22"/>
              </w:rPr>
              <w:t>4,</w:t>
            </w:r>
            <w:r w:rsidR="00622695" w:rsidRPr="00622695">
              <w:rPr>
                <w:sz w:val="22"/>
                <w:szCs w:val="22"/>
              </w:rPr>
              <w:t>83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622695" w:rsidRDefault="00B120C9" w:rsidP="00B120C9">
            <w:pPr>
              <w:rPr>
                <w:rFonts w:cs="Arial"/>
                <w:sz w:val="22"/>
                <w:szCs w:val="22"/>
              </w:rPr>
            </w:pPr>
            <w:r w:rsidRPr="00622695">
              <w:rPr>
                <w:rFonts w:cs="Arial"/>
                <w:sz w:val="22"/>
                <w:szCs w:val="22"/>
              </w:rPr>
              <w:t>ГКЛВО,</w:t>
            </w:r>
          </w:p>
          <w:p w:rsidR="00B120C9" w:rsidRPr="001C3B5D" w:rsidRDefault="00B120C9" w:rsidP="00B120C9">
            <w:pPr>
              <w:rPr>
                <w:rFonts w:cs="Arial"/>
                <w:color w:val="00B0F0"/>
                <w:sz w:val="22"/>
                <w:szCs w:val="22"/>
              </w:rPr>
            </w:pPr>
            <w:r w:rsidRPr="001C3B5D">
              <w:rPr>
                <w:rFonts w:cs="Arial"/>
                <w:color w:val="00B0F0"/>
                <w:sz w:val="22"/>
                <w:szCs w:val="22"/>
              </w:rPr>
              <w:t>Затирка цементно-песчаным раствором.</w:t>
            </w:r>
          </w:p>
          <w:p w:rsidR="00B120C9" w:rsidRPr="00622695" w:rsidRDefault="00B120C9" w:rsidP="00B120C9">
            <w:pPr>
              <w:rPr>
                <w:rFonts w:cs="Arial"/>
                <w:sz w:val="22"/>
                <w:szCs w:val="22"/>
              </w:rPr>
            </w:pPr>
            <w:r w:rsidRPr="00622695">
              <w:rPr>
                <w:rFonts w:cs="Arial"/>
                <w:sz w:val="22"/>
                <w:szCs w:val="22"/>
              </w:rPr>
              <w:t>Грунтовка,</w:t>
            </w:r>
          </w:p>
          <w:p w:rsidR="00B120C9" w:rsidRPr="00622695" w:rsidRDefault="00B120C9" w:rsidP="00B120C9">
            <w:pPr>
              <w:rPr>
                <w:rFonts w:cs="Arial"/>
                <w:sz w:val="22"/>
                <w:szCs w:val="22"/>
              </w:rPr>
            </w:pPr>
            <w:proofErr w:type="spellStart"/>
            <w:r w:rsidRPr="00622695">
              <w:rPr>
                <w:rFonts w:cs="Arial"/>
                <w:sz w:val="22"/>
                <w:szCs w:val="22"/>
              </w:rPr>
              <w:t>Керамогранитная</w:t>
            </w:r>
            <w:proofErr w:type="spellEnd"/>
            <w:r w:rsidRPr="00622695">
              <w:rPr>
                <w:rFonts w:cs="Arial"/>
                <w:sz w:val="22"/>
                <w:szCs w:val="22"/>
              </w:rPr>
              <w:t xml:space="preserve"> плитка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62269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622695" w:rsidRPr="00622695" w:rsidRDefault="00622695" w:rsidP="00B120C9">
            <w:pPr>
              <w:jc w:val="center"/>
            </w:pPr>
            <w:r w:rsidRPr="00622695">
              <w:rPr>
                <w:sz w:val="22"/>
                <w:szCs w:val="22"/>
              </w:rPr>
              <w:t>28,60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</w:p>
          <w:p w:rsidR="00B120C9" w:rsidRPr="00447445" w:rsidRDefault="00B120C9" w:rsidP="00B120C9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120C9" w:rsidRPr="00F86721" w:rsidRDefault="00B120C9" w:rsidP="00B120C9">
            <w:pPr>
              <w:rPr>
                <w:sz w:val="22"/>
                <w:szCs w:val="22"/>
                <w:highlight w:val="yellow"/>
              </w:rPr>
            </w:pPr>
          </w:p>
        </w:tc>
      </w:tr>
      <w:tr w:rsidR="00A6110E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10E" w:rsidRPr="00F86721" w:rsidRDefault="00A6110E" w:rsidP="00A6110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317</w:t>
            </w:r>
          </w:p>
          <w:p w:rsidR="00A6110E" w:rsidRPr="00F86721" w:rsidRDefault="00A6110E" w:rsidP="00A6110E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Коридор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10E" w:rsidRPr="00F86721" w:rsidRDefault="00A6110E" w:rsidP="00A6110E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A6110E" w:rsidRPr="00F86721" w:rsidRDefault="00A6110E" w:rsidP="00A6110E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Подвесной потолок по типу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10E" w:rsidRPr="007C63B1" w:rsidRDefault="00A6110E" w:rsidP="00A6110E">
            <w:pPr>
              <w:jc w:val="center"/>
              <w:rPr>
                <w:sz w:val="22"/>
                <w:szCs w:val="22"/>
              </w:rPr>
            </w:pPr>
          </w:p>
          <w:p w:rsidR="00A6110E" w:rsidRPr="007C63B1" w:rsidRDefault="00A6110E" w:rsidP="00A611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81,64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10E" w:rsidRPr="00F86721" w:rsidRDefault="00A6110E" w:rsidP="00A6110E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A6110E" w:rsidRPr="00F86721" w:rsidRDefault="001C3B5D" w:rsidP="00A6110E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A6110E" w:rsidRPr="00F86721" w:rsidRDefault="00A6110E" w:rsidP="00A6110E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A6110E" w:rsidRPr="00F86721" w:rsidRDefault="00A6110E" w:rsidP="00A6110E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10E" w:rsidRPr="00F86721" w:rsidRDefault="00A6110E" w:rsidP="00A6110E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A6110E" w:rsidRPr="0003628A" w:rsidRDefault="0003628A" w:rsidP="00A6110E">
            <w:pPr>
              <w:jc w:val="center"/>
              <w:rPr>
                <w:sz w:val="22"/>
                <w:szCs w:val="22"/>
              </w:rPr>
            </w:pPr>
            <w:r w:rsidRPr="0003628A">
              <w:rPr>
                <w:sz w:val="22"/>
                <w:szCs w:val="22"/>
              </w:rPr>
              <w:t>209,32</w:t>
            </w:r>
          </w:p>
          <w:p w:rsidR="00A6110E" w:rsidRPr="00F86721" w:rsidRDefault="00A6110E" w:rsidP="00A6110E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10E" w:rsidRPr="00447445" w:rsidRDefault="00A6110E" w:rsidP="00A6110E">
            <w:pPr>
              <w:jc w:val="center"/>
              <w:rPr>
                <w:sz w:val="22"/>
                <w:szCs w:val="22"/>
              </w:rPr>
            </w:pPr>
          </w:p>
          <w:p w:rsidR="00A6110E" w:rsidRPr="00447445" w:rsidRDefault="00A6110E" w:rsidP="00A6110E">
            <w:pPr>
              <w:jc w:val="center"/>
              <w:rPr>
                <w:sz w:val="22"/>
                <w:szCs w:val="22"/>
              </w:rPr>
            </w:pPr>
          </w:p>
          <w:p w:rsidR="00A6110E" w:rsidRPr="00447445" w:rsidRDefault="00A6110E" w:rsidP="00A6110E">
            <w:pPr>
              <w:jc w:val="center"/>
              <w:rPr>
                <w:sz w:val="22"/>
                <w:szCs w:val="22"/>
              </w:rPr>
            </w:pPr>
          </w:p>
          <w:p w:rsidR="00A6110E" w:rsidRPr="00447445" w:rsidRDefault="00A6110E" w:rsidP="00A6110E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10E" w:rsidRPr="00447445" w:rsidRDefault="00A6110E" w:rsidP="00A6110E">
            <w:pPr>
              <w:jc w:val="center"/>
              <w:rPr>
                <w:sz w:val="22"/>
                <w:szCs w:val="22"/>
              </w:rPr>
            </w:pPr>
          </w:p>
          <w:p w:rsidR="00A6110E" w:rsidRPr="00447445" w:rsidRDefault="00A6110E" w:rsidP="00A6110E">
            <w:pPr>
              <w:jc w:val="center"/>
              <w:rPr>
                <w:sz w:val="22"/>
                <w:szCs w:val="22"/>
              </w:rPr>
            </w:pPr>
          </w:p>
          <w:p w:rsidR="00A6110E" w:rsidRPr="00447445" w:rsidRDefault="00A6110E" w:rsidP="00A6110E">
            <w:pPr>
              <w:jc w:val="center"/>
              <w:rPr>
                <w:sz w:val="22"/>
                <w:szCs w:val="22"/>
              </w:rPr>
            </w:pPr>
          </w:p>
          <w:p w:rsidR="00A6110E" w:rsidRPr="00447445" w:rsidRDefault="00A6110E" w:rsidP="00A6110E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10E" w:rsidRPr="000E61C0" w:rsidRDefault="00A6110E" w:rsidP="00A6110E">
            <w:pPr>
              <w:rPr>
                <w:sz w:val="22"/>
                <w:szCs w:val="22"/>
              </w:rPr>
            </w:pPr>
          </w:p>
          <w:p w:rsidR="00A6110E" w:rsidRPr="000E61C0" w:rsidRDefault="00A6110E" w:rsidP="00A6110E">
            <w:pPr>
              <w:rPr>
                <w:sz w:val="22"/>
                <w:szCs w:val="22"/>
              </w:rPr>
            </w:pPr>
            <w:r w:rsidRPr="000E61C0">
              <w:rPr>
                <w:sz w:val="22"/>
                <w:szCs w:val="22"/>
              </w:rPr>
              <w:t>Плинтус МДФ крашеный, м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10E" w:rsidRPr="000E61C0" w:rsidRDefault="00A6110E" w:rsidP="00A6110E">
            <w:pPr>
              <w:jc w:val="center"/>
              <w:rPr>
                <w:sz w:val="22"/>
                <w:szCs w:val="22"/>
              </w:rPr>
            </w:pPr>
          </w:p>
          <w:p w:rsidR="00A6110E" w:rsidRPr="000E61C0" w:rsidRDefault="0003628A" w:rsidP="00A611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75,59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6110E" w:rsidRPr="00F86721" w:rsidRDefault="00A6110E" w:rsidP="00A6110E">
            <w:pPr>
              <w:rPr>
                <w:sz w:val="22"/>
                <w:szCs w:val="22"/>
                <w:highlight w:val="yellow"/>
              </w:rPr>
            </w:pPr>
          </w:p>
        </w:tc>
      </w:tr>
      <w:tr w:rsidR="0045637B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637B" w:rsidRPr="00F86721" w:rsidRDefault="0045637B" w:rsidP="004563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318</w:t>
            </w:r>
          </w:p>
          <w:p w:rsidR="0045637B" w:rsidRPr="00F86721" w:rsidRDefault="0045637B" w:rsidP="0045637B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Тамбур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637B" w:rsidRPr="00F86721" w:rsidRDefault="0045637B" w:rsidP="0045637B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45637B" w:rsidRPr="00F86721" w:rsidRDefault="0045637B" w:rsidP="0045637B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 xml:space="preserve">Подвесной потолок по типу </w:t>
            </w:r>
            <w:proofErr w:type="spellStart"/>
            <w:r w:rsidRPr="00447445">
              <w:rPr>
                <w:sz w:val="22"/>
                <w:szCs w:val="22"/>
              </w:rPr>
              <w:t>Armstrong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637B" w:rsidRPr="007C63B1" w:rsidRDefault="0045637B" w:rsidP="0045637B">
            <w:pPr>
              <w:jc w:val="center"/>
              <w:rPr>
                <w:sz w:val="22"/>
                <w:szCs w:val="22"/>
              </w:rPr>
            </w:pPr>
          </w:p>
          <w:p w:rsidR="0045637B" w:rsidRPr="007C63B1" w:rsidRDefault="0045637B" w:rsidP="004563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3,63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637B" w:rsidRPr="00F86721" w:rsidRDefault="0045637B" w:rsidP="0045637B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45637B" w:rsidRPr="00F86721" w:rsidRDefault="001C3B5D" w:rsidP="0045637B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45637B" w:rsidRPr="00F86721" w:rsidRDefault="0045637B" w:rsidP="0045637B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45637B" w:rsidRPr="00F86721" w:rsidRDefault="0045637B" w:rsidP="0045637B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637B" w:rsidRPr="0075637A" w:rsidRDefault="0045637B" w:rsidP="0045637B">
            <w:pPr>
              <w:jc w:val="center"/>
              <w:rPr>
                <w:sz w:val="22"/>
                <w:szCs w:val="22"/>
              </w:rPr>
            </w:pPr>
          </w:p>
          <w:p w:rsidR="0045637B" w:rsidRPr="0075637A" w:rsidRDefault="0075637A" w:rsidP="0045637B">
            <w:pPr>
              <w:jc w:val="center"/>
              <w:rPr>
                <w:sz w:val="22"/>
                <w:szCs w:val="22"/>
              </w:rPr>
            </w:pPr>
            <w:r w:rsidRPr="0075637A">
              <w:rPr>
                <w:sz w:val="22"/>
                <w:szCs w:val="22"/>
              </w:rPr>
              <w:t>11,93</w:t>
            </w:r>
          </w:p>
          <w:p w:rsidR="0045637B" w:rsidRPr="0075637A" w:rsidRDefault="0045637B" w:rsidP="0045637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637B" w:rsidRPr="0075637A" w:rsidRDefault="0045637B" w:rsidP="0045637B">
            <w:pPr>
              <w:rPr>
                <w:rFonts w:cs="Arial"/>
                <w:sz w:val="22"/>
                <w:szCs w:val="22"/>
              </w:rPr>
            </w:pPr>
            <w:r w:rsidRPr="0075637A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45637B" w:rsidRPr="0075637A" w:rsidRDefault="0045637B" w:rsidP="0045637B">
            <w:pPr>
              <w:rPr>
                <w:rFonts w:cs="Arial"/>
                <w:sz w:val="22"/>
                <w:szCs w:val="22"/>
              </w:rPr>
            </w:pPr>
            <w:r w:rsidRPr="0075637A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45637B" w:rsidRPr="0075637A" w:rsidRDefault="0045637B" w:rsidP="0045637B">
            <w:pPr>
              <w:rPr>
                <w:rFonts w:cs="Arial"/>
                <w:sz w:val="22"/>
                <w:szCs w:val="22"/>
              </w:rPr>
            </w:pPr>
            <w:r w:rsidRPr="0075637A">
              <w:rPr>
                <w:rFonts w:cs="Arial"/>
                <w:sz w:val="22"/>
                <w:szCs w:val="22"/>
              </w:rPr>
              <w:t>Грунтовка,</w:t>
            </w:r>
          </w:p>
          <w:p w:rsidR="0045637B" w:rsidRPr="0075637A" w:rsidRDefault="0045637B" w:rsidP="0045637B">
            <w:pPr>
              <w:rPr>
                <w:sz w:val="22"/>
                <w:szCs w:val="22"/>
              </w:rPr>
            </w:pPr>
            <w:r w:rsidRPr="0075637A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637B" w:rsidRPr="0075637A" w:rsidRDefault="0045637B" w:rsidP="0045637B">
            <w:pPr>
              <w:jc w:val="center"/>
              <w:rPr>
                <w:sz w:val="22"/>
                <w:szCs w:val="22"/>
              </w:rPr>
            </w:pPr>
          </w:p>
          <w:p w:rsidR="0045637B" w:rsidRPr="0075637A" w:rsidRDefault="0075637A" w:rsidP="0045637B">
            <w:pPr>
              <w:jc w:val="center"/>
              <w:rPr>
                <w:sz w:val="22"/>
                <w:szCs w:val="22"/>
              </w:rPr>
            </w:pPr>
            <w:r w:rsidRPr="0075637A">
              <w:rPr>
                <w:sz w:val="22"/>
                <w:szCs w:val="22"/>
              </w:rPr>
              <w:t>2,70</w:t>
            </w:r>
          </w:p>
          <w:p w:rsidR="0045637B" w:rsidRPr="0075637A" w:rsidRDefault="0045637B" w:rsidP="0045637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637B" w:rsidRPr="000E61C0" w:rsidRDefault="0045637B" w:rsidP="0045637B">
            <w:pPr>
              <w:rPr>
                <w:sz w:val="22"/>
                <w:szCs w:val="22"/>
              </w:rPr>
            </w:pPr>
          </w:p>
          <w:p w:rsidR="0045637B" w:rsidRPr="000E61C0" w:rsidRDefault="0045637B" w:rsidP="0045637B">
            <w:pPr>
              <w:rPr>
                <w:sz w:val="22"/>
                <w:szCs w:val="22"/>
              </w:rPr>
            </w:pPr>
            <w:r w:rsidRPr="000E61C0">
              <w:rPr>
                <w:sz w:val="22"/>
                <w:szCs w:val="22"/>
              </w:rPr>
              <w:t>Плинтус МДФ крашеный, м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637B" w:rsidRPr="000E61C0" w:rsidRDefault="0045637B" w:rsidP="0045637B">
            <w:pPr>
              <w:jc w:val="center"/>
              <w:rPr>
                <w:sz w:val="22"/>
                <w:szCs w:val="22"/>
              </w:rPr>
            </w:pPr>
          </w:p>
          <w:p w:rsidR="0045637B" w:rsidRPr="000E61C0" w:rsidRDefault="0075637A" w:rsidP="0045637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4,86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5637B" w:rsidRPr="00F86721" w:rsidRDefault="0045637B" w:rsidP="0045637B">
            <w:pPr>
              <w:rPr>
                <w:sz w:val="22"/>
                <w:szCs w:val="22"/>
                <w:highlight w:val="yellow"/>
              </w:rPr>
            </w:pPr>
          </w:p>
        </w:tc>
      </w:tr>
      <w:tr w:rsidR="0027522B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522B" w:rsidRPr="00F86721" w:rsidRDefault="0027522B" w:rsidP="00275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319</w:t>
            </w:r>
          </w:p>
          <w:p w:rsidR="0027522B" w:rsidRPr="00F86721" w:rsidRDefault="0027522B" w:rsidP="0027522B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Резервное помещение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522B" w:rsidRPr="00F86721" w:rsidRDefault="0027522B" w:rsidP="0027522B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27522B" w:rsidRPr="00F86721" w:rsidRDefault="0027522B" w:rsidP="0027522B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27522B" w:rsidRPr="00F86721" w:rsidRDefault="0027522B" w:rsidP="0027522B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27522B" w:rsidRPr="00F86721" w:rsidRDefault="0027522B" w:rsidP="0027522B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522B" w:rsidRPr="00D66B7D" w:rsidRDefault="0027522B" w:rsidP="0027522B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27522B" w:rsidRPr="00D66B7D" w:rsidRDefault="0027522B" w:rsidP="0027522B">
            <w:pPr>
              <w:jc w:val="center"/>
              <w:rPr>
                <w:sz w:val="22"/>
                <w:szCs w:val="22"/>
                <w:highlight w:val="yellow"/>
              </w:rPr>
            </w:pPr>
            <w:r w:rsidRPr="00A6110E">
              <w:rPr>
                <w:sz w:val="22"/>
                <w:szCs w:val="22"/>
              </w:rPr>
              <w:t>12,61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522B" w:rsidRPr="0027522B" w:rsidRDefault="0027522B" w:rsidP="0027522B">
            <w:pPr>
              <w:rPr>
                <w:rFonts w:cs="Arial"/>
                <w:sz w:val="22"/>
                <w:szCs w:val="22"/>
              </w:rPr>
            </w:pPr>
            <w:r w:rsidRPr="0027522B">
              <w:rPr>
                <w:rFonts w:cs="Arial"/>
                <w:sz w:val="22"/>
                <w:szCs w:val="22"/>
              </w:rPr>
              <w:t>ГКЛВО,</w:t>
            </w:r>
          </w:p>
          <w:p w:rsidR="0027522B" w:rsidRPr="0027522B" w:rsidRDefault="001C3B5D" w:rsidP="0027522B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27522B" w:rsidRPr="0027522B" w:rsidRDefault="0027522B" w:rsidP="0027522B">
            <w:pPr>
              <w:rPr>
                <w:rFonts w:cs="Arial"/>
                <w:sz w:val="22"/>
                <w:szCs w:val="22"/>
              </w:rPr>
            </w:pPr>
            <w:r w:rsidRPr="0027522B">
              <w:rPr>
                <w:rFonts w:cs="Arial"/>
                <w:sz w:val="22"/>
                <w:szCs w:val="22"/>
              </w:rPr>
              <w:t>Грунтовка,</w:t>
            </w:r>
          </w:p>
          <w:p w:rsidR="0027522B" w:rsidRPr="0027522B" w:rsidRDefault="0027522B" w:rsidP="0027522B">
            <w:pPr>
              <w:rPr>
                <w:rFonts w:cs="Arial"/>
                <w:sz w:val="22"/>
                <w:szCs w:val="22"/>
              </w:rPr>
            </w:pPr>
            <w:r w:rsidRPr="0027522B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522B" w:rsidRPr="0027522B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27522B" w:rsidRDefault="0027522B" w:rsidP="0027522B">
            <w:pPr>
              <w:jc w:val="center"/>
              <w:rPr>
                <w:sz w:val="22"/>
                <w:szCs w:val="22"/>
              </w:rPr>
            </w:pPr>
            <w:r w:rsidRPr="0027522B">
              <w:rPr>
                <w:sz w:val="22"/>
                <w:szCs w:val="22"/>
              </w:rPr>
              <w:t>123,04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</w:p>
          <w:p w:rsidR="0027522B" w:rsidRPr="00447445" w:rsidRDefault="0027522B" w:rsidP="0027522B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7522B" w:rsidRPr="00F86721" w:rsidRDefault="0027522B" w:rsidP="0027522B">
            <w:pPr>
              <w:rPr>
                <w:sz w:val="22"/>
                <w:szCs w:val="22"/>
                <w:highlight w:val="yellow"/>
              </w:rPr>
            </w:pPr>
          </w:p>
        </w:tc>
      </w:tr>
      <w:tr w:rsidR="001F7A73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7A73" w:rsidRPr="00F86721" w:rsidRDefault="001F7A73" w:rsidP="001F7A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F86721">
              <w:rPr>
                <w:sz w:val="22"/>
                <w:szCs w:val="22"/>
              </w:rPr>
              <w:t>01</w:t>
            </w:r>
          </w:p>
          <w:p w:rsidR="001F7A73" w:rsidRPr="00F86721" w:rsidRDefault="001F7A73" w:rsidP="001F7A73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Производствен-ное</w:t>
            </w:r>
            <w:proofErr w:type="spellEnd"/>
            <w:r>
              <w:rPr>
                <w:sz w:val="22"/>
                <w:szCs w:val="22"/>
              </w:rPr>
              <w:t xml:space="preserve"> помещение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7A73" w:rsidRPr="00F86721" w:rsidRDefault="001F7A73" w:rsidP="001F7A73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1F7A73" w:rsidRPr="00F86721" w:rsidRDefault="001F7A73" w:rsidP="001F7A73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1F7A73" w:rsidRPr="00F86721" w:rsidRDefault="001F7A73" w:rsidP="001F7A73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1F7A73" w:rsidRPr="00F86721" w:rsidRDefault="001F7A73" w:rsidP="001F7A73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7A73" w:rsidRPr="007C63B1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7C63B1" w:rsidRDefault="002C0F8E" w:rsidP="001F7A73">
            <w:pPr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690,86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7A73" w:rsidRPr="00F86721" w:rsidRDefault="001F7A73" w:rsidP="001F7A73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1F7A73" w:rsidRPr="00F86721" w:rsidRDefault="001F7A73" w:rsidP="001F7A73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1F7A73" w:rsidRPr="00F86721" w:rsidRDefault="001F7A73" w:rsidP="001F7A73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1F7A73" w:rsidRPr="00F86721" w:rsidRDefault="001F7A73" w:rsidP="001F7A73">
            <w:pPr>
              <w:rPr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7A73" w:rsidRPr="00F86721" w:rsidRDefault="001F7A73" w:rsidP="001F7A73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1F7A73" w:rsidRPr="00FD2466" w:rsidRDefault="00FD2466" w:rsidP="001F7A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319,20</w:t>
            </w:r>
          </w:p>
          <w:p w:rsidR="001F7A73" w:rsidRPr="00F86721" w:rsidRDefault="001F7A73" w:rsidP="001F7A73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</w:p>
          <w:p w:rsidR="001F7A73" w:rsidRPr="00447445" w:rsidRDefault="001F7A73" w:rsidP="001F7A73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7A73" w:rsidRPr="00F86721" w:rsidRDefault="001F7A73" w:rsidP="001F7A73">
            <w:pPr>
              <w:rPr>
                <w:sz w:val="22"/>
                <w:szCs w:val="22"/>
                <w:highlight w:val="yellow"/>
              </w:rPr>
            </w:pPr>
          </w:p>
        </w:tc>
      </w:tr>
      <w:tr w:rsidR="00FD2466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2466" w:rsidRPr="00F86721" w:rsidRDefault="00FD2466" w:rsidP="00FD24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402</w:t>
            </w:r>
          </w:p>
          <w:p w:rsidR="00FD2466" w:rsidRPr="00F86721" w:rsidRDefault="00FD2466" w:rsidP="00FD2466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Производствен-ное</w:t>
            </w:r>
            <w:proofErr w:type="spellEnd"/>
            <w:r>
              <w:rPr>
                <w:sz w:val="22"/>
                <w:szCs w:val="22"/>
              </w:rPr>
              <w:t xml:space="preserve"> помещение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2466" w:rsidRPr="00F86721" w:rsidRDefault="00FD2466" w:rsidP="00FD2466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FD2466" w:rsidRPr="00F86721" w:rsidRDefault="00FD2466" w:rsidP="00FD2466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FD2466" w:rsidRPr="00F86721" w:rsidRDefault="00FD2466" w:rsidP="00FD2466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FD2466" w:rsidRPr="00F86721" w:rsidRDefault="00FD2466" w:rsidP="00FD2466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2466" w:rsidRPr="007C63B1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7C63B1" w:rsidRDefault="002C0F8E" w:rsidP="00FD2466">
            <w:pPr>
              <w:jc w:val="center"/>
              <w:rPr>
                <w:sz w:val="22"/>
                <w:szCs w:val="22"/>
              </w:rPr>
            </w:pPr>
            <w:r w:rsidRPr="002C0F8E">
              <w:rPr>
                <w:color w:val="FF0000"/>
                <w:sz w:val="22"/>
                <w:szCs w:val="22"/>
              </w:rPr>
              <w:t>371,27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</w:p>
          <w:p w:rsidR="00FD2466" w:rsidRPr="00447445" w:rsidRDefault="00FD2466" w:rsidP="00FD2466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2466" w:rsidRPr="00F86721" w:rsidRDefault="00FD2466" w:rsidP="00FD2466">
            <w:pPr>
              <w:rPr>
                <w:sz w:val="22"/>
                <w:szCs w:val="22"/>
                <w:highlight w:val="yellow"/>
              </w:rPr>
            </w:pPr>
          </w:p>
        </w:tc>
      </w:tr>
      <w:tr w:rsidR="004C1051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86721" w:rsidRDefault="004C1051" w:rsidP="004C10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403</w:t>
            </w:r>
          </w:p>
          <w:p w:rsidR="004C1051" w:rsidRPr="00F86721" w:rsidRDefault="004C1051" w:rsidP="004C1051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</w:rPr>
              <w:t>Производствен-ное</w:t>
            </w:r>
            <w:proofErr w:type="spellEnd"/>
            <w:r>
              <w:rPr>
                <w:sz w:val="22"/>
                <w:szCs w:val="22"/>
              </w:rPr>
              <w:t xml:space="preserve"> помещение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86721" w:rsidRDefault="004C1051" w:rsidP="004C1051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4C1051" w:rsidRPr="00F86721" w:rsidRDefault="004C1051" w:rsidP="004C1051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4C1051" w:rsidRPr="00F86721" w:rsidRDefault="004C1051" w:rsidP="004C1051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4C1051" w:rsidRPr="00F86721" w:rsidRDefault="004C1051" w:rsidP="004C1051">
            <w:pPr>
              <w:rPr>
                <w:rFonts w:cs="Arial"/>
                <w:sz w:val="22"/>
                <w:szCs w:val="22"/>
                <w:highlight w:val="yellow"/>
              </w:rPr>
            </w:pPr>
            <w:r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7C63B1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7C63B1" w:rsidRDefault="007217BA" w:rsidP="007217BA">
            <w:pPr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1101,09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86721" w:rsidRDefault="004C1051" w:rsidP="004C105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4C1051" w:rsidRPr="00F86721" w:rsidRDefault="001C3B5D" w:rsidP="004C1051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</w:p>
          <w:p w:rsidR="004C1051" w:rsidRPr="00F86721" w:rsidRDefault="004C1051" w:rsidP="004C105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4C1051" w:rsidRPr="00F86721" w:rsidRDefault="004C1051" w:rsidP="004C1051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86721" w:rsidRDefault="004C1051" w:rsidP="004C1051">
            <w:pPr>
              <w:jc w:val="center"/>
              <w:rPr>
                <w:sz w:val="22"/>
                <w:szCs w:val="22"/>
                <w:highlight w:val="yellow"/>
              </w:rPr>
            </w:pPr>
          </w:p>
          <w:p w:rsidR="004C1051" w:rsidRPr="00F86721" w:rsidRDefault="00FD2466" w:rsidP="004C1051">
            <w:pPr>
              <w:jc w:val="center"/>
              <w:rPr>
                <w:sz w:val="22"/>
                <w:szCs w:val="22"/>
                <w:highlight w:val="yellow"/>
              </w:rPr>
            </w:pPr>
            <w:r w:rsidRPr="00FD2466">
              <w:rPr>
                <w:sz w:val="22"/>
                <w:szCs w:val="22"/>
              </w:rPr>
              <w:t>211,73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D2466" w:rsidRDefault="004C1051" w:rsidP="004C1051">
            <w:pPr>
              <w:rPr>
                <w:rFonts w:cs="Arial"/>
                <w:sz w:val="22"/>
                <w:szCs w:val="22"/>
              </w:rPr>
            </w:pPr>
            <w:r w:rsidRPr="00FD2466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4C1051" w:rsidRPr="00FD2466" w:rsidRDefault="004C1051" w:rsidP="004C1051">
            <w:pPr>
              <w:rPr>
                <w:rFonts w:cs="Arial"/>
                <w:sz w:val="22"/>
                <w:szCs w:val="22"/>
              </w:rPr>
            </w:pPr>
            <w:r w:rsidRPr="00FD2466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4C1051" w:rsidRPr="00FD2466" w:rsidRDefault="004C1051" w:rsidP="004C1051">
            <w:pPr>
              <w:rPr>
                <w:rFonts w:cs="Arial"/>
                <w:sz w:val="22"/>
                <w:szCs w:val="22"/>
              </w:rPr>
            </w:pPr>
            <w:r w:rsidRPr="00FD2466">
              <w:rPr>
                <w:rFonts w:cs="Arial"/>
                <w:sz w:val="22"/>
                <w:szCs w:val="22"/>
              </w:rPr>
              <w:t>Грунтовка,</w:t>
            </w:r>
          </w:p>
          <w:p w:rsidR="004C1051" w:rsidRPr="00FD2466" w:rsidRDefault="004C1051" w:rsidP="004C1051">
            <w:pPr>
              <w:rPr>
                <w:sz w:val="22"/>
                <w:szCs w:val="22"/>
              </w:rPr>
            </w:pPr>
            <w:r w:rsidRPr="00FD2466">
              <w:rPr>
                <w:rFonts w:cs="Arial"/>
                <w:sz w:val="22"/>
                <w:szCs w:val="22"/>
              </w:rPr>
              <w:t>АКЗ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D2466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FD2466" w:rsidRDefault="00FD2466" w:rsidP="004C1051">
            <w:pPr>
              <w:jc w:val="center"/>
              <w:rPr>
                <w:sz w:val="22"/>
                <w:szCs w:val="22"/>
              </w:rPr>
            </w:pPr>
            <w:r w:rsidRPr="00FD2466">
              <w:rPr>
                <w:sz w:val="22"/>
                <w:szCs w:val="22"/>
              </w:rPr>
              <w:t>489,44</w:t>
            </w:r>
          </w:p>
          <w:p w:rsidR="004C1051" w:rsidRPr="00FD2466" w:rsidRDefault="004C1051" w:rsidP="004C10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D2466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FD2466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FD2466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FD2466" w:rsidRDefault="004C1051" w:rsidP="004C1051">
            <w:pPr>
              <w:jc w:val="center"/>
              <w:rPr>
                <w:sz w:val="22"/>
                <w:szCs w:val="22"/>
              </w:rPr>
            </w:pPr>
            <w:r w:rsidRPr="00FD2466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86721" w:rsidRDefault="004C1051" w:rsidP="004C1051">
            <w:pPr>
              <w:rPr>
                <w:sz w:val="22"/>
                <w:szCs w:val="22"/>
                <w:highlight w:val="yellow"/>
              </w:rPr>
            </w:pPr>
          </w:p>
        </w:tc>
      </w:tr>
      <w:tr w:rsidR="004C1051" w:rsidRPr="00F86721" w:rsidTr="00396423">
        <w:trPr>
          <w:cantSplit/>
          <w:trHeight w:val="460"/>
        </w:trPr>
        <w:tc>
          <w:tcPr>
            <w:tcW w:w="20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86721" w:rsidRDefault="004C1051" w:rsidP="004C10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404</w:t>
            </w:r>
          </w:p>
          <w:p w:rsidR="004C1051" w:rsidRPr="00F86721" w:rsidRDefault="004C1051" w:rsidP="004C1051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ПВК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86721" w:rsidRDefault="004C1051" w:rsidP="004C1051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Монолитный железобетон,</w:t>
            </w:r>
          </w:p>
          <w:p w:rsidR="004C1051" w:rsidRPr="00F86721" w:rsidRDefault="004C1051" w:rsidP="004C1051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Затирка,</w:t>
            </w:r>
          </w:p>
          <w:p w:rsidR="004C1051" w:rsidRPr="00F86721" w:rsidRDefault="004C1051" w:rsidP="004C1051">
            <w:pPr>
              <w:rPr>
                <w:sz w:val="22"/>
                <w:szCs w:val="22"/>
              </w:rPr>
            </w:pPr>
            <w:r w:rsidRPr="00F86721">
              <w:rPr>
                <w:sz w:val="22"/>
                <w:szCs w:val="22"/>
              </w:rPr>
              <w:t>Грунтовка,</w:t>
            </w:r>
          </w:p>
          <w:p w:rsidR="004C1051" w:rsidRPr="00F86721" w:rsidRDefault="004C1051" w:rsidP="004C1051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водно-дисперсионной краской (2 слоя)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7C63B1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7C63B1" w:rsidRDefault="007217BA" w:rsidP="004C1051">
            <w:pPr>
              <w:jc w:val="center"/>
              <w:rPr>
                <w:sz w:val="22"/>
                <w:szCs w:val="22"/>
              </w:rPr>
            </w:pPr>
            <w:r w:rsidRPr="007217BA">
              <w:rPr>
                <w:color w:val="FF0000"/>
                <w:sz w:val="22"/>
                <w:szCs w:val="22"/>
              </w:rPr>
              <w:t>271,57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86721" w:rsidRDefault="004C1051" w:rsidP="004C105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ГКЛВО</w:t>
            </w:r>
            <w:r w:rsidRPr="00F86721">
              <w:rPr>
                <w:rFonts w:cs="Arial"/>
                <w:sz w:val="22"/>
                <w:szCs w:val="22"/>
              </w:rPr>
              <w:t>,</w:t>
            </w:r>
          </w:p>
          <w:p w:rsidR="004C1051" w:rsidRPr="00F86721" w:rsidRDefault="001C3B5D" w:rsidP="004C1051">
            <w:pPr>
              <w:rPr>
                <w:rFonts w:cs="Arial"/>
                <w:sz w:val="22"/>
                <w:szCs w:val="22"/>
              </w:rPr>
            </w:pPr>
            <w:r w:rsidRPr="005C420F">
              <w:rPr>
                <w:rFonts w:cs="Arial"/>
                <w:color w:val="FF0000"/>
                <w:sz w:val="22"/>
                <w:szCs w:val="22"/>
              </w:rPr>
              <w:t>Затирка гипсовой смесью.</w:t>
            </w:r>
            <w:bookmarkStart w:id="0" w:name="_GoBack"/>
            <w:bookmarkEnd w:id="0"/>
          </w:p>
          <w:p w:rsidR="004C1051" w:rsidRPr="00F86721" w:rsidRDefault="004C1051" w:rsidP="004C1051">
            <w:pPr>
              <w:rPr>
                <w:rFonts w:cs="Arial"/>
                <w:sz w:val="22"/>
                <w:szCs w:val="22"/>
              </w:rPr>
            </w:pPr>
            <w:r w:rsidRPr="00F86721">
              <w:rPr>
                <w:rFonts w:cs="Arial"/>
                <w:sz w:val="22"/>
                <w:szCs w:val="22"/>
              </w:rPr>
              <w:t>Грунтовка,</w:t>
            </w:r>
          </w:p>
          <w:p w:rsidR="004C1051" w:rsidRPr="00F86721" w:rsidRDefault="004C1051" w:rsidP="004C1051">
            <w:pPr>
              <w:rPr>
                <w:rFonts w:cs="Arial"/>
                <w:sz w:val="22"/>
                <w:szCs w:val="22"/>
                <w:highlight w:val="yellow"/>
              </w:rPr>
            </w:pPr>
            <w:r w:rsidRPr="00F86721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461A0E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461A0E" w:rsidRDefault="00461A0E" w:rsidP="004C1051">
            <w:pPr>
              <w:jc w:val="center"/>
              <w:rPr>
                <w:sz w:val="22"/>
                <w:szCs w:val="22"/>
              </w:rPr>
            </w:pPr>
            <w:r w:rsidRPr="00461A0E">
              <w:rPr>
                <w:sz w:val="22"/>
                <w:szCs w:val="22"/>
              </w:rPr>
              <w:t>698,48</w:t>
            </w:r>
          </w:p>
        </w:tc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461A0E" w:rsidRDefault="004C1051" w:rsidP="004C1051">
            <w:pPr>
              <w:rPr>
                <w:rFonts w:cs="Arial"/>
                <w:sz w:val="22"/>
                <w:szCs w:val="22"/>
              </w:rPr>
            </w:pPr>
            <w:r w:rsidRPr="00461A0E">
              <w:rPr>
                <w:rFonts w:cs="Arial"/>
                <w:sz w:val="22"/>
                <w:szCs w:val="22"/>
              </w:rPr>
              <w:t>Монолитный железобетон,</w:t>
            </w:r>
          </w:p>
          <w:p w:rsidR="004C1051" w:rsidRPr="00461A0E" w:rsidRDefault="004C1051" w:rsidP="004C1051">
            <w:pPr>
              <w:rPr>
                <w:rFonts w:cs="Arial"/>
                <w:sz w:val="22"/>
                <w:szCs w:val="22"/>
              </w:rPr>
            </w:pPr>
            <w:r w:rsidRPr="00461A0E">
              <w:rPr>
                <w:rFonts w:cs="Arial"/>
                <w:sz w:val="22"/>
                <w:szCs w:val="22"/>
              </w:rPr>
              <w:t>Затирка цементно-песчаным раствором.</w:t>
            </w:r>
          </w:p>
          <w:p w:rsidR="004C1051" w:rsidRPr="00461A0E" w:rsidRDefault="004C1051" w:rsidP="004C1051">
            <w:pPr>
              <w:rPr>
                <w:rFonts w:cs="Arial"/>
                <w:sz w:val="22"/>
                <w:szCs w:val="22"/>
              </w:rPr>
            </w:pPr>
            <w:r w:rsidRPr="00461A0E">
              <w:rPr>
                <w:rFonts w:cs="Arial"/>
                <w:sz w:val="22"/>
                <w:szCs w:val="22"/>
              </w:rPr>
              <w:t>Грунтовка,</w:t>
            </w:r>
          </w:p>
          <w:p w:rsidR="004C1051" w:rsidRPr="00461A0E" w:rsidRDefault="004C1051" w:rsidP="004C1051">
            <w:pPr>
              <w:rPr>
                <w:sz w:val="22"/>
                <w:szCs w:val="22"/>
              </w:rPr>
            </w:pPr>
            <w:r w:rsidRPr="00461A0E">
              <w:rPr>
                <w:rFonts w:cs="Arial"/>
                <w:sz w:val="22"/>
                <w:szCs w:val="22"/>
              </w:rPr>
              <w:t>Улучшенная окраска водоэмульсионной краской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461A0E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461A0E" w:rsidRDefault="00461A0E" w:rsidP="004C1051">
            <w:pPr>
              <w:jc w:val="center"/>
              <w:rPr>
                <w:sz w:val="22"/>
                <w:szCs w:val="22"/>
              </w:rPr>
            </w:pPr>
            <w:r w:rsidRPr="00461A0E">
              <w:rPr>
                <w:sz w:val="22"/>
                <w:szCs w:val="22"/>
              </w:rPr>
              <w:t>53,20</w:t>
            </w:r>
          </w:p>
          <w:p w:rsidR="004C1051" w:rsidRPr="00461A0E" w:rsidRDefault="004C1051" w:rsidP="004C10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</w:p>
          <w:p w:rsidR="004C1051" w:rsidRPr="00447445" w:rsidRDefault="004C1051" w:rsidP="004C1051">
            <w:pPr>
              <w:jc w:val="center"/>
              <w:rPr>
                <w:sz w:val="22"/>
                <w:szCs w:val="22"/>
              </w:rPr>
            </w:pPr>
            <w:r w:rsidRPr="00447445">
              <w:rPr>
                <w:sz w:val="22"/>
                <w:szCs w:val="22"/>
              </w:rPr>
              <w:t>-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C1051" w:rsidRPr="00F86721" w:rsidRDefault="004C1051" w:rsidP="004C1051">
            <w:pPr>
              <w:rPr>
                <w:sz w:val="22"/>
                <w:szCs w:val="22"/>
                <w:highlight w:val="yellow"/>
              </w:rPr>
            </w:pPr>
          </w:p>
        </w:tc>
      </w:tr>
    </w:tbl>
    <w:p w:rsidR="004F138B" w:rsidRPr="003D7223" w:rsidRDefault="004F138B" w:rsidP="001162FB">
      <w:pPr>
        <w:sectPr w:rsidR="004F138B" w:rsidRPr="003D7223" w:rsidSect="00694452">
          <w:headerReference w:type="default" r:id="rId12"/>
          <w:footerReference w:type="default" r:id="rId13"/>
          <w:pgSz w:w="23808" w:h="16840" w:orient="landscape" w:code="8"/>
          <w:pgMar w:top="709" w:right="964" w:bottom="1276" w:left="397" w:header="0" w:footer="227" w:gutter="0"/>
          <w:cols w:space="720"/>
        </w:sectPr>
      </w:pPr>
    </w:p>
    <w:p w:rsidR="00D634E7" w:rsidRDefault="00D634E7" w:rsidP="00B032B7"/>
    <w:sectPr w:rsidR="00D634E7" w:rsidSect="00F8461E">
      <w:headerReference w:type="default" r:id="rId14"/>
      <w:footerReference w:type="default" r:id="rId15"/>
      <w:pgSz w:w="11906" w:h="16838" w:code="9"/>
      <w:pgMar w:top="425" w:right="397" w:bottom="397" w:left="1134" w:header="0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CA1" w:rsidRDefault="00800CA1">
      <w:r>
        <w:separator/>
      </w:r>
    </w:p>
  </w:endnote>
  <w:endnote w:type="continuationSeparator" w:id="0">
    <w:p w:rsidR="00800CA1" w:rsidRDefault="00800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9C2" w:rsidRDefault="004619C2" w:rsidP="00AA6E18">
    <w:pPr>
      <w:pStyle w:val="a4"/>
      <w:ind w:right="851"/>
      <w:rPr>
        <w:sz w:val="6"/>
      </w:rPr>
    </w:pPr>
    <w:r w:rsidRPr="00395959"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0A7796E8" wp14:editId="28E4F0E3">
              <wp:simplePos x="0" y="0"/>
              <wp:positionH relativeFrom="column">
                <wp:posOffset>13914120</wp:posOffset>
              </wp:positionH>
              <wp:positionV relativeFrom="paragraph">
                <wp:posOffset>-242443</wp:posOffset>
              </wp:positionV>
              <wp:extent cx="328930" cy="214630"/>
              <wp:effectExtent l="0" t="0" r="0" b="0"/>
              <wp:wrapNone/>
              <wp:docPr id="2690" name="Rectangle 77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893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19C2" w:rsidRPr="003D7223" w:rsidRDefault="004619C2" w:rsidP="0039595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7796E8" id="Rectangle 7782" o:spid="_x0000_s1068" style="position:absolute;margin-left:1095.6pt;margin-top:-19.1pt;width:25.9pt;height:16.9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FAswIAAL0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" filled="f" stroked="f" strokeweight=".25pt">
              <v:textbox inset="1pt,1pt,1pt,1pt">
                <w:txbxContent>
                  <w:p w:rsidR="004619C2" w:rsidRPr="003D7223" w:rsidRDefault="004619C2" w:rsidP="0039595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EB5F3A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7D78E358" wp14:editId="21B6B08A">
              <wp:simplePos x="0" y="0"/>
              <wp:positionH relativeFrom="column">
                <wp:posOffset>13915009</wp:posOffset>
              </wp:positionH>
              <wp:positionV relativeFrom="paragraph">
                <wp:posOffset>-492760</wp:posOffset>
              </wp:positionV>
              <wp:extent cx="328930" cy="203328"/>
              <wp:effectExtent l="0" t="0" r="0" b="6350"/>
              <wp:wrapNone/>
              <wp:docPr id="5" name="Rectangle 77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8930" cy="2033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19C2" w:rsidRPr="00EB5F3A" w:rsidRDefault="004619C2" w:rsidP="00EB5F3A">
                          <w:pPr>
                            <w:jc w:val="center"/>
                            <w:rPr>
                              <w:u w:val="double"/>
                            </w:rPr>
                          </w:pPr>
                          <w:r>
                            <w:rPr>
                              <w:sz w:val="12"/>
                            </w:rPr>
                            <w:t xml:space="preserve">Рев. </w:t>
                          </w:r>
                          <w:r>
                            <w:rPr>
                              <w:sz w:val="12"/>
                            </w:rPr>
                            <w:br/>
                          </w:r>
                          <w:r>
                            <w:rPr>
                              <w:sz w:val="12"/>
                              <w:lang w:val="en-US"/>
                            </w:rPr>
                            <w:t>Rev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78E358" id="Rectangle 7781" o:spid="_x0000_s1069" style="position:absolute;margin-left:1095.65pt;margin-top:-38.8pt;width:25.9pt;height:1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IsQIAALoFAAAOAAAAZHJzL2Uyb0RvYy54bWysVG1v0zAQ/o7Ef7D8PctLsz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" filled="f" stroked="f" strokeweight=".25pt">
              <v:textbox inset="1pt,1pt,1pt,1pt">
                <w:txbxContent>
                  <w:p w:rsidR="004619C2" w:rsidRPr="00EB5F3A" w:rsidRDefault="004619C2" w:rsidP="00EB5F3A">
                    <w:pPr>
                      <w:jc w:val="center"/>
                      <w:rPr>
                        <w:u w:val="double"/>
                      </w:rPr>
                    </w:pPr>
                    <w:r>
                      <w:rPr>
                        <w:sz w:val="12"/>
                      </w:rPr>
                      <w:t xml:space="preserve">Рев. </w:t>
                    </w:r>
                    <w:r>
                      <w:rPr>
                        <w:sz w:val="12"/>
                      </w:rPr>
                      <w:br/>
                    </w:r>
                    <w:r>
                      <w:rPr>
                        <w:sz w:val="12"/>
                        <w:lang w:val="en-US"/>
                      </w:rPr>
                      <w:t>Rev</w:t>
                    </w:r>
                  </w:p>
                </w:txbxContent>
              </v:textbox>
            </v:rect>
          </w:pict>
        </mc:Fallback>
      </mc:AlternateContent>
    </w:r>
    <w:r w:rsidRPr="00EB5F3A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516E7603" wp14:editId="15B22B88">
              <wp:simplePos x="0" y="0"/>
              <wp:positionH relativeFrom="column">
                <wp:posOffset>13895705</wp:posOffset>
              </wp:positionH>
              <wp:positionV relativeFrom="paragraph">
                <wp:posOffset>-290830</wp:posOffset>
              </wp:positionV>
              <wp:extent cx="359410" cy="635"/>
              <wp:effectExtent l="0" t="0" r="0" b="0"/>
              <wp:wrapNone/>
              <wp:docPr id="2689" name="Line 77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99597C3" id="Line 7776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4.15pt,-22.9pt" to="1122.45pt,-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" strokeweight="1pt"/>
          </w:pict>
        </mc:Fallback>
      </mc:AlternateContent>
    </w:r>
    <w:r w:rsidRPr="00EB5F3A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6E008F5" wp14:editId="7BC4667B">
              <wp:simplePos x="0" y="0"/>
              <wp:positionH relativeFrom="column">
                <wp:posOffset>13895705</wp:posOffset>
              </wp:positionH>
              <wp:positionV relativeFrom="paragraph">
                <wp:posOffset>-481965</wp:posOffset>
              </wp:positionV>
              <wp:extent cx="1270" cy="539115"/>
              <wp:effectExtent l="0" t="0" r="0" b="0"/>
              <wp:wrapNone/>
              <wp:docPr id="2688" name="Line 77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91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18A0E78" id="Line 7773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4.15pt,-37.95pt" to="1094.2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" strokeweight="2pt"/>
          </w:pict>
        </mc:Fallback>
      </mc:AlternateContent>
    </w:r>
    <w:r>
      <w:rPr>
        <w:noProof/>
        <w:sz w:val="6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8A02599" wp14:editId="02CF09E5">
              <wp:simplePos x="0" y="0"/>
              <wp:positionH relativeFrom="page">
                <wp:posOffset>187621</wp:posOffset>
              </wp:positionH>
              <wp:positionV relativeFrom="paragraph">
                <wp:posOffset>-3118485</wp:posOffset>
              </wp:positionV>
              <wp:extent cx="636905" cy="3242945"/>
              <wp:effectExtent l="0" t="0" r="0" b="0"/>
              <wp:wrapNone/>
              <wp:docPr id="35" name="Text Box 1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3242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405"/>
                          </w:tblGrid>
                          <w:tr w:rsidR="004619C2" w:rsidTr="00F707E0">
                            <w:trPr>
                              <w:cantSplit/>
                              <w:trHeight w:val="140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619C2" w:rsidRPr="00BE70A2" w:rsidRDefault="004619C2" w:rsidP="00BE70A2">
                                <w:pPr>
                                  <w:ind w:left="-57" w:right="-57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BE70A2">
                                  <w:rPr>
                                    <w:sz w:val="18"/>
                                    <w:szCs w:val="18"/>
                                  </w:rPr>
                                  <w:t>Взам</w:t>
                                </w:r>
                                <w:proofErr w:type="spellEnd"/>
                                <w:r w:rsidRPr="00BE70A2">
                                  <w:rPr>
                                    <w:sz w:val="18"/>
                                    <w:szCs w:val="18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40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 w:rsidP="00F707E0">
                                <w:pPr>
                                  <w:ind w:left="113" w:right="113"/>
                                  <w:jc w:val="center"/>
                                </w:pPr>
                              </w:p>
                            </w:tc>
                          </w:tr>
                          <w:tr w:rsidR="004619C2" w:rsidTr="00F707E0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619C2" w:rsidRPr="00BE70A2" w:rsidRDefault="004619C2" w:rsidP="00BE70A2">
                                <w:pPr>
                                  <w:ind w:left="113" w:right="11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E70A2">
                                  <w:rPr>
                                    <w:sz w:val="18"/>
                                    <w:szCs w:val="18"/>
                                  </w:rPr>
                                  <w:t>Подпись и дата/</w:t>
                                </w:r>
                              </w:p>
                            </w:tc>
                            <w:tc>
                              <w:tcPr>
                                <w:tcW w:w="40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 w:rsidP="00F707E0">
                                <w:pPr>
                                  <w:ind w:left="113" w:right="113"/>
                                  <w:jc w:val="center"/>
                                </w:pPr>
                              </w:p>
                            </w:tc>
                          </w:tr>
                          <w:tr w:rsidR="004619C2" w:rsidTr="00F707E0">
                            <w:trPr>
                              <w:cantSplit/>
                              <w:trHeight w:val="140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619C2" w:rsidRPr="00BE70A2" w:rsidRDefault="004619C2" w:rsidP="00BE70A2">
                                <w:pPr>
                                  <w:ind w:left="-57" w:right="-57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E70A2">
                                  <w:rPr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40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Pr="00DA0BBC" w:rsidRDefault="004619C2" w:rsidP="00F707E0">
                                <w:pPr>
                                  <w:ind w:left="113" w:right="113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:rsidR="004619C2" w:rsidRDefault="004619C2" w:rsidP="00B91A6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A02599" id="_x0000_t202" coordsize="21600,21600" o:spt="202" path="m,l,21600r21600,l21600,xe">
              <v:stroke joinstyle="miter"/>
              <v:path gradientshapeok="t" o:connecttype="rect"/>
            </v:shapetype>
            <v:shape id="Text Box 1098" o:spid="_x0000_s1070" type="#_x0000_t202" style="position:absolute;margin-left:14.75pt;margin-top:-245.55pt;width:50.15pt;height:255.3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SNvAIAAMU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" filled="f" stroked="f">
              <v:textbox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405"/>
                    </w:tblGrid>
                    <w:tr w:rsidR="004619C2" w:rsidTr="00F707E0">
                      <w:trPr>
                        <w:cantSplit/>
                        <w:trHeight w:val="140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619C2" w:rsidRPr="00BE70A2" w:rsidRDefault="004619C2" w:rsidP="00BE70A2">
                          <w:pPr>
                            <w:ind w:left="-57" w:right="-57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BE70A2">
                            <w:rPr>
                              <w:sz w:val="18"/>
                              <w:szCs w:val="18"/>
                            </w:rPr>
                            <w:t>Взам</w:t>
                          </w:r>
                          <w:proofErr w:type="spellEnd"/>
                          <w:r w:rsidRPr="00BE70A2">
                            <w:rPr>
                              <w:sz w:val="18"/>
                              <w:szCs w:val="18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40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Default="004619C2" w:rsidP="00F707E0">
                          <w:pPr>
                            <w:ind w:left="113" w:right="113"/>
                            <w:jc w:val="center"/>
                          </w:pPr>
                        </w:p>
                      </w:tc>
                    </w:tr>
                    <w:tr w:rsidR="004619C2" w:rsidTr="00F707E0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619C2" w:rsidRPr="00BE70A2" w:rsidRDefault="004619C2" w:rsidP="00BE70A2">
                          <w:pPr>
                            <w:ind w:left="113" w:right="11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E70A2">
                            <w:rPr>
                              <w:sz w:val="18"/>
                              <w:szCs w:val="18"/>
                            </w:rPr>
                            <w:t>Подпись и дата/</w:t>
                          </w:r>
                        </w:p>
                      </w:tc>
                      <w:tc>
                        <w:tcPr>
                          <w:tcW w:w="40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Default="004619C2" w:rsidP="00F707E0">
                          <w:pPr>
                            <w:ind w:left="113" w:right="113"/>
                            <w:jc w:val="center"/>
                          </w:pPr>
                        </w:p>
                      </w:tc>
                    </w:tr>
                    <w:tr w:rsidR="004619C2" w:rsidTr="00F707E0">
                      <w:trPr>
                        <w:cantSplit/>
                        <w:trHeight w:val="140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619C2" w:rsidRPr="00BE70A2" w:rsidRDefault="004619C2" w:rsidP="00BE70A2">
                          <w:pPr>
                            <w:ind w:left="-57" w:right="-57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BE70A2">
                            <w:rPr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40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Pr="00DA0BBC" w:rsidRDefault="004619C2" w:rsidP="00F707E0">
                          <w:pPr>
                            <w:ind w:left="113" w:right="113"/>
                            <w:jc w:val="center"/>
                            <w:rPr>
                              <w:lang w:val="en-US"/>
                            </w:rPr>
                          </w:pPr>
                        </w:p>
                      </w:tc>
                    </w:tr>
                  </w:tbl>
                  <w:p w:rsidR="004619C2" w:rsidRDefault="004619C2" w:rsidP="00B91A62"/>
                </w:txbxContent>
              </v:textbox>
              <w10:wrap anchorx="page"/>
            </v:shape>
          </w:pict>
        </mc:Fallback>
      </mc:AlternateContent>
    </w:r>
  </w:p>
  <w:tbl>
    <w:tblPr>
      <w:tblW w:w="25799" w:type="dxa"/>
      <w:tblInd w:w="-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9234"/>
      <w:gridCol w:w="16565"/>
    </w:tblGrid>
    <w:tr w:rsidR="004619C2" w:rsidRPr="00F4406B" w:rsidTr="0004179A">
      <w:tc>
        <w:tcPr>
          <w:tcW w:w="9234" w:type="dxa"/>
          <w:tcBorders>
            <w:top w:val="nil"/>
            <w:left w:val="nil"/>
            <w:bottom w:val="nil"/>
            <w:right w:val="nil"/>
          </w:tcBorders>
        </w:tcPr>
        <w:p w:rsidR="004619C2" w:rsidRPr="00FE1005" w:rsidRDefault="004619C2" w:rsidP="00395959">
          <w:pPr>
            <w:ind w:left="737"/>
            <w:rPr>
              <w:rFonts w:cs="Arial"/>
              <w:sz w:val="18"/>
              <w:szCs w:val="18"/>
            </w:rPr>
          </w:pPr>
          <w:r>
            <w:rPr>
              <w:iCs/>
              <w:sz w:val="16"/>
              <w:szCs w:val="16"/>
            </w:rPr>
            <w:t xml:space="preserve">                </w:t>
          </w:r>
        </w:p>
      </w:tc>
      <w:tc>
        <w:tcPr>
          <w:tcW w:w="16565" w:type="dxa"/>
          <w:tcBorders>
            <w:top w:val="nil"/>
            <w:left w:val="nil"/>
            <w:bottom w:val="nil"/>
            <w:right w:val="nil"/>
          </w:tcBorders>
        </w:tcPr>
        <w:p w:rsidR="004619C2" w:rsidRPr="00F4406B" w:rsidRDefault="004619C2" w:rsidP="00F10771">
          <w:pPr>
            <w:jc w:val="center"/>
            <w:rPr>
              <w:rFonts w:cs="Arial"/>
              <w:sz w:val="18"/>
              <w:szCs w:val="18"/>
              <w:lang w:val="en-US"/>
            </w:rPr>
          </w:pPr>
          <w:r>
            <w:rPr>
              <w:rFonts w:cs="Arial"/>
              <w:sz w:val="18"/>
              <w:szCs w:val="18"/>
              <w:lang w:val="en-US"/>
            </w:rPr>
            <w:t xml:space="preserve">                                                                        </w:t>
          </w:r>
          <w:r w:rsidRPr="00F4406B">
            <w:rPr>
              <w:rFonts w:cs="Arial"/>
              <w:sz w:val="18"/>
              <w:szCs w:val="18"/>
              <w:lang w:val="en-US"/>
            </w:rPr>
            <w:t xml:space="preserve">                                                                                                                    </w:t>
          </w:r>
          <w:r w:rsidRPr="00894161">
            <w:rPr>
              <w:rFonts w:cs="Arial"/>
              <w:sz w:val="18"/>
              <w:szCs w:val="18"/>
            </w:rPr>
            <w:t>Формат</w:t>
          </w:r>
          <w:r w:rsidRPr="00F4406B">
            <w:rPr>
              <w:rFonts w:cs="Arial"/>
              <w:sz w:val="18"/>
              <w:szCs w:val="18"/>
              <w:lang w:val="en-US"/>
            </w:rPr>
            <w:t xml:space="preserve"> </w:t>
          </w:r>
          <w:r w:rsidRPr="00894161">
            <w:rPr>
              <w:rFonts w:cs="Arial"/>
              <w:sz w:val="18"/>
              <w:szCs w:val="18"/>
            </w:rPr>
            <w:t>А</w:t>
          </w:r>
          <w:r w:rsidRPr="00F4406B">
            <w:rPr>
              <w:rFonts w:cs="Arial"/>
              <w:sz w:val="18"/>
              <w:szCs w:val="18"/>
              <w:lang w:val="en-US"/>
            </w:rPr>
            <w:t>3</w:t>
          </w:r>
        </w:p>
      </w:tc>
    </w:tr>
  </w:tbl>
  <w:p w:rsidR="004619C2" w:rsidRPr="00F4406B" w:rsidRDefault="004619C2" w:rsidP="00AA6E18">
    <w:pPr>
      <w:pStyle w:val="a4"/>
      <w:ind w:right="851"/>
      <w:rPr>
        <w:sz w:val="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7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566"/>
      <w:gridCol w:w="567"/>
      <w:gridCol w:w="566"/>
      <w:gridCol w:w="566"/>
      <w:gridCol w:w="850"/>
      <w:gridCol w:w="594"/>
      <w:gridCol w:w="5422"/>
      <w:gridCol w:w="634"/>
      <w:gridCol w:w="567"/>
      <w:gridCol w:w="40"/>
    </w:tblGrid>
    <w:tr w:rsidR="004619C2" w:rsidRPr="00A15B07" w:rsidTr="00B674D7">
      <w:trPr>
        <w:cantSplit/>
        <w:trHeight w:val="567"/>
      </w:trPr>
      <w:tc>
        <w:tcPr>
          <w:tcW w:w="9131" w:type="dxa"/>
          <w:gridSpan w:val="7"/>
          <w:tcBorders>
            <w:top w:val="nil"/>
            <w:left w:val="nil"/>
            <w:bottom w:val="single" w:sz="4" w:space="0" w:color="auto"/>
            <w:right w:val="nil"/>
          </w:tcBorders>
        </w:tcPr>
        <w:p w:rsidR="004619C2" w:rsidRPr="00A15B07" w:rsidRDefault="004619C2" w:rsidP="0081389B">
          <w:pPr>
            <w:rPr>
              <w:szCs w:val="24"/>
            </w:rPr>
          </w:pPr>
        </w:p>
      </w:tc>
      <w:tc>
        <w:tcPr>
          <w:tcW w:w="634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4619C2" w:rsidRPr="00B712B9" w:rsidRDefault="004619C2" w:rsidP="0081389B">
          <w:pPr>
            <w:jc w:val="center"/>
            <w:rPr>
              <w:sz w:val="20"/>
            </w:rPr>
          </w:pPr>
        </w:p>
      </w:tc>
      <w:tc>
        <w:tcPr>
          <w:tcW w:w="607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4619C2" w:rsidRPr="00B712B9" w:rsidRDefault="004619C2" w:rsidP="0081389B">
          <w:pPr>
            <w:jc w:val="center"/>
            <w:rPr>
              <w:sz w:val="20"/>
            </w:rPr>
          </w:pPr>
        </w:p>
      </w:tc>
    </w:tr>
    <w:tr w:rsidR="004619C2" w:rsidTr="00B674D7">
      <w:trPr>
        <w:gridAfter w:val="1"/>
        <w:wAfter w:w="40" w:type="dxa"/>
        <w:cantSplit/>
        <w:trHeight w:hRule="exact" w:val="300"/>
      </w:trPr>
      <w:tc>
        <w:tcPr>
          <w:tcW w:w="566" w:type="dxa"/>
          <w:tcBorders>
            <w:left w:val="nil"/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94" w:type="dxa"/>
          <w:tcBorders>
            <w:bottom w:val="nil"/>
          </w:tcBorders>
        </w:tcPr>
        <w:p w:rsidR="004619C2" w:rsidRDefault="004619C2" w:rsidP="0081389B">
          <w:pPr>
            <w:ind w:left="-57" w:right="-113"/>
            <w:jc w:val="center"/>
            <w:rPr>
              <w:sz w:val="20"/>
            </w:rPr>
          </w:pPr>
        </w:p>
      </w:tc>
      <w:tc>
        <w:tcPr>
          <w:tcW w:w="5422" w:type="dxa"/>
          <w:tcBorders>
            <w:bottom w:val="nil"/>
            <w:right w:val="single" w:sz="12" w:space="0" w:color="auto"/>
          </w:tcBorders>
          <w:vAlign w:val="center"/>
        </w:tcPr>
        <w:p w:rsidR="004619C2" w:rsidRPr="00853F53" w:rsidRDefault="004619C2" w:rsidP="0081389B">
          <w:pPr>
            <w:jc w:val="center"/>
          </w:pPr>
        </w:p>
      </w:tc>
      <w:tc>
        <w:tcPr>
          <w:tcW w:w="63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619C2" w:rsidRPr="00B712B9" w:rsidRDefault="004619C2" w:rsidP="0081389B">
          <w:pPr>
            <w:jc w:val="center"/>
            <w:rPr>
              <w:sz w:val="12"/>
              <w:lang w:val="en-US"/>
            </w:rPr>
          </w:pPr>
          <w:r>
            <w:rPr>
              <w:sz w:val="12"/>
            </w:rPr>
            <w:t xml:space="preserve">Рев. </w:t>
          </w:r>
          <w:r>
            <w:rPr>
              <w:sz w:val="12"/>
            </w:rPr>
            <w:br/>
          </w:r>
          <w:r>
            <w:rPr>
              <w:sz w:val="12"/>
              <w:lang w:val="en-US"/>
            </w:rPr>
            <w:t>Rev.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4619C2" w:rsidRPr="00B712B9" w:rsidRDefault="004619C2" w:rsidP="0081389B">
          <w:pPr>
            <w:jc w:val="center"/>
            <w:rPr>
              <w:sz w:val="12"/>
              <w:lang w:val="en-US"/>
            </w:rPr>
          </w:pPr>
          <w:r w:rsidRPr="00B712B9">
            <w:rPr>
              <w:sz w:val="12"/>
            </w:rPr>
            <w:t xml:space="preserve">Лист </w:t>
          </w:r>
          <w:r w:rsidRPr="00B712B9">
            <w:rPr>
              <w:sz w:val="12"/>
            </w:rPr>
            <w:br/>
          </w:r>
          <w:r w:rsidRPr="00B712B9">
            <w:rPr>
              <w:sz w:val="12"/>
              <w:lang w:val="en-US"/>
            </w:rPr>
            <w:t>Sheet</w:t>
          </w:r>
        </w:p>
      </w:tc>
    </w:tr>
    <w:tr w:rsidR="004619C2" w:rsidTr="00B674D7">
      <w:trPr>
        <w:gridAfter w:val="1"/>
        <w:wAfter w:w="40" w:type="dxa"/>
        <w:cantSplit/>
        <w:trHeight w:hRule="exact" w:val="300"/>
      </w:trPr>
      <w:tc>
        <w:tcPr>
          <w:tcW w:w="566" w:type="dxa"/>
          <w:tcBorders>
            <w:left w:val="nil"/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94" w:type="dxa"/>
          <w:tcBorders>
            <w:bottom w:val="nil"/>
          </w:tcBorders>
        </w:tcPr>
        <w:p w:rsidR="004619C2" w:rsidRDefault="004619C2" w:rsidP="0081389B">
          <w:pPr>
            <w:ind w:left="-57" w:right="-113"/>
            <w:jc w:val="center"/>
            <w:rPr>
              <w:sz w:val="20"/>
            </w:rPr>
          </w:pPr>
        </w:p>
      </w:tc>
      <w:tc>
        <w:tcPr>
          <w:tcW w:w="5422" w:type="dxa"/>
          <w:tcBorders>
            <w:bottom w:val="nil"/>
            <w:right w:val="single" w:sz="12" w:space="0" w:color="auto"/>
          </w:tcBorders>
          <w:vAlign w:val="center"/>
        </w:tcPr>
        <w:p w:rsidR="004619C2" w:rsidRPr="00853F53" w:rsidRDefault="004619C2" w:rsidP="0081389B">
          <w:pPr>
            <w:jc w:val="center"/>
          </w:pPr>
        </w:p>
      </w:tc>
      <w:tc>
        <w:tcPr>
          <w:tcW w:w="63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619C2" w:rsidRDefault="004619C2" w:rsidP="0081389B">
          <w:pPr>
            <w:jc w:val="center"/>
            <w:rPr>
              <w:sz w:val="1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4619C2" w:rsidRPr="00B712B9" w:rsidRDefault="004619C2" w:rsidP="0081389B">
          <w:pPr>
            <w:jc w:val="center"/>
            <w:rPr>
              <w:sz w:val="12"/>
            </w:rPr>
          </w:pPr>
        </w:p>
      </w:tc>
    </w:tr>
    <w:tr w:rsidR="004619C2" w:rsidTr="00B674D7">
      <w:trPr>
        <w:gridAfter w:val="1"/>
        <w:wAfter w:w="40" w:type="dxa"/>
        <w:cantSplit/>
        <w:trHeight w:hRule="exact" w:val="300"/>
      </w:trPr>
      <w:tc>
        <w:tcPr>
          <w:tcW w:w="566" w:type="dxa"/>
          <w:tcBorders>
            <w:left w:val="nil"/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850" w:type="dxa"/>
          <w:tcBorders>
            <w:bottom w:val="single" w:sz="4" w:space="0" w:color="auto"/>
          </w:tcBorders>
        </w:tcPr>
        <w:p w:rsidR="004619C2" w:rsidRDefault="004619C2" w:rsidP="0081389B">
          <w:pPr>
            <w:jc w:val="center"/>
            <w:rPr>
              <w:sz w:val="20"/>
            </w:rPr>
          </w:pPr>
        </w:p>
      </w:tc>
      <w:tc>
        <w:tcPr>
          <w:tcW w:w="594" w:type="dxa"/>
          <w:tcBorders>
            <w:bottom w:val="nil"/>
          </w:tcBorders>
        </w:tcPr>
        <w:p w:rsidR="004619C2" w:rsidRDefault="004619C2" w:rsidP="0081389B">
          <w:pPr>
            <w:ind w:left="-57" w:right="-113"/>
            <w:jc w:val="center"/>
            <w:rPr>
              <w:sz w:val="20"/>
            </w:rPr>
          </w:pPr>
        </w:p>
      </w:tc>
      <w:tc>
        <w:tcPr>
          <w:tcW w:w="5422" w:type="dxa"/>
          <w:tcBorders>
            <w:bottom w:val="nil"/>
            <w:right w:val="single" w:sz="12" w:space="0" w:color="auto"/>
          </w:tcBorders>
          <w:vAlign w:val="center"/>
        </w:tcPr>
        <w:p w:rsidR="004619C2" w:rsidRPr="00853F53" w:rsidRDefault="004619C2" w:rsidP="0081389B">
          <w:pPr>
            <w:jc w:val="center"/>
          </w:pPr>
        </w:p>
      </w:tc>
      <w:tc>
        <w:tcPr>
          <w:tcW w:w="63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619C2" w:rsidRDefault="004619C2" w:rsidP="0081389B">
          <w:pPr>
            <w:jc w:val="center"/>
            <w:rPr>
              <w:sz w:val="12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4619C2" w:rsidRPr="00B712B9" w:rsidRDefault="004619C2" w:rsidP="0081389B">
          <w:pPr>
            <w:jc w:val="center"/>
            <w:rPr>
              <w:sz w:val="12"/>
            </w:rPr>
          </w:pPr>
        </w:p>
      </w:tc>
    </w:tr>
    <w:tr w:rsidR="004619C2" w:rsidRPr="002257A2" w:rsidTr="00B674D7">
      <w:trPr>
        <w:gridAfter w:val="1"/>
        <w:wAfter w:w="40" w:type="dxa"/>
        <w:cantSplit/>
        <w:trHeight w:hRule="exact" w:val="300"/>
      </w:trPr>
      <w:tc>
        <w:tcPr>
          <w:tcW w:w="566" w:type="dxa"/>
          <w:tcBorders>
            <w:top w:val="single" w:sz="4" w:space="0" w:color="auto"/>
            <w:left w:val="nil"/>
          </w:tcBorders>
        </w:tcPr>
        <w:p w:rsidR="004619C2" w:rsidRDefault="004619C2" w:rsidP="008E3CA5">
          <w:pPr>
            <w:jc w:val="center"/>
            <w:rPr>
              <w:sz w:val="20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4619C2" w:rsidRDefault="004619C2" w:rsidP="008E3CA5">
          <w:pPr>
            <w:jc w:val="center"/>
            <w:rPr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</w:tcBorders>
        </w:tcPr>
        <w:p w:rsidR="004619C2" w:rsidRDefault="004619C2" w:rsidP="008E3CA5">
          <w:pPr>
            <w:jc w:val="center"/>
            <w:rPr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</w:tcBorders>
        </w:tcPr>
        <w:p w:rsidR="004619C2" w:rsidRDefault="004619C2" w:rsidP="008E3CA5">
          <w:pPr>
            <w:jc w:val="center"/>
            <w:rPr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</w:tcBorders>
        </w:tcPr>
        <w:p w:rsidR="004619C2" w:rsidRDefault="004619C2" w:rsidP="008E3CA5">
          <w:pPr>
            <w:jc w:val="center"/>
            <w:rPr>
              <w:sz w:val="20"/>
            </w:rPr>
          </w:pPr>
        </w:p>
      </w:tc>
      <w:tc>
        <w:tcPr>
          <w:tcW w:w="594" w:type="dxa"/>
          <w:tcBorders>
            <w:top w:val="single" w:sz="12" w:space="0" w:color="auto"/>
          </w:tcBorders>
        </w:tcPr>
        <w:p w:rsidR="004619C2" w:rsidRPr="009B1114" w:rsidRDefault="004619C2" w:rsidP="008E3CA5">
          <w:pPr>
            <w:ind w:left="-57" w:right="-113"/>
            <w:jc w:val="center"/>
            <w:rPr>
              <w:sz w:val="20"/>
            </w:rPr>
          </w:pPr>
        </w:p>
      </w:tc>
      <w:tc>
        <w:tcPr>
          <w:tcW w:w="5422" w:type="dxa"/>
          <w:tcBorders>
            <w:top w:val="nil"/>
            <w:bottom w:val="nil"/>
            <w:right w:val="single" w:sz="12" w:space="0" w:color="auto"/>
          </w:tcBorders>
        </w:tcPr>
        <w:p w:rsidR="004619C2" w:rsidRPr="00F26361" w:rsidRDefault="004619C2" w:rsidP="00EB7B4C">
          <w:pPr>
            <w:rPr>
              <w:b/>
              <w:lang w:val="en-US"/>
            </w:rPr>
          </w:pPr>
        </w:p>
      </w:tc>
      <w:tc>
        <w:tcPr>
          <w:tcW w:w="634" w:type="dxa"/>
          <w:tcBorders>
            <w:top w:val="single" w:sz="12" w:space="0" w:color="auto"/>
            <w:left w:val="single" w:sz="12" w:space="0" w:color="auto"/>
            <w:bottom w:val="nil"/>
          </w:tcBorders>
          <w:vAlign w:val="center"/>
        </w:tcPr>
        <w:p w:rsidR="004619C2" w:rsidRPr="003D7223" w:rsidRDefault="004619C2" w:rsidP="00392D90">
          <w:pPr>
            <w:jc w:val="center"/>
            <w:rPr>
              <w:sz w:val="20"/>
            </w:rPr>
          </w:pPr>
          <w:r>
            <w:rPr>
              <w:sz w:val="20"/>
            </w:rPr>
            <w:t>02</w:t>
          </w:r>
        </w:p>
      </w:tc>
      <w:tc>
        <w:tcPr>
          <w:tcW w:w="567" w:type="dxa"/>
          <w:tcBorders>
            <w:top w:val="single" w:sz="12" w:space="0" w:color="auto"/>
            <w:bottom w:val="nil"/>
            <w:right w:val="nil"/>
          </w:tcBorders>
          <w:vAlign w:val="center"/>
        </w:tcPr>
        <w:p w:rsidR="004619C2" w:rsidRPr="00021919" w:rsidRDefault="004619C2" w:rsidP="008E3CA5">
          <w:pPr>
            <w:ind w:left="-57" w:right="-57"/>
            <w:jc w:val="center"/>
            <w:rPr>
              <w:rStyle w:val="a6"/>
            </w:rPr>
          </w:pPr>
          <w:bookmarkStart w:id="1" w:name="Num"/>
          <w:r>
            <w:rPr>
              <w:rStyle w:val="a6"/>
              <w:lang w:val="en-US"/>
            </w:rPr>
            <w:t>1.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1C3B5D">
            <w:rPr>
              <w:rStyle w:val="a6"/>
              <w:noProof/>
            </w:rPr>
            <w:t>8</w:t>
          </w:r>
          <w:r>
            <w:rPr>
              <w:rStyle w:val="a6"/>
            </w:rPr>
            <w:fldChar w:fldCharType="end"/>
          </w:r>
          <w:bookmarkEnd w:id="1"/>
        </w:p>
      </w:tc>
    </w:tr>
    <w:tr w:rsidR="004619C2" w:rsidRPr="00577E61" w:rsidTr="00B674D7">
      <w:trPr>
        <w:cantSplit/>
        <w:trHeight w:hRule="exact" w:val="312"/>
      </w:trPr>
      <w:tc>
        <w:tcPr>
          <w:tcW w:w="566" w:type="dxa"/>
          <w:tcBorders>
            <w:left w:val="nil"/>
            <w:bottom w:val="nil"/>
          </w:tcBorders>
          <w:vAlign w:val="center"/>
        </w:tcPr>
        <w:p w:rsidR="004619C2" w:rsidRPr="007238DE" w:rsidRDefault="004619C2" w:rsidP="008E3CA5">
          <w:pPr>
            <w:jc w:val="center"/>
            <w:rPr>
              <w:sz w:val="12"/>
              <w:szCs w:val="12"/>
            </w:rPr>
          </w:pPr>
          <w:r w:rsidRPr="00577E61">
            <w:rPr>
              <w:sz w:val="12"/>
              <w:szCs w:val="12"/>
            </w:rPr>
            <w:t>Изм.</w:t>
          </w:r>
          <w:r>
            <w:rPr>
              <w:sz w:val="12"/>
              <w:szCs w:val="12"/>
            </w:rPr>
            <w:br/>
          </w:r>
          <w:r w:rsidRPr="00577E61">
            <w:rPr>
              <w:sz w:val="12"/>
              <w:szCs w:val="12"/>
              <w:lang w:val="en-US"/>
            </w:rPr>
            <w:t>Rev</w:t>
          </w:r>
          <w:r w:rsidRPr="007238DE">
            <w:rPr>
              <w:sz w:val="12"/>
              <w:szCs w:val="12"/>
            </w:rPr>
            <w:t>.</w:t>
          </w:r>
        </w:p>
      </w:tc>
      <w:tc>
        <w:tcPr>
          <w:tcW w:w="567" w:type="dxa"/>
          <w:tcBorders>
            <w:bottom w:val="nil"/>
          </w:tcBorders>
          <w:vAlign w:val="center"/>
        </w:tcPr>
        <w:p w:rsidR="004619C2" w:rsidRPr="007238DE" w:rsidRDefault="004619C2" w:rsidP="008E3CA5">
          <w:pPr>
            <w:jc w:val="center"/>
            <w:rPr>
              <w:sz w:val="12"/>
              <w:szCs w:val="12"/>
            </w:rPr>
          </w:pPr>
          <w:proofErr w:type="spellStart"/>
          <w:r w:rsidRPr="00577E61">
            <w:rPr>
              <w:sz w:val="12"/>
              <w:szCs w:val="12"/>
            </w:rPr>
            <w:t>К.уч</w:t>
          </w:r>
          <w:proofErr w:type="spellEnd"/>
          <w:r w:rsidRPr="00577E61">
            <w:rPr>
              <w:sz w:val="12"/>
              <w:szCs w:val="12"/>
            </w:rPr>
            <w:t>.</w:t>
          </w:r>
          <w:r>
            <w:rPr>
              <w:sz w:val="12"/>
              <w:szCs w:val="12"/>
            </w:rPr>
            <w:br/>
          </w:r>
          <w:proofErr w:type="spellStart"/>
          <w:r>
            <w:rPr>
              <w:sz w:val="12"/>
              <w:szCs w:val="12"/>
              <w:lang w:val="en-US"/>
            </w:rPr>
            <w:t>Ar</w:t>
          </w:r>
          <w:proofErr w:type="spellEnd"/>
          <w:r w:rsidRPr="007238DE">
            <w:rPr>
              <w:sz w:val="12"/>
              <w:szCs w:val="12"/>
            </w:rPr>
            <w:t xml:space="preserve">. </w:t>
          </w:r>
          <w:r>
            <w:rPr>
              <w:sz w:val="12"/>
              <w:szCs w:val="12"/>
              <w:lang w:val="en-US"/>
            </w:rPr>
            <w:t>No</w:t>
          </w:r>
        </w:p>
      </w:tc>
      <w:tc>
        <w:tcPr>
          <w:tcW w:w="566" w:type="dxa"/>
          <w:tcBorders>
            <w:bottom w:val="nil"/>
          </w:tcBorders>
          <w:vAlign w:val="center"/>
        </w:tcPr>
        <w:p w:rsidR="004619C2" w:rsidRPr="007238DE" w:rsidRDefault="004619C2" w:rsidP="008E3CA5">
          <w:pPr>
            <w:jc w:val="center"/>
            <w:rPr>
              <w:sz w:val="12"/>
              <w:szCs w:val="12"/>
            </w:rPr>
          </w:pPr>
          <w:r w:rsidRPr="00577E61">
            <w:rPr>
              <w:sz w:val="12"/>
              <w:szCs w:val="12"/>
            </w:rPr>
            <w:t>Лист</w:t>
          </w:r>
          <w:r>
            <w:rPr>
              <w:sz w:val="12"/>
              <w:szCs w:val="12"/>
            </w:rPr>
            <w:br/>
          </w:r>
          <w:r>
            <w:rPr>
              <w:sz w:val="12"/>
              <w:szCs w:val="12"/>
              <w:lang w:val="en-US"/>
            </w:rPr>
            <w:t>Sheet</w:t>
          </w:r>
        </w:p>
      </w:tc>
      <w:tc>
        <w:tcPr>
          <w:tcW w:w="566" w:type="dxa"/>
          <w:tcBorders>
            <w:bottom w:val="nil"/>
          </w:tcBorders>
          <w:vAlign w:val="center"/>
        </w:tcPr>
        <w:p w:rsidR="004619C2" w:rsidRPr="007238DE" w:rsidRDefault="004619C2" w:rsidP="008E3CA5">
          <w:pPr>
            <w:ind w:left="-57" w:right="-57"/>
            <w:jc w:val="center"/>
            <w:rPr>
              <w:sz w:val="12"/>
              <w:szCs w:val="12"/>
            </w:rPr>
          </w:pPr>
          <w:r w:rsidRPr="007238DE">
            <w:rPr>
              <w:sz w:val="12"/>
              <w:szCs w:val="12"/>
            </w:rPr>
            <w:t>№</w:t>
          </w:r>
          <w:r w:rsidRPr="00577E61">
            <w:rPr>
              <w:sz w:val="12"/>
              <w:szCs w:val="12"/>
            </w:rPr>
            <w:t>док</w:t>
          </w:r>
          <w:r>
            <w:rPr>
              <w:sz w:val="12"/>
              <w:szCs w:val="12"/>
            </w:rPr>
            <w:br/>
          </w:r>
          <w:r>
            <w:rPr>
              <w:sz w:val="12"/>
              <w:szCs w:val="12"/>
              <w:lang w:val="en-US"/>
            </w:rPr>
            <w:t>Doc</w:t>
          </w:r>
          <w:r w:rsidRPr="007238DE">
            <w:rPr>
              <w:sz w:val="12"/>
              <w:szCs w:val="12"/>
            </w:rPr>
            <w:t xml:space="preserve">. </w:t>
          </w:r>
          <w:r>
            <w:rPr>
              <w:sz w:val="12"/>
              <w:szCs w:val="12"/>
              <w:lang w:val="en-US"/>
            </w:rPr>
            <w:t>No</w:t>
          </w:r>
        </w:p>
      </w:tc>
      <w:tc>
        <w:tcPr>
          <w:tcW w:w="850" w:type="dxa"/>
          <w:tcBorders>
            <w:bottom w:val="nil"/>
          </w:tcBorders>
          <w:vAlign w:val="center"/>
        </w:tcPr>
        <w:p w:rsidR="004619C2" w:rsidRPr="007238DE" w:rsidRDefault="004619C2" w:rsidP="008E3CA5">
          <w:pPr>
            <w:jc w:val="center"/>
            <w:rPr>
              <w:sz w:val="12"/>
              <w:szCs w:val="12"/>
            </w:rPr>
          </w:pPr>
          <w:r w:rsidRPr="00577E61">
            <w:rPr>
              <w:sz w:val="12"/>
              <w:szCs w:val="12"/>
            </w:rPr>
            <w:t>Подп</w:t>
          </w:r>
          <w:r w:rsidRPr="007238DE">
            <w:rPr>
              <w:sz w:val="12"/>
              <w:szCs w:val="12"/>
            </w:rPr>
            <w:t>.</w:t>
          </w:r>
          <w:r>
            <w:rPr>
              <w:sz w:val="12"/>
              <w:szCs w:val="12"/>
            </w:rPr>
            <w:br/>
          </w:r>
          <w:r>
            <w:rPr>
              <w:sz w:val="12"/>
              <w:szCs w:val="12"/>
              <w:lang w:val="en-US"/>
            </w:rPr>
            <w:t>Sign</w:t>
          </w:r>
        </w:p>
      </w:tc>
      <w:tc>
        <w:tcPr>
          <w:tcW w:w="594" w:type="dxa"/>
          <w:tcBorders>
            <w:bottom w:val="nil"/>
          </w:tcBorders>
          <w:vAlign w:val="center"/>
        </w:tcPr>
        <w:p w:rsidR="004619C2" w:rsidRPr="007238DE" w:rsidRDefault="004619C2" w:rsidP="008E3CA5">
          <w:pPr>
            <w:jc w:val="center"/>
            <w:rPr>
              <w:sz w:val="12"/>
              <w:szCs w:val="12"/>
            </w:rPr>
          </w:pPr>
          <w:r w:rsidRPr="00577E61">
            <w:rPr>
              <w:sz w:val="12"/>
              <w:szCs w:val="12"/>
            </w:rPr>
            <w:t>Дата</w:t>
          </w:r>
          <w:r>
            <w:rPr>
              <w:sz w:val="12"/>
              <w:szCs w:val="12"/>
            </w:rPr>
            <w:br/>
          </w:r>
          <w:r>
            <w:rPr>
              <w:sz w:val="12"/>
              <w:szCs w:val="12"/>
              <w:lang w:val="en-US"/>
            </w:rPr>
            <w:t>Date</w:t>
          </w:r>
        </w:p>
      </w:tc>
      <w:tc>
        <w:tcPr>
          <w:tcW w:w="5422" w:type="dxa"/>
          <w:tcBorders>
            <w:top w:val="nil"/>
            <w:bottom w:val="nil"/>
            <w:right w:val="single" w:sz="12" w:space="0" w:color="auto"/>
          </w:tcBorders>
        </w:tcPr>
        <w:p w:rsidR="004619C2" w:rsidRPr="00903BFC" w:rsidRDefault="004619C2" w:rsidP="008E3CA5">
          <w:pPr>
            <w:tabs>
              <w:tab w:val="left" w:pos="522"/>
            </w:tabs>
            <w:jc w:val="center"/>
            <w:rPr>
              <w:szCs w:val="24"/>
              <w:lang w:val="en-US"/>
            </w:rPr>
          </w:pPr>
        </w:p>
      </w:tc>
      <w:tc>
        <w:tcPr>
          <w:tcW w:w="634" w:type="dxa"/>
          <w:tcBorders>
            <w:top w:val="nil"/>
            <w:left w:val="single" w:sz="12" w:space="0" w:color="auto"/>
            <w:bottom w:val="nil"/>
          </w:tcBorders>
          <w:vAlign w:val="center"/>
        </w:tcPr>
        <w:p w:rsidR="004619C2" w:rsidRPr="007238DE" w:rsidRDefault="004619C2" w:rsidP="008E3CA5">
          <w:pPr>
            <w:jc w:val="center"/>
            <w:rPr>
              <w:sz w:val="20"/>
            </w:rPr>
          </w:pPr>
        </w:p>
      </w:tc>
      <w:tc>
        <w:tcPr>
          <w:tcW w:w="607" w:type="dxa"/>
          <w:gridSpan w:val="2"/>
          <w:tcBorders>
            <w:top w:val="nil"/>
            <w:bottom w:val="nil"/>
            <w:right w:val="nil"/>
          </w:tcBorders>
          <w:vAlign w:val="center"/>
        </w:tcPr>
        <w:p w:rsidR="004619C2" w:rsidRPr="007238DE" w:rsidRDefault="004619C2" w:rsidP="008E3CA5">
          <w:pPr>
            <w:jc w:val="center"/>
            <w:rPr>
              <w:sz w:val="20"/>
            </w:rPr>
          </w:pPr>
        </w:p>
      </w:tc>
    </w:tr>
  </w:tbl>
  <w:p w:rsidR="004619C2" w:rsidRDefault="004619C2" w:rsidP="00D13F1E">
    <w:pPr>
      <w:pStyle w:val="a4"/>
      <w:ind w:right="851"/>
      <w:rPr>
        <w:sz w:val="6"/>
      </w:rPr>
    </w:pPr>
    <w:r>
      <w:rPr>
        <w:noProof/>
        <w:sz w:val="6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-612013</wp:posOffset>
              </wp:positionH>
              <wp:positionV relativeFrom="paragraph">
                <wp:posOffset>-3140964</wp:posOffset>
              </wp:positionV>
              <wp:extent cx="636905" cy="3242945"/>
              <wp:effectExtent l="0" t="0" r="0" b="0"/>
              <wp:wrapNone/>
              <wp:docPr id="1" name="Text Box 1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" cy="3242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405"/>
                          </w:tblGrid>
                          <w:tr w:rsidR="004619C2" w:rsidTr="00F707E0">
                            <w:trPr>
                              <w:cantSplit/>
                              <w:trHeight w:val="140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 w:rsidP="005230F5">
                                <w:pPr>
                                  <w:ind w:left="-57" w:right="-57"/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9425C2">
                                  <w:rPr>
                                    <w:sz w:val="12"/>
                                    <w:szCs w:val="12"/>
                                  </w:rPr>
                                  <w:t>Взам</w:t>
                                </w:r>
                                <w:proofErr w:type="spellEnd"/>
                                <w:r w:rsidRPr="009425C2">
                                  <w:rPr>
                                    <w:sz w:val="12"/>
                                    <w:szCs w:val="12"/>
                                  </w:rPr>
                                  <w:t>. инв. №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/</w:t>
                                </w:r>
                                <w:proofErr w:type="spellStart"/>
                                <w:r w:rsidRPr="0051359B">
                                  <w:rPr>
                                    <w:sz w:val="12"/>
                                    <w:szCs w:val="12"/>
                                  </w:rPr>
                                  <w:t>Sup</w:t>
                                </w:r>
                                <w:proofErr w:type="spellEnd"/>
                                <w:r w:rsidRPr="0051359B">
                                  <w:rPr>
                                    <w:sz w:val="12"/>
                                    <w:szCs w:val="12"/>
                                  </w:rPr>
                                  <w:t xml:space="preserve">. </w:t>
                                </w:r>
                                <w:proofErr w:type="spellStart"/>
                                <w:r w:rsidRPr="0051359B">
                                  <w:rPr>
                                    <w:sz w:val="12"/>
                                    <w:szCs w:val="12"/>
                                  </w:rPr>
                                  <w:t>Inv</w:t>
                                </w:r>
                                <w:proofErr w:type="spellEnd"/>
                                <w:r w:rsidRPr="0051359B">
                                  <w:rPr>
                                    <w:sz w:val="12"/>
                                    <w:szCs w:val="12"/>
                                  </w:rPr>
                                  <w:t>. №</w:t>
                                </w:r>
                              </w:p>
                            </w:tc>
                            <w:tc>
                              <w:tcPr>
                                <w:tcW w:w="40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 w:rsidP="00F707E0">
                                <w:pPr>
                                  <w:ind w:left="113" w:right="113"/>
                                  <w:jc w:val="center"/>
                                </w:pPr>
                              </w:p>
                            </w:tc>
                          </w:tr>
                          <w:tr w:rsidR="004619C2" w:rsidTr="00F707E0">
                            <w:trPr>
                              <w:cantSplit/>
                              <w:trHeight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 w:rsidP="00F707E0">
                                <w:pPr>
                                  <w:ind w:left="113" w:right="113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9425C2">
                                  <w:rPr>
                                    <w:sz w:val="12"/>
                                    <w:szCs w:val="12"/>
                                  </w:rPr>
                                  <w:t>Подпись</w:t>
                                </w:r>
                                <w:r w:rsidRPr="0051359B"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 w:rsidRPr="009425C2">
                                  <w:rPr>
                                    <w:sz w:val="12"/>
                                    <w:szCs w:val="12"/>
                                  </w:rPr>
                                  <w:t>и</w:t>
                                </w:r>
                                <w:r w:rsidRPr="0051359B">
                                  <w:rPr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 w:rsidRPr="009425C2">
                                  <w:rPr>
                                    <w:sz w:val="12"/>
                                    <w:szCs w:val="12"/>
                                  </w:rPr>
                                  <w:t>дата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/</w:t>
                                </w:r>
                                <w:proofErr w:type="spellStart"/>
                                <w:r w:rsidRPr="0051359B">
                                  <w:rPr>
                                    <w:sz w:val="12"/>
                                    <w:szCs w:val="12"/>
                                  </w:rPr>
                                  <w:t>Sign</w:t>
                                </w:r>
                                <w:proofErr w:type="spellEnd"/>
                                <w:r w:rsidRPr="0051359B">
                                  <w:rPr>
                                    <w:sz w:val="12"/>
                                    <w:szCs w:val="12"/>
                                  </w:rPr>
                                  <w:t xml:space="preserve">. &amp; </w:t>
                                </w:r>
                                <w:proofErr w:type="spellStart"/>
                                <w:r w:rsidRPr="0051359B">
                                  <w:rPr>
                                    <w:sz w:val="12"/>
                                    <w:szCs w:val="12"/>
                                  </w:rPr>
                                  <w:t>Date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40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 w:rsidP="00F707E0">
                                <w:pPr>
                                  <w:ind w:left="113" w:right="113"/>
                                  <w:jc w:val="center"/>
                                </w:pPr>
                              </w:p>
                            </w:tc>
                          </w:tr>
                          <w:tr w:rsidR="004619C2" w:rsidTr="00F707E0">
                            <w:trPr>
                              <w:cantSplit/>
                              <w:trHeight w:val="140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 w:rsidP="005230F5">
                                <w:pPr>
                                  <w:ind w:left="-57" w:right="-57"/>
                                  <w:jc w:val="center"/>
                                  <w:rPr>
                                    <w:sz w:val="16"/>
                                  </w:rPr>
                                </w:pPr>
                                <w:r w:rsidRPr="009425C2">
                                  <w:rPr>
                                    <w:sz w:val="12"/>
                                    <w:szCs w:val="12"/>
                                  </w:rPr>
                                  <w:t>Инв. № подл.</w:t>
                                </w:r>
                                <w:r>
                                  <w:rPr>
                                    <w:sz w:val="12"/>
                                    <w:szCs w:val="12"/>
                                  </w:rPr>
                                  <w:t>/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I</w:t>
                                </w:r>
                                <w:proofErr w:type="spellStart"/>
                                <w:r w:rsidRPr="009425C2">
                                  <w:rPr>
                                    <w:sz w:val="12"/>
                                    <w:szCs w:val="12"/>
                                  </w:rPr>
                                  <w:t>nv</w:t>
                                </w:r>
                                <w:proofErr w:type="spellEnd"/>
                                <w:r w:rsidRPr="009425C2">
                                  <w:rPr>
                                    <w:sz w:val="12"/>
                                    <w:szCs w:val="12"/>
                                  </w:rPr>
                                  <w:t xml:space="preserve">.№ </w:t>
                                </w:r>
                                <w:proofErr w:type="spellStart"/>
                                <w:r w:rsidRPr="009425C2">
                                  <w:rPr>
                                    <w:sz w:val="12"/>
                                    <w:szCs w:val="12"/>
                                  </w:rPr>
                                  <w:t>Orig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405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Pr="00DA0BBC" w:rsidRDefault="004619C2" w:rsidP="00F707E0">
                                <w:pPr>
                                  <w:ind w:left="113" w:right="113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:rsidR="004619C2" w:rsidRDefault="004619C2" w:rsidP="008F05C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13" o:spid="_x0000_s1072" type="#_x0000_t202" style="position:absolute;margin-left:-48.2pt;margin-top:-247.3pt;width:50.15pt;height:255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Uuuw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" filled="f" stroked="f">
              <v:textbox>
                <w:txbxContent>
                  <w:tbl>
                    <w:tblPr>
                      <w:tblW w:w="0" w:type="auto"/>
                      <w:tblInd w:w="108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405"/>
                    </w:tblGrid>
                    <w:tr w:rsidR="004619C2" w:rsidTr="00F707E0">
                      <w:trPr>
                        <w:cantSplit/>
                        <w:trHeight w:val="140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619C2" w:rsidRDefault="004619C2" w:rsidP="005230F5">
                          <w:pPr>
                            <w:ind w:left="-57" w:right="-57"/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9425C2">
                            <w:rPr>
                              <w:sz w:val="12"/>
                              <w:szCs w:val="12"/>
                            </w:rPr>
                            <w:t>Взам</w:t>
                          </w:r>
                          <w:proofErr w:type="spellEnd"/>
                          <w:r w:rsidRPr="009425C2">
                            <w:rPr>
                              <w:sz w:val="12"/>
                              <w:szCs w:val="12"/>
                            </w:rPr>
                            <w:t>. инв. №</w:t>
                          </w:r>
                          <w:r>
                            <w:rPr>
                              <w:sz w:val="12"/>
                              <w:szCs w:val="12"/>
                            </w:rPr>
                            <w:t>/</w:t>
                          </w:r>
                          <w:proofErr w:type="spellStart"/>
                          <w:r w:rsidRPr="0051359B">
                            <w:rPr>
                              <w:sz w:val="12"/>
                              <w:szCs w:val="12"/>
                            </w:rPr>
                            <w:t>Sup</w:t>
                          </w:r>
                          <w:proofErr w:type="spellEnd"/>
                          <w:r w:rsidRPr="0051359B">
                            <w:rPr>
                              <w:sz w:val="12"/>
                              <w:szCs w:val="12"/>
                            </w:rPr>
                            <w:t xml:space="preserve">. </w:t>
                          </w:r>
                          <w:proofErr w:type="spellStart"/>
                          <w:r w:rsidRPr="0051359B">
                            <w:rPr>
                              <w:sz w:val="12"/>
                              <w:szCs w:val="12"/>
                            </w:rPr>
                            <w:t>Inv</w:t>
                          </w:r>
                          <w:proofErr w:type="spellEnd"/>
                          <w:r w:rsidRPr="0051359B">
                            <w:rPr>
                              <w:sz w:val="12"/>
                              <w:szCs w:val="12"/>
                            </w:rPr>
                            <w:t>. №</w:t>
                          </w:r>
                        </w:p>
                      </w:tc>
                      <w:tc>
                        <w:tcPr>
                          <w:tcW w:w="40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Default="004619C2" w:rsidP="00F707E0">
                          <w:pPr>
                            <w:ind w:left="113" w:right="113"/>
                            <w:jc w:val="center"/>
                          </w:pPr>
                        </w:p>
                      </w:tc>
                    </w:tr>
                    <w:tr w:rsidR="004619C2" w:rsidTr="00F707E0">
                      <w:trPr>
                        <w:cantSplit/>
                        <w:trHeight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619C2" w:rsidRDefault="004619C2" w:rsidP="00F707E0">
                          <w:pPr>
                            <w:ind w:left="113" w:right="113"/>
                            <w:jc w:val="center"/>
                            <w:rPr>
                              <w:sz w:val="16"/>
                            </w:rPr>
                          </w:pPr>
                          <w:r w:rsidRPr="009425C2">
                            <w:rPr>
                              <w:sz w:val="12"/>
                              <w:szCs w:val="12"/>
                            </w:rPr>
                            <w:t>Подпись</w:t>
                          </w:r>
                          <w:r w:rsidRPr="0051359B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 w:rsidRPr="009425C2">
                            <w:rPr>
                              <w:sz w:val="12"/>
                              <w:szCs w:val="12"/>
                            </w:rPr>
                            <w:t>и</w:t>
                          </w:r>
                          <w:r w:rsidRPr="0051359B">
                            <w:rPr>
                              <w:sz w:val="12"/>
                              <w:szCs w:val="12"/>
                            </w:rPr>
                            <w:t xml:space="preserve"> </w:t>
                          </w:r>
                          <w:r w:rsidRPr="009425C2">
                            <w:rPr>
                              <w:sz w:val="12"/>
                              <w:szCs w:val="12"/>
                            </w:rPr>
                            <w:t>дата</w:t>
                          </w:r>
                          <w:r>
                            <w:rPr>
                              <w:sz w:val="12"/>
                              <w:szCs w:val="12"/>
                            </w:rPr>
                            <w:t>/</w:t>
                          </w:r>
                          <w:proofErr w:type="spellStart"/>
                          <w:r w:rsidRPr="0051359B">
                            <w:rPr>
                              <w:sz w:val="12"/>
                              <w:szCs w:val="12"/>
                            </w:rPr>
                            <w:t>Sign</w:t>
                          </w:r>
                          <w:proofErr w:type="spellEnd"/>
                          <w:r w:rsidRPr="0051359B">
                            <w:rPr>
                              <w:sz w:val="12"/>
                              <w:szCs w:val="12"/>
                            </w:rPr>
                            <w:t xml:space="preserve">. &amp; </w:t>
                          </w:r>
                          <w:proofErr w:type="spellStart"/>
                          <w:r w:rsidRPr="0051359B">
                            <w:rPr>
                              <w:sz w:val="12"/>
                              <w:szCs w:val="12"/>
                            </w:rPr>
                            <w:t>Date</w:t>
                          </w:r>
                          <w:proofErr w:type="spellEnd"/>
                        </w:p>
                      </w:tc>
                      <w:tc>
                        <w:tcPr>
                          <w:tcW w:w="40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Default="004619C2" w:rsidP="00F707E0">
                          <w:pPr>
                            <w:ind w:left="113" w:right="113"/>
                            <w:jc w:val="center"/>
                          </w:pPr>
                        </w:p>
                      </w:tc>
                    </w:tr>
                    <w:tr w:rsidR="004619C2" w:rsidTr="00F707E0">
                      <w:trPr>
                        <w:cantSplit/>
                        <w:trHeight w:val="140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4619C2" w:rsidRDefault="004619C2" w:rsidP="005230F5">
                          <w:pPr>
                            <w:ind w:left="-57" w:right="-57"/>
                            <w:jc w:val="center"/>
                            <w:rPr>
                              <w:sz w:val="16"/>
                            </w:rPr>
                          </w:pPr>
                          <w:r w:rsidRPr="009425C2">
                            <w:rPr>
                              <w:sz w:val="12"/>
                              <w:szCs w:val="12"/>
                            </w:rPr>
                            <w:t>Инв. № подл.</w:t>
                          </w:r>
                          <w:r>
                            <w:rPr>
                              <w:sz w:val="12"/>
                              <w:szCs w:val="12"/>
                            </w:rPr>
                            <w:t>/</w:t>
                          </w: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I</w:t>
                          </w:r>
                          <w:proofErr w:type="spellStart"/>
                          <w:r w:rsidRPr="009425C2">
                            <w:rPr>
                              <w:sz w:val="12"/>
                              <w:szCs w:val="12"/>
                            </w:rPr>
                            <w:t>nv</w:t>
                          </w:r>
                          <w:proofErr w:type="spellEnd"/>
                          <w:r w:rsidRPr="009425C2">
                            <w:rPr>
                              <w:sz w:val="12"/>
                              <w:szCs w:val="12"/>
                            </w:rPr>
                            <w:t xml:space="preserve">.№ </w:t>
                          </w:r>
                          <w:proofErr w:type="spellStart"/>
                          <w:r w:rsidRPr="009425C2">
                            <w:rPr>
                              <w:sz w:val="12"/>
                              <w:szCs w:val="12"/>
                            </w:rPr>
                            <w:t>Orig</w:t>
                          </w:r>
                          <w:proofErr w:type="spellEnd"/>
                        </w:p>
                      </w:tc>
                      <w:tc>
                        <w:tcPr>
                          <w:tcW w:w="405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Pr="00DA0BBC" w:rsidRDefault="004619C2" w:rsidP="00F707E0">
                          <w:pPr>
                            <w:ind w:left="113" w:right="113"/>
                            <w:jc w:val="center"/>
                            <w:rPr>
                              <w:lang w:val="en-US"/>
                            </w:rPr>
                          </w:pPr>
                        </w:p>
                      </w:tc>
                    </w:tr>
                  </w:tbl>
                  <w:p w:rsidR="004619C2" w:rsidRDefault="004619C2" w:rsidP="008F05C2"/>
                </w:txbxContent>
              </v:textbox>
            </v:shape>
          </w:pict>
        </mc:Fallback>
      </mc:AlternateContent>
    </w:r>
  </w:p>
  <w:tbl>
    <w:tblPr>
      <w:tblW w:w="11069" w:type="dxa"/>
      <w:tblInd w:w="-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9234"/>
      <w:gridCol w:w="1835"/>
    </w:tblGrid>
    <w:tr w:rsidR="004619C2" w:rsidRPr="00894161" w:rsidTr="007C0A01">
      <w:tc>
        <w:tcPr>
          <w:tcW w:w="8789" w:type="dxa"/>
          <w:tcBorders>
            <w:top w:val="nil"/>
            <w:left w:val="nil"/>
            <w:bottom w:val="nil"/>
            <w:right w:val="nil"/>
          </w:tcBorders>
        </w:tcPr>
        <w:p w:rsidR="004619C2" w:rsidRPr="005050CA" w:rsidRDefault="004619C2" w:rsidP="00F10771">
          <w:pPr>
            <w:ind w:left="737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1746" w:type="dxa"/>
          <w:tcBorders>
            <w:top w:val="nil"/>
            <w:left w:val="nil"/>
            <w:bottom w:val="nil"/>
            <w:right w:val="nil"/>
          </w:tcBorders>
        </w:tcPr>
        <w:p w:rsidR="004619C2" w:rsidRPr="00894161" w:rsidRDefault="004619C2" w:rsidP="007C0A01">
          <w:pPr>
            <w:jc w:val="center"/>
            <w:rPr>
              <w:rFonts w:cs="Arial"/>
              <w:sz w:val="18"/>
              <w:szCs w:val="18"/>
            </w:rPr>
          </w:pPr>
          <w:r w:rsidRPr="00894161">
            <w:rPr>
              <w:rFonts w:cs="Arial"/>
              <w:sz w:val="18"/>
              <w:szCs w:val="18"/>
            </w:rPr>
            <w:t>Формат А4</w:t>
          </w:r>
        </w:p>
      </w:tc>
    </w:tr>
  </w:tbl>
  <w:p w:rsidR="004619C2" w:rsidRPr="007C1CE8" w:rsidRDefault="004619C2" w:rsidP="00D13F1E">
    <w:pPr>
      <w:pStyle w:val="a4"/>
      <w:ind w:right="851"/>
      <w:rPr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CA1" w:rsidRDefault="00800CA1">
      <w:r>
        <w:separator/>
      </w:r>
    </w:p>
  </w:footnote>
  <w:footnote w:type="continuationSeparator" w:id="0">
    <w:p w:rsidR="00800CA1" w:rsidRDefault="00800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9C2" w:rsidRDefault="004619C2" w:rsidP="00C5097B">
    <w:pPr>
      <w:pStyle w:val="a3"/>
    </w:pPr>
    <w:r w:rsidRPr="00510ACE">
      <w:rPr>
        <w:noProof/>
      </w:rPr>
      <mc:AlternateContent>
        <mc:Choice Requires="wpg">
          <w:drawing>
            <wp:anchor distT="0" distB="0" distL="114300" distR="114300" simplePos="0" relativeHeight="251676160" behindDoc="0" locked="0" layoutInCell="1" allowOverlap="1" wp14:anchorId="59BBFDD8" wp14:editId="1C06261B">
              <wp:simplePos x="0" y="0"/>
              <wp:positionH relativeFrom="column">
                <wp:posOffset>223393</wp:posOffset>
              </wp:positionH>
              <wp:positionV relativeFrom="paragraph">
                <wp:posOffset>225552</wp:posOffset>
              </wp:positionV>
              <wp:extent cx="14425930" cy="10161786"/>
              <wp:effectExtent l="0" t="0" r="33020" b="30480"/>
              <wp:wrapNone/>
              <wp:docPr id="2774" name="Группа 2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425930" cy="10161786"/>
                        <a:chOff x="225422" y="116960"/>
                        <a:chExt cx="14426395" cy="10161903"/>
                      </a:xfrm>
                    </wpg:grpSpPr>
                    <wpg:grpSp>
                      <wpg:cNvPr id="2743" name="Группа 2743"/>
                      <wpg:cNvGrpSpPr/>
                      <wpg:grpSpPr>
                        <a:xfrm>
                          <a:off x="7985051" y="9717671"/>
                          <a:ext cx="6659880" cy="561192"/>
                          <a:chOff x="0" y="-487"/>
                          <a:chExt cx="6659880" cy="561204"/>
                        </a:xfrm>
                      </wpg:grpSpPr>
                      <wps:wsp>
                        <wps:cNvPr id="2725" name="Rectangle 7782"/>
                        <wps:cNvSpPr>
                          <a:spLocks noChangeArrowheads="1"/>
                        </wps:cNvSpPr>
                        <wps:spPr bwMode="auto">
                          <a:xfrm>
                            <a:off x="6315739" y="276446"/>
                            <a:ext cx="329565" cy="215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Pr="00EA6469" w:rsidRDefault="004619C2" w:rsidP="00E91587">
                              <w:pPr>
                                <w:pStyle w:val="15"/>
                              </w:pPr>
                              <w:r>
                                <w:t>1.</w:t>
                              </w:r>
                              <w:r w:rsidRPr="00F30CDD">
                                <w:fldChar w:fldCharType="begin"/>
                              </w:r>
                              <w:r w:rsidRPr="00F30CDD">
                                <w:instrText xml:space="preserve"> PAGE   \* MERGEFORMAT </w:instrText>
                              </w:r>
                              <w:r w:rsidRPr="00F30CDD">
                                <w:fldChar w:fldCharType="separate"/>
                              </w:r>
                              <w:r w:rsidR="001C3B5D">
                                <w:rPr>
                                  <w:noProof/>
                                </w:rPr>
                                <w:t>5</w:t>
                              </w:r>
                              <w:r w:rsidRPr="00F30CDD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4" name="Rectangle 7781"/>
                        <wps:cNvSpPr>
                          <a:spLocks noChangeArrowheads="1"/>
                        </wps:cNvSpPr>
                        <wps:spPr bwMode="auto">
                          <a:xfrm>
                            <a:off x="6315739" y="-487"/>
                            <a:ext cx="329565" cy="21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Pr="00EB5F3A" w:rsidRDefault="004619C2" w:rsidP="00E91587">
                              <w:pPr>
                                <w:pStyle w:val="15"/>
                                <w:rPr>
                                  <w:u w:val="double"/>
                                </w:rPr>
                              </w:pPr>
                              <w:r w:rsidRPr="00B712B9">
                                <w:rPr>
                                  <w:sz w:val="12"/>
                                </w:rPr>
                                <w:t xml:space="preserve">Лист </w:t>
                              </w:r>
                              <w:r w:rsidRPr="00B712B9">
                                <w:rPr>
                                  <w:sz w:val="12"/>
                                </w:rPr>
                                <w:br/>
                              </w:r>
                              <w:r w:rsidRPr="00B712B9">
                                <w:rPr>
                                  <w:sz w:val="12"/>
                                  <w:lang w:val="en-US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29" name="Text Box 7786"/>
                        <wps:cNvSpPr txBox="1">
                          <a:spLocks noChangeArrowheads="1"/>
                        </wps:cNvSpPr>
                        <wps:spPr bwMode="auto">
                          <a:xfrm>
                            <a:off x="2434855" y="115972"/>
                            <a:ext cx="3454901" cy="28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Pr="00F4406B" w:rsidRDefault="004619C2" w:rsidP="00E91587">
                              <w:pPr>
                                <w:pStyle w:val="1714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Ведомость отделки помещений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3" name="Rectangle 7780"/>
                        <wps:cNvSpPr>
                          <a:spLocks noChangeArrowheads="1"/>
                        </wps:cNvSpPr>
                        <wps:spPr bwMode="auto">
                          <a:xfrm>
                            <a:off x="2015746" y="357068"/>
                            <a:ext cx="360045" cy="179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Pr="00BE70A2" w:rsidRDefault="004619C2" w:rsidP="00E91587">
                              <w:pPr>
                                <w:pStyle w:val="15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BE70A2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9" name="Text Box 7808"/>
                        <wps:cNvSpPr txBox="1">
                          <a:spLocks noChangeArrowheads="1"/>
                        </wps:cNvSpPr>
                        <wps:spPr bwMode="auto">
                          <a:xfrm>
                            <a:off x="2041451" y="191386"/>
                            <a:ext cx="3175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0" name="Text Box 7809"/>
                        <wps:cNvSpPr txBox="1">
                          <a:spLocks noChangeArrowheads="1"/>
                        </wps:cNvSpPr>
                        <wps:spPr bwMode="auto">
                          <a:xfrm>
                            <a:off x="2041451" y="21265"/>
                            <a:ext cx="3175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2" name="Rectangle 7779"/>
                        <wps:cNvSpPr>
                          <a:spLocks noChangeArrowheads="1"/>
                        </wps:cNvSpPr>
                        <wps:spPr bwMode="auto">
                          <a:xfrm>
                            <a:off x="1488558" y="372140"/>
                            <a:ext cx="539750" cy="179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Pr="00471A3E" w:rsidRDefault="004619C2" w:rsidP="00E91587">
                              <w:pPr>
                                <w:pStyle w:val="15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471A3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41" name="Text Box 7810"/>
                        <wps:cNvSpPr txBox="1">
                          <a:spLocks noChangeArrowheads="1"/>
                        </wps:cNvSpPr>
                        <wps:spPr bwMode="auto">
                          <a:xfrm>
                            <a:off x="1509823" y="191386"/>
                            <a:ext cx="4953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2" name="Text Box 7811"/>
                        <wps:cNvSpPr txBox="1">
                          <a:spLocks noChangeArrowheads="1"/>
                        </wps:cNvSpPr>
                        <wps:spPr bwMode="auto">
                          <a:xfrm>
                            <a:off x="1509823" y="21265"/>
                            <a:ext cx="4953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8" name="Rectangle 7785"/>
                        <wps:cNvSpPr>
                          <a:spLocks noChangeArrowheads="1"/>
                        </wps:cNvSpPr>
                        <wps:spPr bwMode="auto">
                          <a:xfrm>
                            <a:off x="1116418" y="372140"/>
                            <a:ext cx="397510" cy="179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Pr="00471A3E" w:rsidRDefault="004619C2" w:rsidP="00E91587">
                              <w:pPr>
                                <w:pStyle w:val="15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471A3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71A3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док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  <wps:wsp>
                        <wps:cNvPr id="2737" name="Text Box 7806"/>
                        <wps:cNvSpPr txBox="1">
                          <a:spLocks noChangeArrowheads="1"/>
                        </wps:cNvSpPr>
                        <wps:spPr bwMode="auto">
                          <a:xfrm>
                            <a:off x="1148316" y="180753"/>
                            <a:ext cx="3175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8" name="Text Box 7807"/>
                        <wps:cNvSpPr txBox="1">
                          <a:spLocks noChangeArrowheads="1"/>
                        </wps:cNvSpPr>
                        <wps:spPr bwMode="auto">
                          <a:xfrm>
                            <a:off x="1148316" y="21265"/>
                            <a:ext cx="3175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7" name="Rectangle 7784"/>
                        <wps:cNvSpPr>
                          <a:spLocks noChangeArrowheads="1"/>
                        </wps:cNvSpPr>
                        <wps:spPr bwMode="auto">
                          <a:xfrm>
                            <a:off x="754911" y="361507"/>
                            <a:ext cx="360045" cy="179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Pr="00471A3E" w:rsidRDefault="004619C2" w:rsidP="00E91587">
                              <w:pPr>
                                <w:pStyle w:val="15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471A3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5" name="Text Box 7804"/>
                        <wps:cNvSpPr txBox="1">
                          <a:spLocks noChangeArrowheads="1"/>
                        </wps:cNvSpPr>
                        <wps:spPr bwMode="auto">
                          <a:xfrm>
                            <a:off x="786809" y="191386"/>
                            <a:ext cx="3175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6" name="Text Box 7805"/>
                        <wps:cNvSpPr txBox="1">
                          <a:spLocks noChangeArrowheads="1"/>
                        </wps:cNvSpPr>
                        <wps:spPr bwMode="auto">
                          <a:xfrm>
                            <a:off x="786809" y="21265"/>
                            <a:ext cx="3175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1" name="Rectangle 7778"/>
                        <wps:cNvSpPr>
                          <a:spLocks noChangeArrowheads="1"/>
                        </wps:cNvSpPr>
                        <wps:spPr bwMode="auto">
                          <a:xfrm>
                            <a:off x="382772" y="372140"/>
                            <a:ext cx="360045" cy="179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Pr="00471A3E" w:rsidRDefault="004619C2" w:rsidP="00DC3847">
                              <w:pPr>
                                <w:pStyle w:val="188"/>
                                <w:jc w:val="center"/>
                                <w:rPr>
                                  <w:rFonts w:ascii="Arial" w:hAnsi="Arial" w:cs="Arial"/>
                                  <w:szCs w:val="16"/>
                                </w:rPr>
                              </w:pPr>
                              <w:proofErr w:type="spellStart"/>
                              <w:r w:rsidRPr="00471A3E">
                                <w:rPr>
                                  <w:rFonts w:ascii="Arial" w:hAnsi="Arial" w:cs="Arial"/>
                                  <w:szCs w:val="16"/>
                                </w:rPr>
                                <w:t>К</w:t>
                              </w:r>
                              <w:r>
                                <w:rPr>
                                  <w:rFonts w:ascii="Arial" w:hAnsi="Arial" w:cs="Arial"/>
                                  <w:szCs w:val="16"/>
                                </w:rPr>
                                <w:t>ол</w:t>
                              </w:r>
                              <w:r w:rsidRPr="00471A3E">
                                <w:rPr>
                                  <w:rFonts w:ascii="Arial" w:hAnsi="Arial" w:cs="Arial"/>
                                  <w:szCs w:val="16"/>
                                </w:rPr>
                                <w:t>.уч</w:t>
                              </w:r>
                              <w:proofErr w:type="spellEnd"/>
                              <w:r w:rsidRPr="00471A3E">
                                <w:rPr>
                                  <w:rFonts w:ascii="Arial" w:hAnsi="Arial" w:cs="Arial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  <wps:wsp>
                        <wps:cNvPr id="2733" name="Text Box 7802"/>
                        <wps:cNvSpPr txBox="1">
                          <a:spLocks noChangeArrowheads="1"/>
                        </wps:cNvSpPr>
                        <wps:spPr bwMode="auto">
                          <a:xfrm>
                            <a:off x="414669" y="180753"/>
                            <a:ext cx="3175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4" name="Text Box 7803"/>
                        <wps:cNvSpPr txBox="1">
                          <a:spLocks noChangeArrowheads="1"/>
                        </wps:cNvSpPr>
                        <wps:spPr bwMode="auto">
                          <a:xfrm>
                            <a:off x="404037" y="21265"/>
                            <a:ext cx="3175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0" name="Rectangle 7777"/>
                        <wps:cNvSpPr>
                          <a:spLocks noChangeArrowheads="1"/>
                        </wps:cNvSpPr>
                        <wps:spPr bwMode="auto">
                          <a:xfrm>
                            <a:off x="10632" y="372140"/>
                            <a:ext cx="360045" cy="179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Pr="00471A3E" w:rsidRDefault="004619C2" w:rsidP="00E91587">
                              <w:pPr>
                                <w:pStyle w:val="15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471A3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31" name="Text Box 7800"/>
                        <wps:cNvSpPr txBox="1">
                          <a:spLocks noChangeArrowheads="1"/>
                        </wps:cNvSpPr>
                        <wps:spPr bwMode="auto">
                          <a:xfrm>
                            <a:off x="42530" y="180753"/>
                            <a:ext cx="3175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2" name="Text Box 7801"/>
                        <wps:cNvSpPr txBox="1">
                          <a:spLocks noChangeArrowheads="1"/>
                        </wps:cNvSpPr>
                        <wps:spPr bwMode="auto">
                          <a:xfrm>
                            <a:off x="31897" y="21265"/>
                            <a:ext cx="317500" cy="139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19C2" w:rsidRDefault="004619C2" w:rsidP="00E91587">
                              <w:pPr>
                                <w:pStyle w:val="15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0" name="Line 7767"/>
                        <wps:cNvCnPr>
                          <a:cxnSpLocks noChangeShapeType="1"/>
                        </wps:cNvCnPr>
                        <wps:spPr bwMode="auto">
                          <a:xfrm>
                            <a:off x="372139" y="21265"/>
                            <a:ext cx="635" cy="5292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1" name="Line 7768"/>
                        <wps:cNvCnPr>
                          <a:cxnSpLocks noChangeShapeType="1"/>
                        </wps:cNvCnPr>
                        <wps:spPr bwMode="auto">
                          <a:xfrm>
                            <a:off x="0" y="10633"/>
                            <a:ext cx="6659880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2" name="Line 7769"/>
                        <wps:cNvCnPr>
                          <a:cxnSpLocks noChangeShapeType="1"/>
                        </wps:cNvCnPr>
                        <wps:spPr bwMode="auto">
                          <a:xfrm>
                            <a:off x="754911" y="21265"/>
                            <a:ext cx="635" cy="5292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3" name="Line 7770"/>
                        <wps:cNvCnPr>
                          <a:cxnSpLocks noChangeShapeType="1"/>
                        </wps:cNvCnPr>
                        <wps:spPr bwMode="auto">
                          <a:xfrm>
                            <a:off x="1488558" y="21265"/>
                            <a:ext cx="635" cy="5292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4" name="Line 7771"/>
                        <wps:cNvCnPr>
                          <a:cxnSpLocks noChangeShapeType="1"/>
                        </wps:cNvCnPr>
                        <wps:spPr bwMode="auto">
                          <a:xfrm>
                            <a:off x="2020186" y="21265"/>
                            <a:ext cx="635" cy="524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5" name="Line 7772"/>
                        <wps:cNvCnPr>
                          <a:cxnSpLocks noChangeShapeType="1"/>
                        </wps:cNvCnPr>
                        <wps:spPr bwMode="auto">
                          <a:xfrm>
                            <a:off x="2360428" y="10633"/>
                            <a:ext cx="635" cy="5394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6" name="Line 7773"/>
                        <wps:cNvCnPr>
                          <a:cxnSpLocks noChangeShapeType="1"/>
                        </wps:cNvCnPr>
                        <wps:spPr bwMode="auto">
                          <a:xfrm>
                            <a:off x="6294474" y="21265"/>
                            <a:ext cx="1270" cy="5394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7" name="Line 7774"/>
                        <wps:cNvCnPr>
                          <a:cxnSpLocks noChangeShapeType="1"/>
                        </wps:cNvCnPr>
                        <wps:spPr bwMode="auto">
                          <a:xfrm>
                            <a:off x="10632" y="180753"/>
                            <a:ext cx="233997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8" name="Line 7775"/>
                        <wps:cNvCnPr>
                          <a:cxnSpLocks noChangeShapeType="1"/>
                        </wps:cNvCnPr>
                        <wps:spPr bwMode="auto">
                          <a:xfrm>
                            <a:off x="10632" y="340242"/>
                            <a:ext cx="2339975" cy="6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19" name="Line 7776"/>
                        <wps:cNvCnPr>
                          <a:cxnSpLocks noChangeShapeType="1"/>
                        </wps:cNvCnPr>
                        <wps:spPr bwMode="auto">
                          <a:xfrm>
                            <a:off x="6294474" y="212651"/>
                            <a:ext cx="36004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6" name="Line 7783"/>
                        <wps:cNvCnPr>
                          <a:cxnSpLocks noChangeShapeType="1"/>
                        </wps:cNvCnPr>
                        <wps:spPr bwMode="auto">
                          <a:xfrm>
                            <a:off x="1116418" y="21265"/>
                            <a:ext cx="635" cy="5292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30" name="Line 7787"/>
                        <wps:cNvCnPr>
                          <a:cxnSpLocks noChangeShapeType="1"/>
                        </wps:cNvCnPr>
                        <wps:spPr bwMode="auto">
                          <a:xfrm>
                            <a:off x="10632" y="0"/>
                            <a:ext cx="635" cy="53945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60" name="Text Box 7456"/>
                      <wps:cNvSpPr txBox="1">
                        <a:spLocks noChangeArrowheads="1"/>
                      </wps:cNvSpPr>
                      <wps:spPr bwMode="auto">
                        <a:xfrm>
                          <a:off x="225422" y="8152801"/>
                          <a:ext cx="233924" cy="1201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9C2" w:rsidRPr="00471F02" w:rsidRDefault="004619C2" w:rsidP="00E91587">
                            <w:pPr>
                              <w:pStyle w:val="15"/>
                            </w:pPr>
                          </w:p>
                        </w:txbxContent>
                      </wps:txbx>
                      <wps:bodyPr rot="0" vert="vert270" wrap="square" lIns="18000" tIns="0" rIns="0" bIns="0" anchor="t" anchorCtr="0" upright="1">
                        <a:noAutofit/>
                      </wps:bodyPr>
                    </wps:wsp>
                    <wpg:grpSp>
                      <wpg:cNvPr id="2773" name="Группа 2773"/>
                      <wpg:cNvGrpSpPr/>
                      <wpg:grpSpPr>
                        <a:xfrm>
                          <a:off x="541214" y="116960"/>
                          <a:ext cx="14110603" cy="10153575"/>
                          <a:chOff x="73382" y="116960"/>
                          <a:chExt cx="14110603" cy="10153575"/>
                        </a:xfrm>
                      </wpg:grpSpPr>
                      <wps:wsp>
                        <wps:cNvPr id="2673" name="Прямая соединительная линия 2673"/>
                        <wps:cNvCnPr/>
                        <wps:spPr>
                          <a:xfrm flipV="1">
                            <a:off x="14183833" y="116960"/>
                            <a:ext cx="0" cy="10142736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0" name="Прямая соединительная линия 2770"/>
                        <wps:cNvCnPr/>
                        <wps:spPr>
                          <a:xfrm flipV="1">
                            <a:off x="73382" y="116960"/>
                            <a:ext cx="0" cy="10142736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ая соединительная линия 1122"/>
                        <wps:cNvCnPr>
                          <a:cxnSpLocks noChangeShapeType="1"/>
                        </wps:cNvCnPr>
                        <wps:spPr bwMode="auto">
                          <a:xfrm>
                            <a:off x="73382" y="10270535"/>
                            <a:ext cx="14110603" cy="0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1" name="Прямая соединительная линия 1122"/>
                        <wps:cNvCnPr>
                          <a:cxnSpLocks noChangeShapeType="1"/>
                        </wps:cNvCnPr>
                        <wps:spPr bwMode="auto">
                          <a:xfrm>
                            <a:off x="73382" y="116960"/>
                            <a:ext cx="14110603" cy="0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BBFDD8" id="Группа 2774" o:spid="_x0000_s1026" style="position:absolute;margin-left:17.6pt;margin-top:17.75pt;width:1135.9pt;height:800.15pt;z-index:251676160;mso-width-relative:margin;mso-height-relative:margin" coordorigin="2254,1169" coordsize="144263,10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">
              <v:group id="Группа 2743" o:spid="_x0000_s1027" style="position:absolute;left:79850;top:97176;width:66599;height:5612" coordorigin=",-4" coordsize="66598,5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v6g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Yw/phN4vAlPQK7+AAAA//8DAFBLAQItABQABgAIAAAAIQDb4fbL7gAAAIUBAAATAAAAAAAA&#10;AAAAAAAAAAAAAABbQ29udGVudF9UeXBlc10ueG1sUEsBAi0AFAAGAAgAAAAhAFr0LFu/AAAAFQEA&#10;AAsAAAAAAAAAAAAAAAAAHwEAAF9yZWxzLy5yZWxzUEsBAi0AFAAGAAgAAAAhALDi/qDHAAAA3QAA&#10;AA8AAAAAAAAAAAAAAAAABwIAAGRycy9kb3ducmV2LnhtbFBLBQYAAAAAAwADALcAAAD7AgAAAAA=&#10;">
                <v:rect id="_x0000_s1028" style="position:absolute;left:63157;top:2764;width:3296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wy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elnOoXHm/gE5PIOAAD//wMAUEsBAi0AFAAGAAgAAAAhANvh9svuAAAAhQEAABMAAAAAAAAAAAAA&#10;AAAAAAAAAFtDb250ZW50X1R5cGVzXS54bWxQSwECLQAUAAYACAAAACEAWvQsW78AAAAVAQAACwAA&#10;AAAAAAAAAAAAAAAfAQAAX3JlbHMvLnJlbHNQSwECLQAUAAYACAAAACEAxFecMsMAAADdAAAADwAA&#10;AAAAAAAAAAAAAAAHAgAAZHJzL2Rvd25yZXYueG1sUEsFBgAAAAADAAMAtwAAAPcCAAAAAA==&#10;" filled="f" stroked="f" strokeweight=".25pt">
                  <v:textbox inset="1pt,1pt,1pt,1pt">
                    <w:txbxContent>
                      <w:p w:rsidR="004619C2" w:rsidRPr="00EA6469" w:rsidRDefault="004619C2" w:rsidP="00E91587">
                        <w:pPr>
                          <w:pStyle w:val="15"/>
                        </w:pPr>
                        <w:r>
                          <w:t>1.</w:t>
                        </w:r>
                        <w:r w:rsidRPr="00F30CDD">
                          <w:fldChar w:fldCharType="begin"/>
                        </w:r>
                        <w:r w:rsidRPr="00F30CDD">
                          <w:instrText xml:space="preserve"> PAGE   \* MERGEFORMAT </w:instrText>
                        </w:r>
                        <w:r w:rsidRPr="00F30CDD">
                          <w:fldChar w:fldCharType="separate"/>
                        </w:r>
                        <w:r w:rsidR="001C3B5D">
                          <w:rPr>
                            <w:noProof/>
                          </w:rPr>
                          <w:t>5</w:t>
                        </w:r>
                        <w:r w:rsidRPr="00F30CDD">
                          <w:fldChar w:fldCharType="end"/>
                        </w:r>
                      </w:p>
                    </w:txbxContent>
                  </v:textbox>
                </v:rect>
                <v:rect id="_x0000_s1029" style="position:absolute;left:63157;top:-4;width:329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mp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esxx+38QnILc/AAAA//8DAFBLAQItABQABgAIAAAAIQDb4fbL7gAAAIUBAAATAAAAAAAAAAAA&#10;AAAAAAAAAABbQ29udGVudF9UeXBlc10ueG1sUEsBAi0AFAAGAAgAAAAhAFr0LFu/AAAAFQEAAAsA&#10;AAAAAAAAAAAAAAAAHwEAAF9yZWxzLy5yZWxzUEsBAi0AFAAGAAgAAAAhAKsbOanEAAAA3QAAAA8A&#10;AAAAAAAAAAAAAAAABwIAAGRycy9kb3ducmV2LnhtbFBLBQYAAAAAAwADALcAAAD4AgAAAAA=&#10;" filled="f" stroked="f" strokeweight=".25pt">
                  <v:textbox inset="1pt,1pt,1pt,1pt">
                    <w:txbxContent>
                      <w:p w:rsidR="004619C2" w:rsidRPr="00EB5F3A" w:rsidRDefault="004619C2" w:rsidP="00E91587">
                        <w:pPr>
                          <w:pStyle w:val="15"/>
                          <w:rPr>
                            <w:u w:val="double"/>
                          </w:rPr>
                        </w:pPr>
                        <w:r w:rsidRPr="00B712B9">
                          <w:rPr>
                            <w:sz w:val="12"/>
                          </w:rPr>
                          <w:t xml:space="preserve">Лист </w:t>
                        </w:r>
                        <w:r w:rsidRPr="00B712B9">
                          <w:rPr>
                            <w:sz w:val="12"/>
                          </w:rPr>
                          <w:br/>
                        </w:r>
                        <w:r w:rsidRPr="00B712B9">
                          <w:rPr>
                            <w:sz w:val="12"/>
                            <w:lang w:val="en-US"/>
                          </w:rPr>
                          <w:t>Sheet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86" o:spid="_x0000_s1030" type="#_x0000_t202" style="position:absolute;left:24348;top:1159;width:34549;height:2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" filled="f" stroked="f">
                  <v:textbox>
                    <w:txbxContent>
                      <w:p w:rsidR="004619C2" w:rsidRPr="00F4406B" w:rsidRDefault="004619C2" w:rsidP="00E91587">
                        <w:pPr>
                          <w:pStyle w:val="1714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Ведомость отделки помещений</w:t>
                        </w:r>
                      </w:p>
                    </w:txbxContent>
                  </v:textbox>
                </v:shape>
                <v:rect id="Rectangle 7780" o:spid="_x0000_s1031" style="position:absolute;left:20157;top:3570;width:3600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Hd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lnOoHHm/gE5PIOAAD//wMAUEsBAi0AFAAGAAgAAAAhANvh9svuAAAAhQEAABMAAAAAAAAAAAAA&#10;AAAAAAAAAFtDb250ZW50X1R5cGVzXS54bWxQSwECLQAUAAYACAAAACEAWvQsW78AAAAVAQAACwAA&#10;AAAAAAAAAAAAAAAfAQAAX3JlbHMvLnJlbHNQSwECLQAUAAYACAAAACEAJPKh3cMAAADdAAAADwAA&#10;AAAAAAAAAAAAAAAHAgAAZHJzL2Rvd25yZXYueG1sUEsFBgAAAAADAAMAtwAAAPcCAAAAAA==&#10;" filled="f" stroked="f" strokeweight=".25pt">
                  <v:textbox inset="1pt,1pt,1pt,1pt">
                    <w:txbxContent>
                      <w:p w:rsidR="004619C2" w:rsidRPr="00BE70A2" w:rsidRDefault="004619C2" w:rsidP="00E91587">
                        <w:pPr>
                          <w:pStyle w:val="15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BE70A2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rect>
                <v:shape id="Text Box 7808" o:spid="_x0000_s1032" type="#_x0000_t202" style="position:absolute;left:20414;top:1913;width:317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shape id="Text Box 7809" o:spid="_x0000_s1033" type="#_x0000_t202" style="position:absolute;left:20414;top:212;width:3175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rect id="Rectangle 7779" o:spid="_x0000_s1034" style="position:absolute;left:14885;top:3721;width:5398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" filled="f" stroked="f" strokeweight=".25pt">
                  <v:textbox inset="1pt,1pt,1pt,1pt">
                    <w:txbxContent>
                      <w:p w:rsidR="004619C2" w:rsidRPr="00471A3E" w:rsidRDefault="004619C2" w:rsidP="00E91587">
                        <w:pPr>
                          <w:pStyle w:val="15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471A3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  <v:shape id="Text Box 7810" o:spid="_x0000_s1035" type="#_x0000_t202" style="position:absolute;left:15098;top:1913;width:4953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shape id="Text Box 7811" o:spid="_x0000_s1036" type="#_x0000_t202" style="position:absolute;left:15098;top:212;width:4953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rect id="Rectangle 7785" o:spid="_x0000_s1037" style="position:absolute;left:11164;top:3721;width:3975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" filled="f" stroked="f" strokeweight=".25pt">
                  <v:textbox inset="0,1pt,0,1pt">
                    <w:txbxContent>
                      <w:p w:rsidR="004619C2" w:rsidRPr="00471A3E" w:rsidRDefault="004619C2" w:rsidP="00E91587">
                        <w:pPr>
                          <w:pStyle w:val="15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471A3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471A3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док</w:t>
                        </w:r>
                      </w:p>
                    </w:txbxContent>
                  </v:textbox>
                </v:rect>
                <v:shape id="Text Box 7806" o:spid="_x0000_s1038" type="#_x0000_t202" style="position:absolute;left:11483;top:1807;width:3175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shape id="Text Box 7807" o:spid="_x0000_s1039" type="#_x0000_t202" style="position:absolute;left:11483;top:212;width:3175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rect id="Rectangle 7784" o:spid="_x0000_s1040" style="position:absolute;left:7549;top:3615;width:3600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fe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ArsgJ+38QnIHc/AAAA//8DAFBLAQItABQABgAIAAAAIQDb4fbL7gAAAIUBAAATAAAAAAAAAAAA&#10;AAAAAAAAAABbQ29udGVudF9UeXBlc10ueG1sUEsBAi0AFAAGAAgAAAAhAFr0LFu/AAAAFQEAAAsA&#10;AAAAAAAAAAAAAAAAHwEAAF9yZWxzLy5yZWxzUEsBAi0AFAAGAAgAAAAhAFvJp97EAAAA3QAAAA8A&#10;AAAAAAAAAAAAAAAABwIAAGRycy9kb3ducmV2LnhtbFBLBQYAAAAAAwADALcAAAD4AgAAAAA=&#10;" filled="f" stroked="f" strokeweight=".25pt">
                  <v:textbox inset="1pt,1pt,1pt,1pt">
                    <w:txbxContent>
                      <w:p w:rsidR="004619C2" w:rsidRPr="00471A3E" w:rsidRDefault="004619C2" w:rsidP="00E91587">
                        <w:pPr>
                          <w:pStyle w:val="15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471A3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shape id="Text Box 7804" o:spid="_x0000_s1041" type="#_x0000_t202" style="position:absolute;left:7868;top:1913;width:3175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shape id="Text Box 7805" o:spid="_x0000_s1042" type="#_x0000_t202" style="position:absolute;left:7868;top:212;width:3175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rect id="Rectangle 7778" o:spid="_x0000_s1043" style="position:absolute;left:3827;top:3721;width:3601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" filled="f" stroked="f" strokeweight=".25pt">
                  <v:textbox inset="0,1pt,0,1pt">
                    <w:txbxContent>
                      <w:p w:rsidR="004619C2" w:rsidRPr="00471A3E" w:rsidRDefault="004619C2" w:rsidP="00DC3847">
                        <w:pPr>
                          <w:pStyle w:val="188"/>
                          <w:jc w:val="center"/>
                          <w:rPr>
                            <w:rFonts w:ascii="Arial" w:hAnsi="Arial" w:cs="Arial"/>
                            <w:szCs w:val="16"/>
                          </w:rPr>
                        </w:pPr>
                        <w:proofErr w:type="spellStart"/>
                        <w:r w:rsidRPr="00471A3E">
                          <w:rPr>
                            <w:rFonts w:ascii="Arial" w:hAnsi="Arial" w:cs="Arial"/>
                            <w:szCs w:val="16"/>
                          </w:rPr>
                          <w:t>К</w:t>
                        </w:r>
                        <w:r>
                          <w:rPr>
                            <w:rFonts w:ascii="Arial" w:hAnsi="Arial" w:cs="Arial"/>
                            <w:szCs w:val="16"/>
                          </w:rPr>
                          <w:t>ол</w:t>
                        </w:r>
                        <w:r w:rsidRPr="00471A3E">
                          <w:rPr>
                            <w:rFonts w:ascii="Arial" w:hAnsi="Arial" w:cs="Arial"/>
                            <w:szCs w:val="16"/>
                          </w:rPr>
                          <w:t>.уч</w:t>
                        </w:r>
                        <w:proofErr w:type="spellEnd"/>
                        <w:r w:rsidRPr="00471A3E">
                          <w:rPr>
                            <w:rFonts w:ascii="Arial" w:hAnsi="Arial" w:cs="Arial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shape id="Text Box 7802" o:spid="_x0000_s1044" type="#_x0000_t202" style="position:absolute;left:4146;top:1807;width:3175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shape id="Text Box 7803" o:spid="_x0000_s1045" type="#_x0000_t202" style="position:absolute;left:4040;top:212;width:3175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rect id="Rectangle 7777" o:spid="_x0000_s1046" style="position:absolute;left:106;top:3721;width:3600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+q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Qv&#10;Wdwf38QnIHe/AAAA//8DAFBLAQItABQABgAIAAAAIQDb4fbL7gAAAIUBAAATAAAAAAAAAAAAAAAA&#10;AAAAAABbQ29udGVudF9UeXBlc10ueG1sUEsBAi0AFAAGAAgAAAAhAFr0LFu/AAAAFQEAAAsAAAAA&#10;AAAAAAAAAAAAHwEAAF9yZWxzLy5yZWxzUEsBAi0AFAAGAAgAAAAhANQgP6rBAAAA3QAAAA8AAAAA&#10;AAAAAAAAAAAABwIAAGRycy9kb3ducmV2LnhtbFBLBQYAAAAAAwADALcAAAD1AgAAAAA=&#10;" filled="f" stroked="f" strokeweight=".25pt">
                  <v:textbox inset="1pt,1pt,1pt,1pt">
                    <w:txbxContent>
                      <w:p w:rsidR="004619C2" w:rsidRPr="00471A3E" w:rsidRDefault="004619C2" w:rsidP="00E91587">
                        <w:pPr>
                          <w:pStyle w:val="15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471A3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rect>
                <v:shape id="Text Box 7800" o:spid="_x0000_s1047" type="#_x0000_t202" style="position:absolute;left:425;top:1807;width:3175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shape id="Text Box 7801" o:spid="_x0000_s1048" type="#_x0000_t202" style="position:absolute;left:318;top:212;width:3175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" filled="f" stroked="f">
                  <v:textbox inset="0,0,0,0">
                    <w:txbxContent>
                      <w:p w:rsidR="004619C2" w:rsidRDefault="004619C2" w:rsidP="00E91587">
                        <w:pPr>
                          <w:pStyle w:val="15"/>
                        </w:pPr>
                      </w:p>
                    </w:txbxContent>
                  </v:textbox>
                </v:shape>
                <v:line id="Line 7767" o:spid="_x0000_s1049" style="position:absolute;visibility:visible;mso-wrap-style:square" from="3721,212" to="3727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BZ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T9&#10;4U14AnLzBQAA//8DAFBLAQItABQABgAIAAAAIQDb4fbL7gAAAIUBAAATAAAAAAAAAAAAAAAAAAAA&#10;AABbQ29udGVudF9UeXBlc10ueG1sUEsBAi0AFAAGAAgAAAAhAFr0LFu/AAAAFQEAAAsAAAAAAAAA&#10;AAAAAAAAHwEAAF9yZWxzLy5yZWxzUEsBAi0AFAAGAAgAAAAhAL0AFmG+AAAA3QAAAA8AAAAAAAAA&#10;AAAAAAAABwIAAGRycy9kb3ducmV2LnhtbFBLBQYAAAAAAwADALcAAADyAgAAAAA=&#10;" strokeweight="2pt"/>
                <v:line id="Line 7768" o:spid="_x0000_s1050" style="position:absolute;visibility:visible;mso-wrap-style:square" from="0,106" to="66598,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" strokeweight="2pt"/>
                <v:line id="Line 7769" o:spid="_x0000_s1051" style="position:absolute;visibility:visible;mso-wrap-style:square" from="7549,212" to="7555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" strokeweight="2pt"/>
                <v:line id="Line 7770" o:spid="_x0000_s1052" style="position:absolute;visibility:visible;mso-wrap-style:square" from="14885,212" to="14891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" strokeweight="2pt"/>
                <v:line id="Line 7771" o:spid="_x0000_s1053" style="position:absolute;visibility:visible;mso-wrap-style:square" from="20201,212" to="20208,5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" strokeweight="2pt"/>
                <v:line id="Line 7772" o:spid="_x0000_s1054" style="position:absolute;visibility:visible;mso-wrap-style:square" from="23604,106" to="23610,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7X5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SbwfROegFx9AAAA//8DAFBLAQItABQABgAIAAAAIQDb4fbL7gAAAIUBAAATAAAAAAAAAAAAAAAA&#10;AAAAAABbQ29udGVudF9UeXBlc10ueG1sUEsBAi0AFAAGAAgAAAAhAFr0LFu/AAAAFQEAAAsAAAAA&#10;AAAAAAAAAAAAHwEAAF9yZWxzLy5yZWxzUEsBAi0AFAAGAAgAAAAhAK13tfnBAAAA3QAAAA8AAAAA&#10;AAAAAAAAAAAABwIAAGRycy9kb3ducmV2LnhtbFBLBQYAAAAAAwADALcAAAD1AgAAAAA=&#10;" strokeweight="2pt"/>
                <v:line id="Line 7773" o:spid="_x0000_s1055" style="position:absolute;visibility:visible;mso-wrap-style:square" from="62944,212" to="62957,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uO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abwfROegFx9AAAA//8DAFBLAQItABQABgAIAAAAIQDb4fbL7gAAAIUBAAATAAAAAAAAAAAAAAAA&#10;AAAAAABbQ29udGVudF9UeXBlc10ueG1sUEsBAi0AFAAGAAgAAAAhAFr0LFu/AAAAFQEAAAsAAAAA&#10;AAAAAAAAAAAAHwEAAF9yZWxzLy5yZWxzUEsBAi0AFAAGAAgAAAAhAF2lK47BAAAA3QAAAA8AAAAA&#10;AAAAAAAAAAAABwIAAGRycy9kb3ducmV2LnhtbFBLBQYAAAAAAwADALcAAAD1AgAAAAA=&#10;" strokeweight="2pt"/>
                <v:line id="Line 7774" o:spid="_x0000_s1056" style="position:absolute;visibility:visible;mso-wrap-style:square" from="106,1807" to="23506,1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" strokeweight="1pt"/>
                <v:line id="Line 7775" o:spid="_x0000_s1057" style="position:absolute;visibility:visible;mso-wrap-style:square" from="106,3402" to="23506,3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hpn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S5&#10;4U14AnLzBQAA//8DAFBLAQItABQABgAIAAAAIQDb4fbL7gAAAIUBAAATAAAAAAAAAAAAAAAAAAAA&#10;AABbQ29udGVudF9UeXBlc10ueG1sUEsBAi0AFAAGAAgAAAAhAFr0LFu/AAAAFQEAAAsAAAAAAAAA&#10;AAAAAAAAHwEAAF9yZWxzLy5yZWxzUEsBAi0AFAAGAAgAAAAhAEN2Gme+AAAA3QAAAA8AAAAAAAAA&#10;AAAAAAAABwIAAGRycy9kb3ducmV2LnhtbFBLBQYAAAAAAwADALcAAADyAgAAAAA=&#10;" strokeweight="2pt"/>
                <v:line id="Line 7776" o:spid="_x0000_s1058" style="position:absolute;visibility:visible;mso-wrap-style:square" from="62944,2126" to="66545,2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" strokeweight="1pt"/>
                <v:line id="Line 7783" o:spid="_x0000_s1059" style="position:absolute;visibility:visible;mso-wrap-style:square" from="11164,212" to="11170,5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" strokeweight="2pt"/>
                <v:line id="Line 7787" o:spid="_x0000_s1060" style="position:absolute;visibility:visible;mso-wrap-style:square" from="106,0" to="112,5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" strokeweight="2pt"/>
              </v:group>
              <v:shape id="Text Box 7456" o:spid="_x0000_s1061" type="#_x0000_t202" style="position:absolute;left:2254;top:81528;width:2339;height:12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" filled="f" stroked="f">
                <v:textbox style="layout-flow:vertical;mso-layout-flow-alt:bottom-to-top" inset=".5mm,0,0,0">
                  <w:txbxContent>
                    <w:p w:rsidR="004619C2" w:rsidRPr="00471F02" w:rsidRDefault="004619C2" w:rsidP="00E91587">
                      <w:pPr>
                        <w:pStyle w:val="15"/>
                      </w:pPr>
                    </w:p>
                  </w:txbxContent>
                </v:textbox>
              </v:shape>
              <v:group id="Группа 2773" o:spid="_x0000_s1062" style="position:absolute;left:5412;top:1169;width:141106;height:101536" coordorigin="733,1169" coordsize="141106,10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">
                <v:line id="Прямая соединительная линия 2673" o:spid="_x0000_s1063" style="position:absolute;flip:y;visibility:visible;mso-wrap-style:square" from="141838,1169" to="141838,102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" strokecolor="black [3200]" strokeweight="2pt">
                  <v:stroke joinstyle="miter"/>
                </v:line>
                <v:line id="Прямая соединительная линия 2770" o:spid="_x0000_s1064" style="position:absolute;flip:y;visibility:visible;mso-wrap-style:square" from="733,1169" to="733,102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" strokecolor="black [3200]" strokeweight="2pt">
                  <v:stroke joinstyle="miter"/>
                </v:line>
                <v:line id="Прямая соединительная линия 1122" o:spid="_x0000_s1065" style="position:absolute;visibility:visible;mso-wrap-style:square" from="733,102705" to="141839,10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Yv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sId2L8MAAADcAAAADwAA&#10;AAAAAAAAAAAAAAAHAgAAZHJzL2Rvd25yZXYueG1sUEsFBgAAAAADAAMAtwAAAPcCAAAAAA==&#10;" strokeweight="2pt"/>
                <v:line id="Прямая соединительная линия 1122" o:spid="_x0000_s1066" style="position:absolute;visibility:visible;mso-wrap-style:square" from="733,1169" to="141839,1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1Za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wfROegFx9AAAA//8DAFBLAQItABQABgAIAAAAIQDb4fbL7gAAAIUBAAATAAAAAAAAAAAAAAAA&#10;AAAAAABbQ29udGVudF9UeXBlc10ueG1sUEsBAi0AFAAGAAgAAAAhAFr0LFu/AAAAFQEAAAsAAAAA&#10;AAAAAAAAAAAAHwEAAF9yZWxzLy5yZWxzUEsBAi0AFAAGAAgAAAAhAA+TVlrBAAAA3QAAAA8AAAAA&#10;AAAAAAAAAAAABwIAAGRycy9kb3ducmV2LnhtbFBLBQYAAAAAAwADALcAAAD1AgAAAAA=&#10;" strokeweight="2pt"/>
              </v:group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112" behindDoc="0" locked="0" layoutInCell="1" allowOverlap="1">
              <wp:simplePos x="0" y="0"/>
              <wp:positionH relativeFrom="column">
                <wp:posOffset>-623570</wp:posOffset>
              </wp:positionH>
              <wp:positionV relativeFrom="paragraph">
                <wp:posOffset>254000</wp:posOffset>
              </wp:positionV>
              <wp:extent cx="612140" cy="4692015"/>
              <wp:effectExtent l="0" t="0" r="0" b="0"/>
              <wp:wrapNone/>
              <wp:docPr id="4" name="Text Box 1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4692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36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0"/>
                            <w:gridCol w:w="381"/>
                          </w:tblGrid>
                          <w:tr w:rsidR="004619C2" w:rsidTr="00957D28">
                            <w:trPr>
                              <w:cantSplit/>
                              <w:trHeight w:val="1621"/>
                            </w:trPr>
                            <w:tc>
                              <w:tcPr>
                                <w:tcW w:w="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Pr="00BF4F1B" w:rsidRDefault="004619C2" w:rsidP="00BF4F1B">
                                <w:pPr>
                                  <w:jc w:val="center"/>
                                  <w:rPr>
                                    <w:iCs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Ф. 23-3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8</w:t>
                                </w:r>
                              </w:p>
                            </w:tc>
                          </w:tr>
                          <w:tr w:rsidR="004619C2" w:rsidTr="00957D28">
                            <w:trPr>
                              <w:cantSplit/>
                              <w:trHeight w:val="5670"/>
                            </w:trPr>
                            <w:tc>
                              <w:tcPr>
                                <w:tcW w:w="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>
                                <w:pPr>
                                  <w:ind w:left="113" w:right="113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>
                                <w:pPr>
                                  <w:ind w:left="113" w:right="113"/>
                                  <w:jc w:val="right"/>
                                  <w:rPr>
                                    <w:i/>
                                    <w:iCs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4619C2" w:rsidRDefault="004619C2" w:rsidP="009F5D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8" o:spid="_x0000_s1067" type="#_x0000_t202" style="position:absolute;margin-left:-49.1pt;margin-top:20pt;width:48.2pt;height:369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" filled="f" stroked="f">
              <v:textbox>
                <w:txbxContent>
                  <w:tbl>
                    <w:tblPr>
                      <w:tblW w:w="0" w:type="auto"/>
                      <w:tblInd w:w="136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0"/>
                      <w:gridCol w:w="381"/>
                    </w:tblGrid>
                    <w:tr w:rsidR="004619C2" w:rsidTr="00957D28">
                      <w:trPr>
                        <w:cantSplit/>
                        <w:trHeight w:val="1621"/>
                      </w:trPr>
                      <w:tc>
                        <w:tcPr>
                          <w:tcW w:w="2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Default="004619C2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Pr="00BF4F1B" w:rsidRDefault="004619C2" w:rsidP="00BF4F1B">
                          <w:pPr>
                            <w:jc w:val="center"/>
                            <w:rPr>
                              <w:iCs/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Ф. 23-3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8</w:t>
                          </w:r>
                        </w:p>
                      </w:tc>
                    </w:tr>
                    <w:tr w:rsidR="004619C2" w:rsidTr="00957D28">
                      <w:trPr>
                        <w:cantSplit/>
                        <w:trHeight w:val="5670"/>
                      </w:trPr>
                      <w:tc>
                        <w:tcPr>
                          <w:tcW w:w="2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Default="004619C2">
                          <w:pPr>
                            <w:ind w:left="113" w:right="113"/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Default="004619C2">
                          <w:pPr>
                            <w:ind w:left="113" w:right="113"/>
                            <w:jc w:val="right"/>
                            <w:rPr>
                              <w:i/>
                              <w:iCs/>
                              <w:sz w:val="16"/>
                            </w:rPr>
                          </w:pPr>
                        </w:p>
                      </w:tc>
                    </w:tr>
                  </w:tbl>
                  <w:p w:rsidR="004619C2" w:rsidRDefault="004619C2" w:rsidP="009F5DBA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9C2" w:rsidRDefault="004619C2" w:rsidP="00C5097B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968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267970</wp:posOffset>
              </wp:positionV>
              <wp:extent cx="6577330" cy="10062210"/>
              <wp:effectExtent l="0" t="0" r="0" b="0"/>
              <wp:wrapNone/>
              <wp:docPr id="3" name="Rectangle 1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7330" cy="10062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F9F3F5" id="Rectangle 1114" o:spid="_x0000_s1026" style="position:absolute;margin-left:0;margin-top:21.1pt;width:517.9pt;height:792.3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-567055</wp:posOffset>
              </wp:positionH>
              <wp:positionV relativeFrom="paragraph">
                <wp:posOffset>307340</wp:posOffset>
              </wp:positionV>
              <wp:extent cx="612140" cy="4692015"/>
              <wp:effectExtent l="0" t="0" r="0" b="0"/>
              <wp:wrapNone/>
              <wp:docPr id="2" name="Text Box 1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140" cy="4692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36" w:type="dxa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0"/>
                            <w:gridCol w:w="381"/>
                          </w:tblGrid>
                          <w:tr w:rsidR="004619C2" w:rsidTr="00957D28">
                            <w:trPr>
                              <w:cantSplit/>
                              <w:trHeight w:val="1621"/>
                            </w:trPr>
                            <w:tc>
                              <w:tcPr>
                                <w:tcW w:w="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Pr="00BF4F1B" w:rsidRDefault="004619C2" w:rsidP="00BF4F1B">
                                <w:pPr>
                                  <w:jc w:val="center"/>
                                  <w:rPr>
                                    <w:iCs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Ф. 23-3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4619C2" w:rsidTr="00957D28">
                            <w:trPr>
                              <w:cantSplit/>
                              <w:trHeight w:val="5670"/>
                            </w:trPr>
                            <w:tc>
                              <w:tcPr>
                                <w:tcW w:w="2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>
                                <w:pPr>
                                  <w:ind w:left="113" w:right="113"/>
                                  <w:rPr>
                                    <w:sz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1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4619C2" w:rsidRDefault="004619C2">
                                <w:pPr>
                                  <w:ind w:left="113" w:right="113"/>
                                  <w:jc w:val="right"/>
                                  <w:rPr>
                                    <w:i/>
                                    <w:iCs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:rsidR="004619C2" w:rsidRDefault="004619C2" w:rsidP="00C5097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15" o:spid="_x0000_s1071" type="#_x0000_t202" style="position:absolute;margin-left:-44.65pt;margin-top:24.2pt;width:48.2pt;height:369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" filled="f" stroked="f">
              <v:textbox>
                <w:txbxContent>
                  <w:tbl>
                    <w:tblPr>
                      <w:tblW w:w="0" w:type="auto"/>
                      <w:tblInd w:w="136" w:type="dxa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280"/>
                      <w:gridCol w:w="381"/>
                    </w:tblGrid>
                    <w:tr w:rsidR="004619C2" w:rsidTr="00957D28">
                      <w:trPr>
                        <w:cantSplit/>
                        <w:trHeight w:val="1621"/>
                      </w:trPr>
                      <w:tc>
                        <w:tcPr>
                          <w:tcW w:w="2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Default="004619C2">
                          <w:pPr>
                            <w:jc w:val="center"/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Pr="00BF4F1B" w:rsidRDefault="004619C2" w:rsidP="00BF4F1B">
                          <w:pPr>
                            <w:jc w:val="center"/>
                            <w:rPr>
                              <w:iCs/>
                              <w:sz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Ф. 23-3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6</w:t>
                          </w:r>
                        </w:p>
                      </w:tc>
                    </w:tr>
                    <w:tr w:rsidR="004619C2" w:rsidTr="00957D28">
                      <w:trPr>
                        <w:cantSplit/>
                        <w:trHeight w:val="5670"/>
                      </w:trPr>
                      <w:tc>
                        <w:tcPr>
                          <w:tcW w:w="28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Default="004619C2">
                          <w:pPr>
                            <w:ind w:left="113" w:right="113"/>
                            <w:rPr>
                              <w:sz w:val="16"/>
                            </w:rPr>
                          </w:pPr>
                        </w:p>
                      </w:tc>
                      <w:tc>
                        <w:tcPr>
                          <w:tcW w:w="381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4619C2" w:rsidRDefault="004619C2">
                          <w:pPr>
                            <w:ind w:left="113" w:right="113"/>
                            <w:jc w:val="right"/>
                            <w:rPr>
                              <w:i/>
                              <w:iCs/>
                              <w:sz w:val="16"/>
                            </w:rPr>
                          </w:pPr>
                        </w:p>
                      </w:tc>
                    </w:tr>
                  </w:tbl>
                  <w:p w:rsidR="004619C2" w:rsidRDefault="004619C2" w:rsidP="00C5097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E71"/>
    <w:multiLevelType w:val="singleLevel"/>
    <w:tmpl w:val="5A94781A"/>
    <w:lvl w:ilvl="0">
      <w:start w:val="10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" w15:restartNumberingAfterBreak="0">
    <w:nsid w:val="12B44753"/>
    <w:multiLevelType w:val="singleLevel"/>
    <w:tmpl w:val="E294EDF2"/>
    <w:lvl w:ilvl="0">
      <w:start w:val="1"/>
      <w:numFmt w:val="decimal"/>
      <w:lvlText w:val="%1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2" w15:restartNumberingAfterBreak="0">
    <w:nsid w:val="1A335550"/>
    <w:multiLevelType w:val="singleLevel"/>
    <w:tmpl w:val="627A4CC8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3" w15:restartNumberingAfterBreak="0">
    <w:nsid w:val="1C482F71"/>
    <w:multiLevelType w:val="singleLevel"/>
    <w:tmpl w:val="5A94781A"/>
    <w:lvl w:ilvl="0">
      <w:start w:val="10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7601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E45B2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325440"/>
    <w:multiLevelType w:val="singleLevel"/>
    <w:tmpl w:val="B3A415D0"/>
    <w:lvl w:ilvl="0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FF04F82"/>
    <w:multiLevelType w:val="singleLevel"/>
    <w:tmpl w:val="5582B812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8" w15:restartNumberingAfterBreak="0">
    <w:nsid w:val="329F3AF6"/>
    <w:multiLevelType w:val="singleLevel"/>
    <w:tmpl w:val="EB363EF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hint="default"/>
      </w:rPr>
    </w:lvl>
  </w:abstractNum>
  <w:abstractNum w:abstractNumId="9" w15:restartNumberingAfterBreak="0">
    <w:nsid w:val="32BE539E"/>
    <w:multiLevelType w:val="singleLevel"/>
    <w:tmpl w:val="5A94781A"/>
    <w:lvl w:ilvl="0">
      <w:start w:val="10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7A71B9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AF1530D"/>
    <w:multiLevelType w:val="singleLevel"/>
    <w:tmpl w:val="A4780360"/>
    <w:lvl w:ilvl="0">
      <w:start w:val="2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7CD0996"/>
    <w:multiLevelType w:val="singleLevel"/>
    <w:tmpl w:val="5A94781A"/>
    <w:lvl w:ilvl="0">
      <w:start w:val="10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D2E0012"/>
    <w:multiLevelType w:val="singleLevel"/>
    <w:tmpl w:val="AEC8D264"/>
    <w:lvl w:ilvl="0">
      <w:start w:val="2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06E3564"/>
    <w:multiLevelType w:val="singleLevel"/>
    <w:tmpl w:val="5A94781A"/>
    <w:lvl w:ilvl="0">
      <w:start w:val="10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1B11A57"/>
    <w:multiLevelType w:val="singleLevel"/>
    <w:tmpl w:val="645A4174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62952D47"/>
    <w:multiLevelType w:val="hybridMultilevel"/>
    <w:tmpl w:val="78D28360"/>
    <w:lvl w:ilvl="0" w:tplc="2230DD48">
      <w:start w:val="1"/>
      <w:numFmt w:val="bullet"/>
      <w:pStyle w:val="-"/>
      <w:lvlText w:val="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73C40"/>
    <w:multiLevelType w:val="hybridMultilevel"/>
    <w:tmpl w:val="A0AC507C"/>
    <w:lvl w:ilvl="0" w:tplc="862A659C">
      <w:start w:val="19"/>
      <w:numFmt w:val="bullet"/>
      <w:lvlText w:val="-"/>
      <w:lvlJc w:val="left"/>
      <w:pPr>
        <w:ind w:left="1122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8" w15:restartNumberingAfterBreak="0">
    <w:nsid w:val="69565EF6"/>
    <w:multiLevelType w:val="singleLevel"/>
    <w:tmpl w:val="5A94781A"/>
    <w:lvl w:ilvl="0">
      <w:start w:val="10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1797DF9"/>
    <w:multiLevelType w:val="singleLevel"/>
    <w:tmpl w:val="EE747426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397"/>
      </w:pPr>
      <w:rPr>
        <w:rFonts w:ascii="Symbol" w:hAnsi="Symbol" w:hint="default"/>
      </w:rPr>
    </w:lvl>
  </w:abstractNum>
  <w:abstractNum w:abstractNumId="20" w15:restartNumberingAfterBreak="0">
    <w:nsid w:val="719B1C13"/>
    <w:multiLevelType w:val="singleLevel"/>
    <w:tmpl w:val="5A94781A"/>
    <w:lvl w:ilvl="0">
      <w:start w:val="10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2CF488A"/>
    <w:multiLevelType w:val="singleLevel"/>
    <w:tmpl w:val="5582B812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22" w15:restartNumberingAfterBreak="0">
    <w:nsid w:val="77F835EA"/>
    <w:multiLevelType w:val="singleLevel"/>
    <w:tmpl w:val="5A94781A"/>
    <w:lvl w:ilvl="0">
      <w:start w:val="10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975434F"/>
    <w:multiLevelType w:val="singleLevel"/>
    <w:tmpl w:val="D424F332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4" w15:restartNumberingAfterBreak="0">
    <w:nsid w:val="7A3D4458"/>
    <w:multiLevelType w:val="singleLevel"/>
    <w:tmpl w:val="5582B812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25" w15:restartNumberingAfterBreak="0">
    <w:nsid w:val="7AB65F6E"/>
    <w:multiLevelType w:val="singleLevel"/>
    <w:tmpl w:val="5A94781A"/>
    <w:lvl w:ilvl="0">
      <w:start w:val="10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7C1D2D27"/>
    <w:multiLevelType w:val="hybridMultilevel"/>
    <w:tmpl w:val="86FE5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E761C"/>
    <w:multiLevelType w:val="singleLevel"/>
    <w:tmpl w:val="AF98DBF2"/>
    <w:lvl w:ilvl="0">
      <w:numFmt w:val="bullet"/>
      <w:lvlText w:val="-"/>
      <w:lvlJc w:val="left"/>
      <w:pPr>
        <w:tabs>
          <w:tab w:val="num" w:pos="1005"/>
        </w:tabs>
        <w:ind w:left="1005" w:hanging="360"/>
      </w:pPr>
      <w:rPr>
        <w:rFonts w:ascii="Times New Roman" w:hAnsi="Times New Roman" w:hint="default"/>
      </w:rPr>
    </w:lvl>
  </w:abstractNum>
  <w:abstractNum w:abstractNumId="28" w15:restartNumberingAfterBreak="0">
    <w:nsid w:val="7F275CC6"/>
    <w:multiLevelType w:val="singleLevel"/>
    <w:tmpl w:val="DC88C804"/>
    <w:lvl w:ilvl="0">
      <w:start w:val="25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num w:numId="1">
    <w:abstractNumId w:val="24"/>
  </w:num>
  <w:num w:numId="2">
    <w:abstractNumId w:val="23"/>
  </w:num>
  <w:num w:numId="3">
    <w:abstractNumId w:val="15"/>
  </w:num>
  <w:num w:numId="4">
    <w:abstractNumId w:val="27"/>
  </w:num>
  <w:num w:numId="5">
    <w:abstractNumId w:val="5"/>
  </w:num>
  <w:num w:numId="6">
    <w:abstractNumId w:val="7"/>
  </w:num>
  <w:num w:numId="7">
    <w:abstractNumId w:val="21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14"/>
  </w:num>
  <w:num w:numId="14">
    <w:abstractNumId w:val="18"/>
  </w:num>
  <w:num w:numId="15">
    <w:abstractNumId w:val="28"/>
  </w:num>
  <w:num w:numId="16">
    <w:abstractNumId w:val="25"/>
  </w:num>
  <w:num w:numId="17">
    <w:abstractNumId w:val="12"/>
  </w:num>
  <w:num w:numId="18">
    <w:abstractNumId w:val="20"/>
  </w:num>
  <w:num w:numId="19">
    <w:abstractNumId w:val="9"/>
  </w:num>
  <w:num w:numId="20">
    <w:abstractNumId w:val="22"/>
  </w:num>
  <w:num w:numId="21">
    <w:abstractNumId w:val="3"/>
  </w:num>
  <w:num w:numId="22">
    <w:abstractNumId w:val="11"/>
  </w:num>
  <w:num w:numId="23">
    <w:abstractNumId w:val="13"/>
  </w:num>
  <w:num w:numId="24">
    <w:abstractNumId w:val="8"/>
  </w:num>
  <w:num w:numId="25">
    <w:abstractNumId w:val="1"/>
  </w:num>
  <w:num w:numId="26">
    <w:abstractNumId w:val="19"/>
  </w:num>
  <w:num w:numId="27">
    <w:abstractNumId w:val="16"/>
  </w:num>
  <w:num w:numId="28">
    <w:abstractNumId w:val="2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39"/>
    <w:rsid w:val="0000023C"/>
    <w:rsid w:val="000008A3"/>
    <w:rsid w:val="000119BB"/>
    <w:rsid w:val="00013592"/>
    <w:rsid w:val="00013FB8"/>
    <w:rsid w:val="00015132"/>
    <w:rsid w:val="00017C27"/>
    <w:rsid w:val="00023C00"/>
    <w:rsid w:val="000243B1"/>
    <w:rsid w:val="000244B0"/>
    <w:rsid w:val="000263B4"/>
    <w:rsid w:val="0002676A"/>
    <w:rsid w:val="00026EC3"/>
    <w:rsid w:val="0002775E"/>
    <w:rsid w:val="00030C9C"/>
    <w:rsid w:val="00031855"/>
    <w:rsid w:val="0003628A"/>
    <w:rsid w:val="0004179A"/>
    <w:rsid w:val="0004399A"/>
    <w:rsid w:val="0004404A"/>
    <w:rsid w:val="00045873"/>
    <w:rsid w:val="000506DB"/>
    <w:rsid w:val="00050DBB"/>
    <w:rsid w:val="00052408"/>
    <w:rsid w:val="000524C0"/>
    <w:rsid w:val="00052605"/>
    <w:rsid w:val="000540F0"/>
    <w:rsid w:val="000562D8"/>
    <w:rsid w:val="00056682"/>
    <w:rsid w:val="000568CD"/>
    <w:rsid w:val="00062DBA"/>
    <w:rsid w:val="00063215"/>
    <w:rsid w:val="0006340F"/>
    <w:rsid w:val="000647FB"/>
    <w:rsid w:val="00066C97"/>
    <w:rsid w:val="00067152"/>
    <w:rsid w:val="00067292"/>
    <w:rsid w:val="00072018"/>
    <w:rsid w:val="0008432B"/>
    <w:rsid w:val="00086298"/>
    <w:rsid w:val="000872CF"/>
    <w:rsid w:val="00093506"/>
    <w:rsid w:val="000945A9"/>
    <w:rsid w:val="000A042B"/>
    <w:rsid w:val="000A1026"/>
    <w:rsid w:val="000A212E"/>
    <w:rsid w:val="000A2735"/>
    <w:rsid w:val="000A6751"/>
    <w:rsid w:val="000A7A62"/>
    <w:rsid w:val="000A7C09"/>
    <w:rsid w:val="000B0E38"/>
    <w:rsid w:val="000B1A11"/>
    <w:rsid w:val="000B1C1A"/>
    <w:rsid w:val="000B3817"/>
    <w:rsid w:val="000B41E1"/>
    <w:rsid w:val="000B4B28"/>
    <w:rsid w:val="000B5F69"/>
    <w:rsid w:val="000B602A"/>
    <w:rsid w:val="000B6063"/>
    <w:rsid w:val="000C2F98"/>
    <w:rsid w:val="000D1534"/>
    <w:rsid w:val="000D1EDC"/>
    <w:rsid w:val="000D5236"/>
    <w:rsid w:val="000D641D"/>
    <w:rsid w:val="000D75BA"/>
    <w:rsid w:val="000D7A68"/>
    <w:rsid w:val="000E07F2"/>
    <w:rsid w:val="000E10DA"/>
    <w:rsid w:val="000E1358"/>
    <w:rsid w:val="000E25E9"/>
    <w:rsid w:val="000E2687"/>
    <w:rsid w:val="000E61C0"/>
    <w:rsid w:val="000E6C52"/>
    <w:rsid w:val="000F3016"/>
    <w:rsid w:val="000F3E02"/>
    <w:rsid w:val="00101795"/>
    <w:rsid w:val="00102C4C"/>
    <w:rsid w:val="00103BBB"/>
    <w:rsid w:val="00103C49"/>
    <w:rsid w:val="00110491"/>
    <w:rsid w:val="00114003"/>
    <w:rsid w:val="0011485A"/>
    <w:rsid w:val="00114B97"/>
    <w:rsid w:val="001151D9"/>
    <w:rsid w:val="001152A9"/>
    <w:rsid w:val="001162FB"/>
    <w:rsid w:val="001168A6"/>
    <w:rsid w:val="001211DC"/>
    <w:rsid w:val="001241CE"/>
    <w:rsid w:val="00124EFF"/>
    <w:rsid w:val="0012637F"/>
    <w:rsid w:val="00126B8B"/>
    <w:rsid w:val="00127A89"/>
    <w:rsid w:val="0013429B"/>
    <w:rsid w:val="001356D8"/>
    <w:rsid w:val="00135889"/>
    <w:rsid w:val="00135AB2"/>
    <w:rsid w:val="0014010C"/>
    <w:rsid w:val="0014021D"/>
    <w:rsid w:val="00150448"/>
    <w:rsid w:val="00150CA4"/>
    <w:rsid w:val="00153F12"/>
    <w:rsid w:val="00154477"/>
    <w:rsid w:val="00156A57"/>
    <w:rsid w:val="001608C6"/>
    <w:rsid w:val="00161102"/>
    <w:rsid w:val="001614E8"/>
    <w:rsid w:val="001620D2"/>
    <w:rsid w:val="001623A0"/>
    <w:rsid w:val="00173D5E"/>
    <w:rsid w:val="00175965"/>
    <w:rsid w:val="00181A86"/>
    <w:rsid w:val="00183346"/>
    <w:rsid w:val="00184D03"/>
    <w:rsid w:val="0018599B"/>
    <w:rsid w:val="00187292"/>
    <w:rsid w:val="001A4652"/>
    <w:rsid w:val="001A66C9"/>
    <w:rsid w:val="001B1D5E"/>
    <w:rsid w:val="001B2E33"/>
    <w:rsid w:val="001B3273"/>
    <w:rsid w:val="001C16CC"/>
    <w:rsid w:val="001C275A"/>
    <w:rsid w:val="001C399D"/>
    <w:rsid w:val="001C3B5D"/>
    <w:rsid w:val="001C4203"/>
    <w:rsid w:val="001C7656"/>
    <w:rsid w:val="001D24B1"/>
    <w:rsid w:val="001E3994"/>
    <w:rsid w:val="001E48E9"/>
    <w:rsid w:val="001E60E6"/>
    <w:rsid w:val="001E7A6B"/>
    <w:rsid w:val="001F40E8"/>
    <w:rsid w:val="001F69BF"/>
    <w:rsid w:val="001F7A73"/>
    <w:rsid w:val="00207769"/>
    <w:rsid w:val="00215064"/>
    <w:rsid w:val="00215429"/>
    <w:rsid w:val="002251F6"/>
    <w:rsid w:val="00225305"/>
    <w:rsid w:val="002257A2"/>
    <w:rsid w:val="00227DBF"/>
    <w:rsid w:val="00231318"/>
    <w:rsid w:val="00234A95"/>
    <w:rsid w:val="00234D5E"/>
    <w:rsid w:val="002350D5"/>
    <w:rsid w:val="00236730"/>
    <w:rsid w:val="00237385"/>
    <w:rsid w:val="00244104"/>
    <w:rsid w:val="00244FE7"/>
    <w:rsid w:val="002575CD"/>
    <w:rsid w:val="00260207"/>
    <w:rsid w:val="002622D8"/>
    <w:rsid w:val="00263C8A"/>
    <w:rsid w:val="00265575"/>
    <w:rsid w:val="002746BD"/>
    <w:rsid w:val="00274A3F"/>
    <w:rsid w:val="0027522B"/>
    <w:rsid w:val="002762B1"/>
    <w:rsid w:val="002762FA"/>
    <w:rsid w:val="0027642C"/>
    <w:rsid w:val="00280588"/>
    <w:rsid w:val="0028226E"/>
    <w:rsid w:val="00290748"/>
    <w:rsid w:val="0029177B"/>
    <w:rsid w:val="00292704"/>
    <w:rsid w:val="00293524"/>
    <w:rsid w:val="00294E2E"/>
    <w:rsid w:val="002960B3"/>
    <w:rsid w:val="00296DBC"/>
    <w:rsid w:val="002A07E1"/>
    <w:rsid w:val="002A70FB"/>
    <w:rsid w:val="002A729C"/>
    <w:rsid w:val="002B1F27"/>
    <w:rsid w:val="002B5379"/>
    <w:rsid w:val="002B5BDC"/>
    <w:rsid w:val="002B69FA"/>
    <w:rsid w:val="002C0F8E"/>
    <w:rsid w:val="002C3B1F"/>
    <w:rsid w:val="002C5B8C"/>
    <w:rsid w:val="002D08C7"/>
    <w:rsid w:val="002D0A2F"/>
    <w:rsid w:val="002D1589"/>
    <w:rsid w:val="002D1AD4"/>
    <w:rsid w:val="002D41AC"/>
    <w:rsid w:val="002D54A7"/>
    <w:rsid w:val="002D5566"/>
    <w:rsid w:val="002D749E"/>
    <w:rsid w:val="002E5C10"/>
    <w:rsid w:val="002E7CAD"/>
    <w:rsid w:val="002F144E"/>
    <w:rsid w:val="002F3D75"/>
    <w:rsid w:val="002F6C93"/>
    <w:rsid w:val="002F6F78"/>
    <w:rsid w:val="00302BEE"/>
    <w:rsid w:val="0030395D"/>
    <w:rsid w:val="00303E2D"/>
    <w:rsid w:val="0030555D"/>
    <w:rsid w:val="00311D69"/>
    <w:rsid w:val="00317EF0"/>
    <w:rsid w:val="00323B11"/>
    <w:rsid w:val="00325E5D"/>
    <w:rsid w:val="00331FB0"/>
    <w:rsid w:val="00332056"/>
    <w:rsid w:val="00342CE0"/>
    <w:rsid w:val="00343432"/>
    <w:rsid w:val="00343472"/>
    <w:rsid w:val="00343C33"/>
    <w:rsid w:val="00345E9A"/>
    <w:rsid w:val="0034717E"/>
    <w:rsid w:val="00354E9C"/>
    <w:rsid w:val="003572C5"/>
    <w:rsid w:val="00360AD4"/>
    <w:rsid w:val="0036197E"/>
    <w:rsid w:val="00363370"/>
    <w:rsid w:val="0036435D"/>
    <w:rsid w:val="003657B3"/>
    <w:rsid w:val="00365AD4"/>
    <w:rsid w:val="00366D52"/>
    <w:rsid w:val="00370C08"/>
    <w:rsid w:val="00371017"/>
    <w:rsid w:val="00374652"/>
    <w:rsid w:val="0038107E"/>
    <w:rsid w:val="00382785"/>
    <w:rsid w:val="0038300F"/>
    <w:rsid w:val="00383F07"/>
    <w:rsid w:val="00384784"/>
    <w:rsid w:val="0038499E"/>
    <w:rsid w:val="0038757D"/>
    <w:rsid w:val="003907C8"/>
    <w:rsid w:val="00392D90"/>
    <w:rsid w:val="00394C28"/>
    <w:rsid w:val="00395959"/>
    <w:rsid w:val="003960B1"/>
    <w:rsid w:val="00396423"/>
    <w:rsid w:val="00396D1B"/>
    <w:rsid w:val="003A47E9"/>
    <w:rsid w:val="003A565E"/>
    <w:rsid w:val="003A63BB"/>
    <w:rsid w:val="003A6DFF"/>
    <w:rsid w:val="003A6FA2"/>
    <w:rsid w:val="003A72D8"/>
    <w:rsid w:val="003B1EA8"/>
    <w:rsid w:val="003B47F4"/>
    <w:rsid w:val="003C2F6A"/>
    <w:rsid w:val="003C32FC"/>
    <w:rsid w:val="003C3B29"/>
    <w:rsid w:val="003C77B4"/>
    <w:rsid w:val="003C7C15"/>
    <w:rsid w:val="003C7EF7"/>
    <w:rsid w:val="003D2802"/>
    <w:rsid w:val="003D3122"/>
    <w:rsid w:val="003D37AE"/>
    <w:rsid w:val="003D5C6D"/>
    <w:rsid w:val="003D7223"/>
    <w:rsid w:val="003E133E"/>
    <w:rsid w:val="003E281F"/>
    <w:rsid w:val="003E7D8A"/>
    <w:rsid w:val="003F3BA2"/>
    <w:rsid w:val="003F4D23"/>
    <w:rsid w:val="003F51C5"/>
    <w:rsid w:val="00400ACB"/>
    <w:rsid w:val="0040283F"/>
    <w:rsid w:val="0040572B"/>
    <w:rsid w:val="00415D5C"/>
    <w:rsid w:val="00415F1B"/>
    <w:rsid w:val="0042059E"/>
    <w:rsid w:val="004207D8"/>
    <w:rsid w:val="0042154E"/>
    <w:rsid w:val="00422271"/>
    <w:rsid w:val="00427928"/>
    <w:rsid w:val="00431840"/>
    <w:rsid w:val="00432EF3"/>
    <w:rsid w:val="00434E12"/>
    <w:rsid w:val="00435051"/>
    <w:rsid w:val="004353FD"/>
    <w:rsid w:val="00437F3D"/>
    <w:rsid w:val="0044385A"/>
    <w:rsid w:val="004447A0"/>
    <w:rsid w:val="004453A9"/>
    <w:rsid w:val="00447445"/>
    <w:rsid w:val="00453008"/>
    <w:rsid w:val="0045637B"/>
    <w:rsid w:val="00460B59"/>
    <w:rsid w:val="004612F1"/>
    <w:rsid w:val="004619C2"/>
    <w:rsid w:val="00461A0E"/>
    <w:rsid w:val="00461C7A"/>
    <w:rsid w:val="00466676"/>
    <w:rsid w:val="00466D46"/>
    <w:rsid w:val="00470075"/>
    <w:rsid w:val="00471A3E"/>
    <w:rsid w:val="004731A7"/>
    <w:rsid w:val="004731B3"/>
    <w:rsid w:val="00474CAD"/>
    <w:rsid w:val="00475034"/>
    <w:rsid w:val="00476CE9"/>
    <w:rsid w:val="00481DA0"/>
    <w:rsid w:val="00482DAC"/>
    <w:rsid w:val="00483725"/>
    <w:rsid w:val="00485EDF"/>
    <w:rsid w:val="004873A1"/>
    <w:rsid w:val="004876C9"/>
    <w:rsid w:val="00487F92"/>
    <w:rsid w:val="004926E3"/>
    <w:rsid w:val="00495F0C"/>
    <w:rsid w:val="004971F6"/>
    <w:rsid w:val="0049743B"/>
    <w:rsid w:val="004A2DEB"/>
    <w:rsid w:val="004A5566"/>
    <w:rsid w:val="004B0980"/>
    <w:rsid w:val="004B49CA"/>
    <w:rsid w:val="004B5984"/>
    <w:rsid w:val="004B7E15"/>
    <w:rsid w:val="004C1051"/>
    <w:rsid w:val="004C4528"/>
    <w:rsid w:val="004C7195"/>
    <w:rsid w:val="004D26D2"/>
    <w:rsid w:val="004E06AA"/>
    <w:rsid w:val="004E0A44"/>
    <w:rsid w:val="004E5B40"/>
    <w:rsid w:val="004F138B"/>
    <w:rsid w:val="004F1FBE"/>
    <w:rsid w:val="004F67C6"/>
    <w:rsid w:val="004F6C3C"/>
    <w:rsid w:val="005012C1"/>
    <w:rsid w:val="005050CA"/>
    <w:rsid w:val="00510167"/>
    <w:rsid w:val="005151BA"/>
    <w:rsid w:val="005230F5"/>
    <w:rsid w:val="005252C4"/>
    <w:rsid w:val="0053169A"/>
    <w:rsid w:val="005323E6"/>
    <w:rsid w:val="00532AF0"/>
    <w:rsid w:val="005334CF"/>
    <w:rsid w:val="00536C80"/>
    <w:rsid w:val="00537B65"/>
    <w:rsid w:val="005417DF"/>
    <w:rsid w:val="005430D7"/>
    <w:rsid w:val="00543579"/>
    <w:rsid w:val="00543BD8"/>
    <w:rsid w:val="005443FB"/>
    <w:rsid w:val="00544AA9"/>
    <w:rsid w:val="005451F5"/>
    <w:rsid w:val="00545B85"/>
    <w:rsid w:val="00563293"/>
    <w:rsid w:val="005632A2"/>
    <w:rsid w:val="005759F1"/>
    <w:rsid w:val="00576CA7"/>
    <w:rsid w:val="00577655"/>
    <w:rsid w:val="005831EB"/>
    <w:rsid w:val="005834FC"/>
    <w:rsid w:val="00585476"/>
    <w:rsid w:val="0058594C"/>
    <w:rsid w:val="00587D6B"/>
    <w:rsid w:val="00592F0A"/>
    <w:rsid w:val="005A2934"/>
    <w:rsid w:val="005A383C"/>
    <w:rsid w:val="005A7C47"/>
    <w:rsid w:val="005B214B"/>
    <w:rsid w:val="005B36A4"/>
    <w:rsid w:val="005B49D2"/>
    <w:rsid w:val="005B4B54"/>
    <w:rsid w:val="005C26C0"/>
    <w:rsid w:val="005C417B"/>
    <w:rsid w:val="005C420F"/>
    <w:rsid w:val="005C5315"/>
    <w:rsid w:val="005C7488"/>
    <w:rsid w:val="005D16CC"/>
    <w:rsid w:val="005D4359"/>
    <w:rsid w:val="005E3912"/>
    <w:rsid w:val="005E6EBC"/>
    <w:rsid w:val="005E79ED"/>
    <w:rsid w:val="005E7C81"/>
    <w:rsid w:val="005F1D39"/>
    <w:rsid w:val="005F43F5"/>
    <w:rsid w:val="005F5E48"/>
    <w:rsid w:val="006015EC"/>
    <w:rsid w:val="00607808"/>
    <w:rsid w:val="0060795B"/>
    <w:rsid w:val="00611AE9"/>
    <w:rsid w:val="0061537D"/>
    <w:rsid w:val="00617AA0"/>
    <w:rsid w:val="00617AF0"/>
    <w:rsid w:val="00620A00"/>
    <w:rsid w:val="00620AB1"/>
    <w:rsid w:val="00622695"/>
    <w:rsid w:val="00624B69"/>
    <w:rsid w:val="00625491"/>
    <w:rsid w:val="00627A66"/>
    <w:rsid w:val="00630053"/>
    <w:rsid w:val="00631827"/>
    <w:rsid w:val="006341E1"/>
    <w:rsid w:val="00635EE1"/>
    <w:rsid w:val="00640AB0"/>
    <w:rsid w:val="00643709"/>
    <w:rsid w:val="0064645A"/>
    <w:rsid w:val="0064768B"/>
    <w:rsid w:val="00651B86"/>
    <w:rsid w:val="006526B9"/>
    <w:rsid w:val="00652A90"/>
    <w:rsid w:val="00652B63"/>
    <w:rsid w:val="006543B1"/>
    <w:rsid w:val="00656826"/>
    <w:rsid w:val="00660691"/>
    <w:rsid w:val="00662C0A"/>
    <w:rsid w:val="006634EC"/>
    <w:rsid w:val="006650F5"/>
    <w:rsid w:val="00665D00"/>
    <w:rsid w:val="006664C5"/>
    <w:rsid w:val="0066651F"/>
    <w:rsid w:val="00676A09"/>
    <w:rsid w:val="00680FC3"/>
    <w:rsid w:val="00681201"/>
    <w:rsid w:val="00682DA6"/>
    <w:rsid w:val="00683961"/>
    <w:rsid w:val="00690848"/>
    <w:rsid w:val="006917AB"/>
    <w:rsid w:val="00694452"/>
    <w:rsid w:val="0069580E"/>
    <w:rsid w:val="00696FB3"/>
    <w:rsid w:val="006A0AD6"/>
    <w:rsid w:val="006A3C50"/>
    <w:rsid w:val="006B02F5"/>
    <w:rsid w:val="006B3A4E"/>
    <w:rsid w:val="006B4157"/>
    <w:rsid w:val="006B5E89"/>
    <w:rsid w:val="006C17BA"/>
    <w:rsid w:val="006C1803"/>
    <w:rsid w:val="006C25BB"/>
    <w:rsid w:val="006C4343"/>
    <w:rsid w:val="006C593C"/>
    <w:rsid w:val="006C5F47"/>
    <w:rsid w:val="006D22A1"/>
    <w:rsid w:val="006D3DEF"/>
    <w:rsid w:val="006D6A43"/>
    <w:rsid w:val="006D77C9"/>
    <w:rsid w:val="006D7DBB"/>
    <w:rsid w:val="006E19B3"/>
    <w:rsid w:val="006E2D5D"/>
    <w:rsid w:val="006E3128"/>
    <w:rsid w:val="006E7935"/>
    <w:rsid w:val="006E7F1B"/>
    <w:rsid w:val="006F2547"/>
    <w:rsid w:val="007041B6"/>
    <w:rsid w:val="00706882"/>
    <w:rsid w:val="007070CC"/>
    <w:rsid w:val="007073D0"/>
    <w:rsid w:val="00712822"/>
    <w:rsid w:val="007144FF"/>
    <w:rsid w:val="00716278"/>
    <w:rsid w:val="0071641C"/>
    <w:rsid w:val="00716FA8"/>
    <w:rsid w:val="00721236"/>
    <w:rsid w:val="007217BA"/>
    <w:rsid w:val="00722A85"/>
    <w:rsid w:val="007237B6"/>
    <w:rsid w:val="007238DE"/>
    <w:rsid w:val="00725152"/>
    <w:rsid w:val="00726E4E"/>
    <w:rsid w:val="00727876"/>
    <w:rsid w:val="00734491"/>
    <w:rsid w:val="00735084"/>
    <w:rsid w:val="00735DC9"/>
    <w:rsid w:val="00737232"/>
    <w:rsid w:val="0074016C"/>
    <w:rsid w:val="007423F1"/>
    <w:rsid w:val="00742A19"/>
    <w:rsid w:val="007439A6"/>
    <w:rsid w:val="00744306"/>
    <w:rsid w:val="00745DB3"/>
    <w:rsid w:val="007506D5"/>
    <w:rsid w:val="007541E2"/>
    <w:rsid w:val="0075637A"/>
    <w:rsid w:val="00763E09"/>
    <w:rsid w:val="00772550"/>
    <w:rsid w:val="007802BB"/>
    <w:rsid w:val="007802D2"/>
    <w:rsid w:val="00786614"/>
    <w:rsid w:val="00787F7C"/>
    <w:rsid w:val="007918CD"/>
    <w:rsid w:val="007976E5"/>
    <w:rsid w:val="007A45EA"/>
    <w:rsid w:val="007A55A2"/>
    <w:rsid w:val="007A6779"/>
    <w:rsid w:val="007A7410"/>
    <w:rsid w:val="007B0077"/>
    <w:rsid w:val="007B0970"/>
    <w:rsid w:val="007B18A7"/>
    <w:rsid w:val="007B2924"/>
    <w:rsid w:val="007B3227"/>
    <w:rsid w:val="007B3393"/>
    <w:rsid w:val="007B6872"/>
    <w:rsid w:val="007B7DC9"/>
    <w:rsid w:val="007C0A01"/>
    <w:rsid w:val="007C0C27"/>
    <w:rsid w:val="007C5B81"/>
    <w:rsid w:val="007C63B1"/>
    <w:rsid w:val="007C71BC"/>
    <w:rsid w:val="007D0A0C"/>
    <w:rsid w:val="007D192A"/>
    <w:rsid w:val="007D2A87"/>
    <w:rsid w:val="007D6F36"/>
    <w:rsid w:val="007E4221"/>
    <w:rsid w:val="007E5E70"/>
    <w:rsid w:val="007E69A6"/>
    <w:rsid w:val="007E6C8E"/>
    <w:rsid w:val="007F5EA8"/>
    <w:rsid w:val="007F6712"/>
    <w:rsid w:val="007F6B44"/>
    <w:rsid w:val="007F6DB3"/>
    <w:rsid w:val="00800CA1"/>
    <w:rsid w:val="00802BE3"/>
    <w:rsid w:val="0080691B"/>
    <w:rsid w:val="0081389B"/>
    <w:rsid w:val="00815551"/>
    <w:rsid w:val="00816056"/>
    <w:rsid w:val="008166A0"/>
    <w:rsid w:val="00816CD4"/>
    <w:rsid w:val="00821840"/>
    <w:rsid w:val="00824A80"/>
    <w:rsid w:val="00825D81"/>
    <w:rsid w:val="008307E2"/>
    <w:rsid w:val="00842C0A"/>
    <w:rsid w:val="00844288"/>
    <w:rsid w:val="00844BA7"/>
    <w:rsid w:val="00850C89"/>
    <w:rsid w:val="00851C61"/>
    <w:rsid w:val="008545CA"/>
    <w:rsid w:val="00855233"/>
    <w:rsid w:val="00855866"/>
    <w:rsid w:val="00856827"/>
    <w:rsid w:val="00857117"/>
    <w:rsid w:val="00860DCA"/>
    <w:rsid w:val="00863945"/>
    <w:rsid w:val="00865B4B"/>
    <w:rsid w:val="00871C31"/>
    <w:rsid w:val="00871D0F"/>
    <w:rsid w:val="008737A8"/>
    <w:rsid w:val="008777BD"/>
    <w:rsid w:val="00877B65"/>
    <w:rsid w:val="00877D22"/>
    <w:rsid w:val="00882652"/>
    <w:rsid w:val="0088575D"/>
    <w:rsid w:val="00892D91"/>
    <w:rsid w:val="008931E7"/>
    <w:rsid w:val="00895F21"/>
    <w:rsid w:val="0089786F"/>
    <w:rsid w:val="008A1ABC"/>
    <w:rsid w:val="008A2700"/>
    <w:rsid w:val="008A3183"/>
    <w:rsid w:val="008A490D"/>
    <w:rsid w:val="008A566E"/>
    <w:rsid w:val="008A567E"/>
    <w:rsid w:val="008A5CED"/>
    <w:rsid w:val="008A5EF1"/>
    <w:rsid w:val="008A629E"/>
    <w:rsid w:val="008B176D"/>
    <w:rsid w:val="008B2FFC"/>
    <w:rsid w:val="008B32D7"/>
    <w:rsid w:val="008B6B5A"/>
    <w:rsid w:val="008C0BF0"/>
    <w:rsid w:val="008C55A6"/>
    <w:rsid w:val="008D0DDB"/>
    <w:rsid w:val="008D2F8A"/>
    <w:rsid w:val="008D5869"/>
    <w:rsid w:val="008E01F6"/>
    <w:rsid w:val="008E19DA"/>
    <w:rsid w:val="008E212A"/>
    <w:rsid w:val="008E21EB"/>
    <w:rsid w:val="008E394D"/>
    <w:rsid w:val="008E3CA5"/>
    <w:rsid w:val="008F05C2"/>
    <w:rsid w:val="008F0674"/>
    <w:rsid w:val="008F0B55"/>
    <w:rsid w:val="008F215C"/>
    <w:rsid w:val="008F33C3"/>
    <w:rsid w:val="008F711F"/>
    <w:rsid w:val="008F7442"/>
    <w:rsid w:val="008F7A22"/>
    <w:rsid w:val="00901A79"/>
    <w:rsid w:val="009029EB"/>
    <w:rsid w:val="00903BFC"/>
    <w:rsid w:val="00903C28"/>
    <w:rsid w:val="00903FA4"/>
    <w:rsid w:val="00904736"/>
    <w:rsid w:val="00904DB7"/>
    <w:rsid w:val="00905965"/>
    <w:rsid w:val="00905FEA"/>
    <w:rsid w:val="00907B11"/>
    <w:rsid w:val="009120B5"/>
    <w:rsid w:val="00912DFC"/>
    <w:rsid w:val="0092065E"/>
    <w:rsid w:val="009243B1"/>
    <w:rsid w:val="00930D55"/>
    <w:rsid w:val="00931078"/>
    <w:rsid w:val="0093245F"/>
    <w:rsid w:val="0094084E"/>
    <w:rsid w:val="00941527"/>
    <w:rsid w:val="009441E0"/>
    <w:rsid w:val="00946F0B"/>
    <w:rsid w:val="00947AD0"/>
    <w:rsid w:val="00947F4D"/>
    <w:rsid w:val="00950363"/>
    <w:rsid w:val="00950A09"/>
    <w:rsid w:val="00952522"/>
    <w:rsid w:val="009563E8"/>
    <w:rsid w:val="009565D9"/>
    <w:rsid w:val="00956CCB"/>
    <w:rsid w:val="00956F23"/>
    <w:rsid w:val="00957596"/>
    <w:rsid w:val="009575FE"/>
    <w:rsid w:val="00957D28"/>
    <w:rsid w:val="009632ED"/>
    <w:rsid w:val="00973B5F"/>
    <w:rsid w:val="009742BD"/>
    <w:rsid w:val="00974F0D"/>
    <w:rsid w:val="00976499"/>
    <w:rsid w:val="00977A6A"/>
    <w:rsid w:val="009807A5"/>
    <w:rsid w:val="00985124"/>
    <w:rsid w:val="009920D2"/>
    <w:rsid w:val="0099702A"/>
    <w:rsid w:val="009A078B"/>
    <w:rsid w:val="009A3427"/>
    <w:rsid w:val="009A37FB"/>
    <w:rsid w:val="009B007E"/>
    <w:rsid w:val="009B245D"/>
    <w:rsid w:val="009B38DC"/>
    <w:rsid w:val="009B4E32"/>
    <w:rsid w:val="009B4FAD"/>
    <w:rsid w:val="009B5A06"/>
    <w:rsid w:val="009C1290"/>
    <w:rsid w:val="009C2DC0"/>
    <w:rsid w:val="009C53B9"/>
    <w:rsid w:val="009C6D7D"/>
    <w:rsid w:val="009D744B"/>
    <w:rsid w:val="009E36F6"/>
    <w:rsid w:val="009F3D20"/>
    <w:rsid w:val="009F41F6"/>
    <w:rsid w:val="009F5DBA"/>
    <w:rsid w:val="00A00FCD"/>
    <w:rsid w:val="00A01353"/>
    <w:rsid w:val="00A02B35"/>
    <w:rsid w:val="00A070A3"/>
    <w:rsid w:val="00A1426F"/>
    <w:rsid w:val="00A162DD"/>
    <w:rsid w:val="00A1767A"/>
    <w:rsid w:val="00A22FAF"/>
    <w:rsid w:val="00A23646"/>
    <w:rsid w:val="00A242BA"/>
    <w:rsid w:val="00A27304"/>
    <w:rsid w:val="00A27C62"/>
    <w:rsid w:val="00A32592"/>
    <w:rsid w:val="00A33400"/>
    <w:rsid w:val="00A3389E"/>
    <w:rsid w:val="00A34C42"/>
    <w:rsid w:val="00A37946"/>
    <w:rsid w:val="00A40BC2"/>
    <w:rsid w:val="00A43FE3"/>
    <w:rsid w:val="00A46DCB"/>
    <w:rsid w:val="00A5115E"/>
    <w:rsid w:val="00A539D7"/>
    <w:rsid w:val="00A5529E"/>
    <w:rsid w:val="00A6110E"/>
    <w:rsid w:val="00A612DD"/>
    <w:rsid w:val="00A61EE7"/>
    <w:rsid w:val="00A61FAC"/>
    <w:rsid w:val="00A7106E"/>
    <w:rsid w:val="00A7174F"/>
    <w:rsid w:val="00A777F9"/>
    <w:rsid w:val="00A77D1B"/>
    <w:rsid w:val="00A81FA1"/>
    <w:rsid w:val="00A82019"/>
    <w:rsid w:val="00A84EDF"/>
    <w:rsid w:val="00A86517"/>
    <w:rsid w:val="00A86538"/>
    <w:rsid w:val="00A8659F"/>
    <w:rsid w:val="00A903B9"/>
    <w:rsid w:val="00A91D10"/>
    <w:rsid w:val="00A960B0"/>
    <w:rsid w:val="00AA1DC2"/>
    <w:rsid w:val="00AA33C7"/>
    <w:rsid w:val="00AA38CF"/>
    <w:rsid w:val="00AA3A02"/>
    <w:rsid w:val="00AA534A"/>
    <w:rsid w:val="00AA6E18"/>
    <w:rsid w:val="00AA75DF"/>
    <w:rsid w:val="00AA77D9"/>
    <w:rsid w:val="00AB14C1"/>
    <w:rsid w:val="00AB5AA6"/>
    <w:rsid w:val="00AB6027"/>
    <w:rsid w:val="00AB6767"/>
    <w:rsid w:val="00AC19AE"/>
    <w:rsid w:val="00AC1AAC"/>
    <w:rsid w:val="00AC2601"/>
    <w:rsid w:val="00AC3A49"/>
    <w:rsid w:val="00AC3CC4"/>
    <w:rsid w:val="00AC5A0F"/>
    <w:rsid w:val="00AD10E0"/>
    <w:rsid w:val="00AD3F64"/>
    <w:rsid w:val="00AD4C19"/>
    <w:rsid w:val="00AD54F2"/>
    <w:rsid w:val="00AE3CE9"/>
    <w:rsid w:val="00AE66F1"/>
    <w:rsid w:val="00AE6B37"/>
    <w:rsid w:val="00AF2FA9"/>
    <w:rsid w:val="00AF424F"/>
    <w:rsid w:val="00AF680C"/>
    <w:rsid w:val="00B00B07"/>
    <w:rsid w:val="00B032B7"/>
    <w:rsid w:val="00B0367C"/>
    <w:rsid w:val="00B04E5A"/>
    <w:rsid w:val="00B120C9"/>
    <w:rsid w:val="00B120D2"/>
    <w:rsid w:val="00B20E51"/>
    <w:rsid w:val="00B223C6"/>
    <w:rsid w:val="00B235F4"/>
    <w:rsid w:val="00B2369B"/>
    <w:rsid w:val="00B257E5"/>
    <w:rsid w:val="00B30834"/>
    <w:rsid w:val="00B30A27"/>
    <w:rsid w:val="00B33037"/>
    <w:rsid w:val="00B35E94"/>
    <w:rsid w:val="00B371A4"/>
    <w:rsid w:val="00B428FE"/>
    <w:rsid w:val="00B44595"/>
    <w:rsid w:val="00B53E1F"/>
    <w:rsid w:val="00B553DF"/>
    <w:rsid w:val="00B6252E"/>
    <w:rsid w:val="00B62AB1"/>
    <w:rsid w:val="00B64DED"/>
    <w:rsid w:val="00B665D5"/>
    <w:rsid w:val="00B674D7"/>
    <w:rsid w:val="00B7076F"/>
    <w:rsid w:val="00B72EDA"/>
    <w:rsid w:val="00B763D1"/>
    <w:rsid w:val="00B80AAA"/>
    <w:rsid w:val="00B90810"/>
    <w:rsid w:val="00B90C65"/>
    <w:rsid w:val="00B91A62"/>
    <w:rsid w:val="00B92E33"/>
    <w:rsid w:val="00B93331"/>
    <w:rsid w:val="00B95CEC"/>
    <w:rsid w:val="00B97BDC"/>
    <w:rsid w:val="00BA0424"/>
    <w:rsid w:val="00BA108E"/>
    <w:rsid w:val="00BA28DE"/>
    <w:rsid w:val="00BB4645"/>
    <w:rsid w:val="00BB4EF7"/>
    <w:rsid w:val="00BB7772"/>
    <w:rsid w:val="00BC306C"/>
    <w:rsid w:val="00BC771A"/>
    <w:rsid w:val="00BD13DD"/>
    <w:rsid w:val="00BD3602"/>
    <w:rsid w:val="00BD568B"/>
    <w:rsid w:val="00BD5C33"/>
    <w:rsid w:val="00BE11A1"/>
    <w:rsid w:val="00BE6B30"/>
    <w:rsid w:val="00BE6C74"/>
    <w:rsid w:val="00BE70A2"/>
    <w:rsid w:val="00BF4F1B"/>
    <w:rsid w:val="00BF63A5"/>
    <w:rsid w:val="00C01CAC"/>
    <w:rsid w:val="00C04798"/>
    <w:rsid w:val="00C0525B"/>
    <w:rsid w:val="00C0578C"/>
    <w:rsid w:val="00C06263"/>
    <w:rsid w:val="00C100F9"/>
    <w:rsid w:val="00C1013D"/>
    <w:rsid w:val="00C13110"/>
    <w:rsid w:val="00C21CE4"/>
    <w:rsid w:val="00C24319"/>
    <w:rsid w:val="00C25D5D"/>
    <w:rsid w:val="00C25DE2"/>
    <w:rsid w:val="00C311A0"/>
    <w:rsid w:val="00C32C35"/>
    <w:rsid w:val="00C34D79"/>
    <w:rsid w:val="00C40E44"/>
    <w:rsid w:val="00C410B7"/>
    <w:rsid w:val="00C5097B"/>
    <w:rsid w:val="00C50CD6"/>
    <w:rsid w:val="00C51FD7"/>
    <w:rsid w:val="00C53CB1"/>
    <w:rsid w:val="00C57522"/>
    <w:rsid w:val="00C6132C"/>
    <w:rsid w:val="00C6185D"/>
    <w:rsid w:val="00C6207F"/>
    <w:rsid w:val="00C72D28"/>
    <w:rsid w:val="00C77178"/>
    <w:rsid w:val="00C8059F"/>
    <w:rsid w:val="00C8191F"/>
    <w:rsid w:val="00C821FD"/>
    <w:rsid w:val="00C84AE7"/>
    <w:rsid w:val="00C9065C"/>
    <w:rsid w:val="00C9099B"/>
    <w:rsid w:val="00C90F67"/>
    <w:rsid w:val="00C9244B"/>
    <w:rsid w:val="00C92AD6"/>
    <w:rsid w:val="00C95A69"/>
    <w:rsid w:val="00C96493"/>
    <w:rsid w:val="00C965D6"/>
    <w:rsid w:val="00CA37F4"/>
    <w:rsid w:val="00CA75D0"/>
    <w:rsid w:val="00CB1D99"/>
    <w:rsid w:val="00CB34AB"/>
    <w:rsid w:val="00CB4671"/>
    <w:rsid w:val="00CB7156"/>
    <w:rsid w:val="00CB718F"/>
    <w:rsid w:val="00CB71BE"/>
    <w:rsid w:val="00CC2508"/>
    <w:rsid w:val="00CC2E78"/>
    <w:rsid w:val="00CC43BC"/>
    <w:rsid w:val="00CC4AF2"/>
    <w:rsid w:val="00CD29B8"/>
    <w:rsid w:val="00CD4766"/>
    <w:rsid w:val="00CD52A6"/>
    <w:rsid w:val="00CE166D"/>
    <w:rsid w:val="00CE24C0"/>
    <w:rsid w:val="00CE258F"/>
    <w:rsid w:val="00CE4165"/>
    <w:rsid w:val="00CE5F3C"/>
    <w:rsid w:val="00CE69C9"/>
    <w:rsid w:val="00CF5DFB"/>
    <w:rsid w:val="00D00799"/>
    <w:rsid w:val="00D02C21"/>
    <w:rsid w:val="00D05BAC"/>
    <w:rsid w:val="00D069B5"/>
    <w:rsid w:val="00D108D4"/>
    <w:rsid w:val="00D1125F"/>
    <w:rsid w:val="00D1223A"/>
    <w:rsid w:val="00D13F1E"/>
    <w:rsid w:val="00D15BE5"/>
    <w:rsid w:val="00D15F9B"/>
    <w:rsid w:val="00D1702C"/>
    <w:rsid w:val="00D21E7F"/>
    <w:rsid w:val="00D2500F"/>
    <w:rsid w:val="00D31050"/>
    <w:rsid w:val="00D32149"/>
    <w:rsid w:val="00D33C85"/>
    <w:rsid w:val="00D4072A"/>
    <w:rsid w:val="00D4542E"/>
    <w:rsid w:val="00D47454"/>
    <w:rsid w:val="00D50D65"/>
    <w:rsid w:val="00D52ADF"/>
    <w:rsid w:val="00D52C3D"/>
    <w:rsid w:val="00D5742C"/>
    <w:rsid w:val="00D633B5"/>
    <w:rsid w:val="00D634E7"/>
    <w:rsid w:val="00D63DBC"/>
    <w:rsid w:val="00D64C2D"/>
    <w:rsid w:val="00D66B7D"/>
    <w:rsid w:val="00D67F6F"/>
    <w:rsid w:val="00D7085A"/>
    <w:rsid w:val="00D72548"/>
    <w:rsid w:val="00D74D96"/>
    <w:rsid w:val="00D7609D"/>
    <w:rsid w:val="00D77845"/>
    <w:rsid w:val="00D958E4"/>
    <w:rsid w:val="00D95957"/>
    <w:rsid w:val="00DA058E"/>
    <w:rsid w:val="00DA0BBC"/>
    <w:rsid w:val="00DA0DFC"/>
    <w:rsid w:val="00DA1922"/>
    <w:rsid w:val="00DA6809"/>
    <w:rsid w:val="00DB102A"/>
    <w:rsid w:val="00DB1593"/>
    <w:rsid w:val="00DC0360"/>
    <w:rsid w:val="00DC167F"/>
    <w:rsid w:val="00DC3847"/>
    <w:rsid w:val="00DC40AC"/>
    <w:rsid w:val="00DC4B8B"/>
    <w:rsid w:val="00DC65DE"/>
    <w:rsid w:val="00DC7CFF"/>
    <w:rsid w:val="00DD2AB1"/>
    <w:rsid w:val="00DD2DB4"/>
    <w:rsid w:val="00DD390B"/>
    <w:rsid w:val="00DD3978"/>
    <w:rsid w:val="00DD4EDC"/>
    <w:rsid w:val="00DE38CA"/>
    <w:rsid w:val="00DE4991"/>
    <w:rsid w:val="00DE5AFE"/>
    <w:rsid w:val="00DE760F"/>
    <w:rsid w:val="00DF00BF"/>
    <w:rsid w:val="00DF2741"/>
    <w:rsid w:val="00E02795"/>
    <w:rsid w:val="00E0377E"/>
    <w:rsid w:val="00E04763"/>
    <w:rsid w:val="00E1104C"/>
    <w:rsid w:val="00E13609"/>
    <w:rsid w:val="00E15A78"/>
    <w:rsid w:val="00E2014E"/>
    <w:rsid w:val="00E2082C"/>
    <w:rsid w:val="00E20BAC"/>
    <w:rsid w:val="00E222D1"/>
    <w:rsid w:val="00E2475D"/>
    <w:rsid w:val="00E248BB"/>
    <w:rsid w:val="00E27F5A"/>
    <w:rsid w:val="00E317AC"/>
    <w:rsid w:val="00E32321"/>
    <w:rsid w:val="00E34A28"/>
    <w:rsid w:val="00E36B6F"/>
    <w:rsid w:val="00E44CAB"/>
    <w:rsid w:val="00E532D3"/>
    <w:rsid w:val="00E53FD9"/>
    <w:rsid w:val="00E55932"/>
    <w:rsid w:val="00E60DE0"/>
    <w:rsid w:val="00E6162D"/>
    <w:rsid w:val="00E658A8"/>
    <w:rsid w:val="00E66789"/>
    <w:rsid w:val="00E668DE"/>
    <w:rsid w:val="00E716E4"/>
    <w:rsid w:val="00E71C1F"/>
    <w:rsid w:val="00E81FD7"/>
    <w:rsid w:val="00E83FF8"/>
    <w:rsid w:val="00E8585A"/>
    <w:rsid w:val="00E85978"/>
    <w:rsid w:val="00E91587"/>
    <w:rsid w:val="00E917C1"/>
    <w:rsid w:val="00E93346"/>
    <w:rsid w:val="00E94936"/>
    <w:rsid w:val="00E94D59"/>
    <w:rsid w:val="00E95C00"/>
    <w:rsid w:val="00E96E32"/>
    <w:rsid w:val="00E979FA"/>
    <w:rsid w:val="00EA087C"/>
    <w:rsid w:val="00EA1101"/>
    <w:rsid w:val="00EA5C9F"/>
    <w:rsid w:val="00EA726D"/>
    <w:rsid w:val="00EA7367"/>
    <w:rsid w:val="00EB1DEF"/>
    <w:rsid w:val="00EB5F3A"/>
    <w:rsid w:val="00EB7194"/>
    <w:rsid w:val="00EB7B4C"/>
    <w:rsid w:val="00EC277A"/>
    <w:rsid w:val="00EC2DF5"/>
    <w:rsid w:val="00EC4633"/>
    <w:rsid w:val="00ED101D"/>
    <w:rsid w:val="00ED52C6"/>
    <w:rsid w:val="00EE312A"/>
    <w:rsid w:val="00EE3BF3"/>
    <w:rsid w:val="00EE6CB4"/>
    <w:rsid w:val="00EF1D59"/>
    <w:rsid w:val="00EF4E61"/>
    <w:rsid w:val="00EF4FC4"/>
    <w:rsid w:val="00EF6C57"/>
    <w:rsid w:val="00EF71C0"/>
    <w:rsid w:val="00F017B5"/>
    <w:rsid w:val="00F029D5"/>
    <w:rsid w:val="00F0537E"/>
    <w:rsid w:val="00F10771"/>
    <w:rsid w:val="00F14940"/>
    <w:rsid w:val="00F17992"/>
    <w:rsid w:val="00F2231D"/>
    <w:rsid w:val="00F26361"/>
    <w:rsid w:val="00F30EE4"/>
    <w:rsid w:val="00F31A91"/>
    <w:rsid w:val="00F32FD6"/>
    <w:rsid w:val="00F353B6"/>
    <w:rsid w:val="00F35F0A"/>
    <w:rsid w:val="00F37462"/>
    <w:rsid w:val="00F378BE"/>
    <w:rsid w:val="00F4406B"/>
    <w:rsid w:val="00F50918"/>
    <w:rsid w:val="00F55C61"/>
    <w:rsid w:val="00F56C70"/>
    <w:rsid w:val="00F601EC"/>
    <w:rsid w:val="00F6103F"/>
    <w:rsid w:val="00F63C33"/>
    <w:rsid w:val="00F707E0"/>
    <w:rsid w:val="00F718E3"/>
    <w:rsid w:val="00F71E48"/>
    <w:rsid w:val="00F732B2"/>
    <w:rsid w:val="00F74C64"/>
    <w:rsid w:val="00F76B19"/>
    <w:rsid w:val="00F811EF"/>
    <w:rsid w:val="00F83B15"/>
    <w:rsid w:val="00F8461E"/>
    <w:rsid w:val="00F86721"/>
    <w:rsid w:val="00F9257F"/>
    <w:rsid w:val="00F95B55"/>
    <w:rsid w:val="00F95EC8"/>
    <w:rsid w:val="00F96424"/>
    <w:rsid w:val="00F974B1"/>
    <w:rsid w:val="00FA13BF"/>
    <w:rsid w:val="00FA4D1A"/>
    <w:rsid w:val="00FA74C3"/>
    <w:rsid w:val="00FB0BC5"/>
    <w:rsid w:val="00FB2BBB"/>
    <w:rsid w:val="00FB368E"/>
    <w:rsid w:val="00FB5953"/>
    <w:rsid w:val="00FB72BF"/>
    <w:rsid w:val="00FB790D"/>
    <w:rsid w:val="00FC0003"/>
    <w:rsid w:val="00FC1DBE"/>
    <w:rsid w:val="00FC1FFD"/>
    <w:rsid w:val="00FC3053"/>
    <w:rsid w:val="00FC3135"/>
    <w:rsid w:val="00FC6691"/>
    <w:rsid w:val="00FD1DFB"/>
    <w:rsid w:val="00FD2466"/>
    <w:rsid w:val="00FE0EFE"/>
    <w:rsid w:val="00FE1005"/>
    <w:rsid w:val="00FE5577"/>
    <w:rsid w:val="00FE617F"/>
    <w:rsid w:val="00FE78FF"/>
    <w:rsid w:val="00FF01E6"/>
    <w:rsid w:val="00FF2B08"/>
    <w:rsid w:val="00FF7478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D6AF08"/>
  <w15:chartTrackingRefBased/>
  <w15:docId w15:val="{FF60A026-0BC9-4353-A42F-89420554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C2"/>
    <w:rPr>
      <w:rFonts w:ascii="Arial" w:hAnsi="Arial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</w:style>
  <w:style w:type="paragraph" w:styleId="2">
    <w:name w:val="heading 2"/>
    <w:basedOn w:val="a"/>
    <w:next w:val="a"/>
    <w:qFormat/>
    <w:pPr>
      <w:keepNext/>
      <w:jc w:val="center"/>
      <w:outlineLvl w:val="1"/>
    </w:pPr>
  </w:style>
  <w:style w:type="paragraph" w:styleId="3">
    <w:name w:val="heading 3"/>
    <w:basedOn w:val="a"/>
    <w:next w:val="a"/>
    <w:qFormat/>
    <w:pPr>
      <w:keepNext/>
      <w:jc w:val="center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75965"/>
    <w:pPr>
      <w:tabs>
        <w:tab w:val="left" w:pos="567"/>
      </w:tabs>
      <w:spacing w:before="210"/>
    </w:pPr>
    <w:rPr>
      <w:sz w:val="16"/>
      <w:szCs w:val="16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character" w:styleId="a6">
    <w:name w:val="page number"/>
    <w:rPr>
      <w:rFonts w:ascii="Arial" w:hAnsi="Arial"/>
      <w:sz w:val="20"/>
    </w:rPr>
  </w:style>
  <w:style w:type="paragraph" w:customStyle="1" w:styleId="a7">
    <w:name w:val="Новый абзац"/>
    <w:basedOn w:val="a"/>
    <w:link w:val="10"/>
    <w:qFormat/>
    <w:rsid w:val="00332056"/>
    <w:pPr>
      <w:spacing w:after="120"/>
      <w:ind w:firstLine="567"/>
      <w:jc w:val="both"/>
    </w:pPr>
  </w:style>
  <w:style w:type="paragraph" w:customStyle="1" w:styleId="a8">
    <w:name w:val="Имя файла"/>
    <w:basedOn w:val="a"/>
    <w:pPr>
      <w:ind w:left="-57" w:right="-113"/>
    </w:pPr>
    <w:rPr>
      <w:sz w:val="16"/>
    </w:rPr>
  </w:style>
  <w:style w:type="table" w:styleId="a9">
    <w:name w:val="Table Grid"/>
    <w:basedOn w:val="a1"/>
    <w:rsid w:val="00DC1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Маркер [-]"/>
    <w:basedOn w:val="a"/>
    <w:rsid w:val="00175965"/>
    <w:pPr>
      <w:numPr>
        <w:numId w:val="27"/>
      </w:numPr>
      <w:spacing w:after="120"/>
      <w:jc w:val="both"/>
    </w:pPr>
  </w:style>
  <w:style w:type="paragraph" w:styleId="aa">
    <w:name w:val="Balloon Text"/>
    <w:basedOn w:val="a"/>
    <w:semiHidden/>
    <w:rsid w:val="0094084E"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link w:val="a4"/>
    <w:uiPriority w:val="99"/>
    <w:rsid w:val="00706882"/>
    <w:rPr>
      <w:rFonts w:ascii="Arial" w:hAnsi="Arial"/>
      <w:sz w:val="24"/>
    </w:rPr>
  </w:style>
  <w:style w:type="character" w:styleId="ab">
    <w:name w:val="annotation reference"/>
    <w:rsid w:val="00D00799"/>
    <w:rPr>
      <w:sz w:val="16"/>
      <w:szCs w:val="16"/>
    </w:rPr>
  </w:style>
  <w:style w:type="paragraph" w:styleId="ac">
    <w:name w:val="annotation text"/>
    <w:basedOn w:val="a"/>
    <w:link w:val="ad"/>
    <w:rsid w:val="00D00799"/>
    <w:rPr>
      <w:sz w:val="20"/>
    </w:rPr>
  </w:style>
  <w:style w:type="character" w:customStyle="1" w:styleId="ad">
    <w:name w:val="Текст примечания Знак"/>
    <w:link w:val="ac"/>
    <w:rsid w:val="00D00799"/>
    <w:rPr>
      <w:rFonts w:ascii="Arial" w:hAnsi="Arial"/>
    </w:rPr>
  </w:style>
  <w:style w:type="paragraph" w:styleId="ae">
    <w:name w:val="annotation subject"/>
    <w:basedOn w:val="ac"/>
    <w:next w:val="ac"/>
    <w:link w:val="af"/>
    <w:rsid w:val="00D00799"/>
    <w:rPr>
      <w:b/>
      <w:bCs/>
    </w:rPr>
  </w:style>
  <w:style w:type="character" w:customStyle="1" w:styleId="af">
    <w:name w:val="Тема примечания Знак"/>
    <w:link w:val="ae"/>
    <w:rsid w:val="00D00799"/>
    <w:rPr>
      <w:rFonts w:ascii="Arial" w:hAnsi="Arial"/>
      <w:b/>
      <w:bCs/>
    </w:rPr>
  </w:style>
  <w:style w:type="character" w:customStyle="1" w:styleId="10">
    <w:name w:val="Новый абзац Знак1"/>
    <w:link w:val="a7"/>
    <w:rsid w:val="00103C49"/>
    <w:rPr>
      <w:rFonts w:ascii="Arial" w:hAnsi="Arial"/>
      <w:sz w:val="24"/>
    </w:rPr>
  </w:style>
  <w:style w:type="paragraph" w:styleId="af0">
    <w:name w:val="List Paragraph"/>
    <w:basedOn w:val="a"/>
    <w:uiPriority w:val="34"/>
    <w:qFormat/>
    <w:rsid w:val="00103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1">
    <w:name w:val="Placeholder Text"/>
    <w:uiPriority w:val="99"/>
    <w:semiHidden/>
    <w:rsid w:val="00EA087C"/>
    <w:rPr>
      <w:color w:val="808080"/>
    </w:rPr>
  </w:style>
  <w:style w:type="paragraph" w:customStyle="1" w:styleId="188">
    <w:name w:val="18ш_Рамка 8"/>
    <w:link w:val="1880"/>
    <w:rsid w:val="00E91587"/>
    <w:rPr>
      <w:rFonts w:eastAsia="Calibri"/>
      <w:sz w:val="16"/>
      <w:szCs w:val="24"/>
    </w:rPr>
  </w:style>
  <w:style w:type="character" w:customStyle="1" w:styleId="1880">
    <w:name w:val="18ш_Рамка 8 Знак"/>
    <w:link w:val="188"/>
    <w:rsid w:val="00E91587"/>
    <w:rPr>
      <w:rFonts w:eastAsia="Calibri"/>
      <w:sz w:val="16"/>
      <w:szCs w:val="24"/>
    </w:rPr>
  </w:style>
  <w:style w:type="paragraph" w:customStyle="1" w:styleId="15">
    <w:name w:val="15ш_Ниж_кол_гор"/>
    <w:link w:val="150"/>
    <w:rsid w:val="00E91587"/>
    <w:pPr>
      <w:jc w:val="center"/>
    </w:pPr>
    <w:rPr>
      <w:rFonts w:eastAsia="Calibri"/>
      <w:lang w:eastAsia="en-US"/>
    </w:rPr>
  </w:style>
  <w:style w:type="character" w:customStyle="1" w:styleId="150">
    <w:name w:val="15ш_Ниж_кол_гор Знак"/>
    <w:link w:val="15"/>
    <w:rsid w:val="00E91587"/>
    <w:rPr>
      <w:rFonts w:eastAsia="Calibri"/>
      <w:lang w:eastAsia="en-US"/>
    </w:rPr>
  </w:style>
  <w:style w:type="paragraph" w:customStyle="1" w:styleId="1714">
    <w:name w:val="17ш_Рамка 14 кегля"/>
    <w:link w:val="17140"/>
    <w:rsid w:val="00E91587"/>
    <w:pPr>
      <w:ind w:left="-142" w:right="-129"/>
      <w:jc w:val="center"/>
    </w:pPr>
    <w:rPr>
      <w:rFonts w:eastAsia="Calibri"/>
      <w:sz w:val="24"/>
      <w:szCs w:val="24"/>
      <w:lang w:eastAsia="en-US"/>
    </w:rPr>
  </w:style>
  <w:style w:type="character" w:customStyle="1" w:styleId="17140">
    <w:name w:val="17ш_Рамка 14 кегля Знак"/>
    <w:basedOn w:val="a0"/>
    <w:link w:val="1714"/>
    <w:rsid w:val="00E91587"/>
    <w:rPr>
      <w:rFonts w:eastAsia="Calibri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yarko\&#1052;&#1086;&#1080;%20&#1076;&#1086;&#1082;&#1091;&#1084;&#1077;&#1085;&#1090;&#1099;\DEBUG=TEMPLATES-N\=&#1051;&#1054;&#1043;&#1054;&#1058;&#1048;&#1055;=\2.2.1%20&#1054;&#1073;&#1097;&#1080;&#1077;%20&#1076;&#1072;&#1085;&#1085;&#1099;&#1077;%20(&#1082;&#1086;&#1084;&#1087;&#1083;&#1077;&#1082;&#1090;1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563362B7C9FD04897E75C8A8DF77064" ma:contentTypeVersion="0" ma:contentTypeDescription="Создание документа." ma:contentTypeScope="" ma:versionID="85ed5acac13f9d42ba3ba176bcca63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753E7-5104-4117-AC48-6F5AE02DC45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884A5F5-2BDA-45E8-BAC7-B8EF1A75A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DC5A62-BF30-4E39-A289-BEB3536FCE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114C67-7939-40DE-A275-0BCCE7AA69E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FEDB8A3-AB9F-43DC-AA70-725A477B5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2.2.1 Общие данные (комплект1).dot</Template>
  <TotalTime>7399</TotalTime>
  <Pages>8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(ф.23-33..38) Общие данные (Б)</vt:lpstr>
    </vt:vector>
  </TitlesOfParts>
  <Company>АО "НИПИГАЗ"</Company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(ф.23-33..38) Общие данные (Б)</dc:title>
  <dc:subject/>
  <dc:creator>Романова Римма Салиховна</dc:creator>
  <cp:keywords/>
  <cp:lastModifiedBy>Ваторинова Дарья Андреевна \ Vatorinova Darya</cp:lastModifiedBy>
  <cp:revision>334</cp:revision>
  <cp:lastPrinted>2021-04-07T12:37:00Z</cp:lastPrinted>
  <dcterms:created xsi:type="dcterms:W3CDTF">2020-10-20T07:12:00Z</dcterms:created>
  <dcterms:modified xsi:type="dcterms:W3CDTF">2022-01-21T13:12:00Z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#Инв.№">
    <vt:lpwstr>00000000</vt:lpwstr>
  </property>
  <property fmtid="{D5CDD505-2E9C-101B-9397-08002B2CF9AE}" pid="3" name="#Обозначение_документа">
    <vt:lpwstr>AGCC.287-8448-AB-01-KJ1</vt:lpwstr>
  </property>
  <property fmtid="{D5CDD505-2E9C-101B-9397-08002B2CF9AE}" pid="4" name="#Стадия">
    <vt:lpwstr>Р</vt:lpwstr>
  </property>
  <property fmtid="{D5CDD505-2E9C-101B-9397-08002B2CF9AE}" pid="5" name="#ВзаменИнв.№">
    <vt:lpwstr> </vt:lpwstr>
  </property>
  <property fmtid="{D5CDD505-2E9C-101B-9397-08002B2CF9AE}" pid="6" name="#Наименование_объекта_строительства">
    <vt:lpwstr>Амурский газохимический комплекс (ГХК)</vt:lpwstr>
  </property>
  <property fmtid="{D5CDD505-2E9C-101B-9397-08002B2CF9AE}" pid="7" name="#Наименование_сооружения">
    <vt:lpwstr>Наименование объекта</vt:lpwstr>
  </property>
  <property fmtid="{D5CDD505-2E9C-101B-9397-08002B2CF9AE}" pid="8" name="#Наименование_документа">
    <vt:lpwstr>Общие данные</vt:lpwstr>
  </property>
  <property fmtid="{D5CDD505-2E9C-101B-9397-08002B2CF9AE}" pid="9" name="_dlc_DocId">
    <vt:lpwstr>47CC7JJTSMJM-435-1</vt:lpwstr>
  </property>
  <property fmtid="{D5CDD505-2E9C-101B-9397-08002B2CF9AE}" pid="10" name="_dlc_DocIdItemGuid">
    <vt:lpwstr>46080484-c4df-4f8c-bd72-f662f0509d70</vt:lpwstr>
  </property>
  <property fmtid="{D5CDD505-2E9C-101B-9397-08002B2CF9AE}" pid="11" name="_dlc_DocIdUrl">
    <vt:lpwstr>https://home.nipigas.ru/_layouts/DocIdRedir.aspx?ID=47CC7JJTSMJM-435-1, 47CC7JJTSMJM-435-1</vt:lpwstr>
  </property>
  <property fmtid="{D5CDD505-2E9C-101B-9397-08002B2CF9AE}" pid="12" name="#Ревизия">
    <vt:lpwstr>0</vt:lpwstr>
  </property>
</Properties>
</file>